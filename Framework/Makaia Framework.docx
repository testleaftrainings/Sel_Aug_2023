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media/image5.jpg" ContentType="image/jpeg"/>
  <Override PartName="/word/media/image7.jpg" ContentType="image/jpeg"/>
  <Override PartName="/word/media/image12.jpg" ContentType="image/jpeg"/>
  <Override PartName="/word/media/image14.jpg" ContentType="image/jpeg"/>
  <Override PartName="/word/media/image15.jpg" ContentType="image/jpeg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0ECFC12" w14:textId="77777777" w:rsidR="00021C04" w:rsidRDefault="00714AA5">
      <w:r>
        <w:rPr>
          <w:noProof/>
        </w:rPr>
        <w:drawing>
          <wp:anchor distT="0" distB="0" distL="114300" distR="114300" simplePos="0" relativeHeight="251658240" behindDoc="1" locked="0" layoutInCell="1" allowOverlap="1" wp14:anchorId="30933802" wp14:editId="1AD869D0">
            <wp:simplePos x="0" y="0"/>
            <wp:positionH relativeFrom="column">
              <wp:posOffset>0</wp:posOffset>
            </wp:positionH>
            <wp:positionV relativeFrom="page">
              <wp:posOffset>371</wp:posOffset>
            </wp:positionV>
            <wp:extent cx="7801503" cy="10419700"/>
            <wp:effectExtent l="0" t="0" r="9525" b="1270"/>
            <wp:wrapNone/>
            <wp:docPr id="1" name="Picture 1" descr="bui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g street-0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1503" cy="1041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0" w:type="auto"/>
        <w:tblInd w:w="-5" w:type="dxa"/>
        <w:tblCellMar>
          <w:left w:w="115" w:type="dxa"/>
          <w:right w:w="720" w:type="dxa"/>
        </w:tblCellMar>
        <w:tblLook w:val="0000" w:firstRow="0" w:lastRow="0" w:firstColumn="0" w:lastColumn="0" w:noHBand="0" w:noVBand="0"/>
      </w:tblPr>
      <w:tblGrid>
        <w:gridCol w:w="12229"/>
      </w:tblGrid>
      <w:tr w:rsidR="00021C04" w14:paraId="68BA2CF1" w14:textId="77777777" w:rsidTr="00745C53">
        <w:trPr>
          <w:trHeight w:val="14130"/>
        </w:trPr>
        <w:tc>
          <w:tcPr>
            <w:tcW w:w="12229" w:type="dxa"/>
          </w:tcPr>
          <w:p w14:paraId="4E8F40EA" w14:textId="77777777" w:rsidR="00021C04" w:rsidRDefault="007203D3" w:rsidP="00745C53">
            <w:pPr>
              <w:ind w:left="720"/>
              <w:jc w:val="right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7B60162B" wp14:editId="303F6602">
                      <wp:simplePos x="0" y="0"/>
                      <wp:positionH relativeFrom="column">
                        <wp:posOffset>3123120</wp:posOffset>
                      </wp:positionH>
                      <wp:positionV relativeFrom="paragraph">
                        <wp:posOffset>1152525</wp:posOffset>
                      </wp:positionV>
                      <wp:extent cx="3965699" cy="1412611"/>
                      <wp:effectExtent l="0" t="0" r="0" b="0"/>
                      <wp:wrapNone/>
                      <wp:docPr id="2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965699" cy="1412611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F0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C420A7A" w14:textId="77777777" w:rsidR="007203D3" w:rsidRPr="00A52B81" w:rsidRDefault="007203D3" w:rsidP="007203D3">
                                  <w:pPr>
                                    <w:pStyle w:val="Title"/>
                                    <w:ind w:left="0"/>
                                    <w:jc w:val="right"/>
                                    <w:rPr>
                                      <w:color w:val="FFFFFF" w:themeColor="background1"/>
                                    </w:rPr>
                                  </w:pPr>
                                  <w:r w:rsidRPr="00A52B81">
                                    <w:rPr>
                                      <w:color w:val="FFFFFF" w:themeColor="background1"/>
                                    </w:rPr>
                                    <w:t>MAKAIA FRAMEWORK</w:t>
                                  </w:r>
                                </w:p>
                                <w:p w14:paraId="1C98C2F7" w14:textId="77777777" w:rsidR="007203D3" w:rsidRDefault="007203D3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shapetype w14:anchorId="7B60162B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left:0;text-align:left;margin-left:245.9pt;margin-top:90.75pt;width:312.25pt;height:111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" fillcolor="#00b0f0" stroked="f" strokeweight=".5pt">
                      <v:textbox>
                        <w:txbxContent>
                          <w:p w14:paraId="4C420A7A" w14:textId="77777777" w:rsidR="007203D3" w:rsidRPr="00A52B81" w:rsidRDefault="007203D3" w:rsidP="007203D3">
                            <w:pPr>
                              <w:pStyle w:val="Title"/>
                              <w:ind w:left="0"/>
                              <w:jc w:val="right"/>
                              <w:rPr>
                                <w:color w:val="FFFFFF" w:themeColor="background1"/>
                              </w:rPr>
                            </w:pPr>
                            <w:r w:rsidRPr="00A52B81">
                              <w:rPr>
                                <w:color w:val="FFFFFF" w:themeColor="background1"/>
                              </w:rPr>
                              <w:t>MAKAIA FRAMEWORK</w:t>
                            </w:r>
                          </w:p>
                          <w:p w14:paraId="1C98C2F7" w14:textId="77777777" w:rsidR="007203D3" w:rsidRDefault="007203D3"/>
                        </w:txbxContent>
                      </v:textbox>
                    </v:shape>
                  </w:pict>
                </mc:Fallback>
              </mc:AlternateContent>
            </w:r>
            <w:r w:rsidR="00D76AB2">
              <w:rPr>
                <w:noProof/>
              </w:rPr>
              <mc:AlternateContent>
                <mc:Choice Requires="wpg">
                  <w:drawing>
                    <wp:inline distT="0" distB="0" distL="0" distR="0" wp14:anchorId="0B393445" wp14:editId="2C96F0DE">
                      <wp:extent cx="4425524" cy="9124950"/>
                      <wp:effectExtent l="0" t="0" r="0" b="0"/>
                      <wp:docPr id="9" name="Group 9" descr="Title and text&#10;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425524" cy="9124950"/>
                                <a:chOff x="801194" y="2502445"/>
                                <a:chExt cx="4425524" cy="9124950"/>
                              </a:xfrm>
                            </wpg:grpSpPr>
                            <wps:wsp>
                              <wps:cNvPr id="7" name="Text Box 7"/>
                              <wps:cNvSpPr txBox="1"/>
                              <wps:spPr>
                                <a:xfrm>
                                  <a:off x="801194" y="10532020"/>
                                  <a:ext cx="1504950" cy="10953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tx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5C937D0" w14:textId="77777777" w:rsidR="00D76AB2" w:rsidRPr="00745C53" w:rsidRDefault="007203D3" w:rsidP="007203D3">
                                    <w:pPr>
                                      <w:pStyle w:val="Heading2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noProof/>
                                      </w:rPr>
                                      <w:drawing>
                                        <wp:inline distT="0" distB="0" distL="0" distR="0" wp14:anchorId="3C4B2E80" wp14:editId="2B43C5C2">
                                          <wp:extent cx="1323975" cy="1018779"/>
                                          <wp:effectExtent l="0" t="0" r="0" b="0"/>
                                          <wp:docPr id="3" name="Picture 3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3" name="images.jpeg"/>
                                                  <pic:cNvPicPr/>
                                                </pic:nvPicPr>
                                                <pic:blipFill>
                                                  <a:blip r:embed="rId7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>
                                                  <a:xfrm>
                                                    <a:off x="0" y="0"/>
                                                    <a:ext cx="1362579" cy="1048484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" name="Text Box 6"/>
                              <wps:cNvSpPr txBox="1"/>
                              <wps:spPr>
                                <a:xfrm>
                                  <a:off x="801197" y="2502445"/>
                                  <a:ext cx="4425521" cy="4049486"/>
                                </a:xfrm>
                                <a:prstGeom prst="teardrop">
                                  <a:avLst/>
                                </a:prstGeom>
                                <a:solidFill>
                                  <a:srgbClr val="00B0F0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778B7D43" w14:textId="77777777" w:rsidR="00104080" w:rsidRDefault="00104080" w:rsidP="00104080">
                                    <w:pPr>
                                      <w:pStyle w:val="Subtitle"/>
                                      <w:ind w:left="0"/>
                                      <w:jc w:val="right"/>
                                      <w:rPr>
                                        <w:color w:val="595959" w:themeColor="text1" w:themeTint="A6"/>
                                      </w:rPr>
                                    </w:pPr>
                                  </w:p>
                                  <w:p w14:paraId="3D517C76" w14:textId="77777777" w:rsidR="00D76AB2" w:rsidRPr="00745C53" w:rsidRDefault="00D76AB2" w:rsidP="007203D3">
                                    <w:pPr>
                                      <w:pStyle w:val="Subtitle"/>
                                      <w:ind w:left="0"/>
                                      <w:jc w:val="center"/>
                                      <w:rPr>
                                        <w:color w:val="595959" w:themeColor="text1" w:themeTint="A6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group w14:anchorId="0B393445" id="Group 9" o:spid="_x0000_s1027" alt="Title and text&#10;" style="width:348.45pt;height:718.5pt;mso-position-horizontal-relative:char;mso-position-vertical-relative:line" coordorigin="8011,25024" coordsize="44255,912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">
                      <v:shape id="Text Box 7" o:spid="_x0000_s1028" type="#_x0000_t202" style="position:absolute;left:8011;top:105320;width:15050;height:10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" fillcolor="black [3213]" stroked="f" strokeweight=".5pt">
                        <v:textbox>
                          <w:txbxContent>
                            <w:p w14:paraId="55C937D0" w14:textId="77777777" w:rsidR="00D76AB2" w:rsidRPr="00745C53" w:rsidRDefault="007203D3" w:rsidP="007203D3">
                              <w:pPr>
                                <w:pStyle w:val="Heading2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3C4B2E80" wp14:editId="2B43C5C2">
                                    <wp:extent cx="1323975" cy="1018779"/>
                                    <wp:effectExtent l="0" t="0" r="0" b="0"/>
                                    <wp:docPr id="3" name="Picture 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3" name="images.jpeg"/>
                                            <pic:cNvPicPr/>
                                          </pic:nvPicPr>
                                          <pic:blipFill>
                                            <a:blip r:embed="rId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362579" cy="1048484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v:textbox>
                      </v:shape>
                      <v:shape id="Text Box 6" o:spid="_x0000_s1029" style="position:absolute;left:8011;top:25024;width:44256;height:40495;visibility:visible;mso-wrap-style:square;v-text-anchor:top" coordsize="4425521,404948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" adj="-11796480,,5400" path="m,2024743c,906508,990687,,2212761,l4425521,r,2024743c4425521,3142978,3434834,4049486,2212760,4049486,990686,4049486,-1,3142978,-1,2024743r1,xe" fillcolor="#00b0f0" stroked="f" strokeweight=".5pt">
                        <v:stroke joinstyle="miter"/>
                        <v:formulas/>
                        <v:path arrowok="t" o:connecttype="custom" o:connectlocs="0,2024743;2212761,0;4425521,0;4425521,2024743;2212760,4049486;-1,2024743;0,2024743" o:connectangles="0,0,0,0,0,0,0" textboxrect="0,0,4425521,4049486"/>
                        <v:textbox>
                          <w:txbxContent>
                            <w:p w14:paraId="778B7D43" w14:textId="77777777" w:rsidR="00104080" w:rsidRDefault="00104080" w:rsidP="00104080">
                              <w:pPr>
                                <w:pStyle w:val="Subtitle"/>
                                <w:ind w:left="0"/>
                                <w:jc w:val="right"/>
                                <w:rPr>
                                  <w:color w:val="595959" w:themeColor="text1" w:themeTint="A6"/>
                                </w:rPr>
                              </w:pPr>
                            </w:p>
                            <w:p w14:paraId="3D517C76" w14:textId="77777777" w:rsidR="00D76AB2" w:rsidRPr="00745C53" w:rsidRDefault="00D76AB2" w:rsidP="007203D3">
                              <w:pPr>
                                <w:pStyle w:val="Subtitle"/>
                                <w:ind w:left="0"/>
                                <w:jc w:val="center"/>
                                <w:rPr>
                                  <w:color w:val="595959" w:themeColor="text1" w:themeTint="A6"/>
                                </w:rPr>
                              </w:pP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495B14E2" w14:textId="77777777" w:rsidR="007203D3" w:rsidRDefault="007203D3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5A33829" wp14:editId="51AE499F">
            <wp:simplePos x="0" y="0"/>
            <wp:positionH relativeFrom="margin">
              <wp:align>left</wp:align>
            </wp:positionH>
            <wp:positionV relativeFrom="paragraph">
              <wp:align>top</wp:align>
            </wp:positionV>
            <wp:extent cx="2268187" cy="10054590"/>
            <wp:effectExtent l="0" t="0" r="0" b="381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vector-technology-in-the-concept-of-digital-background_1520272 (1).jp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56" r="21120"/>
                    <a:stretch/>
                  </pic:blipFill>
                  <pic:spPr bwMode="auto">
                    <a:xfrm>
                      <a:off x="0" y="0"/>
                      <a:ext cx="2269290" cy="10059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63CFB31" w14:textId="77777777" w:rsidR="007203D3" w:rsidRPr="007203D3" w:rsidRDefault="007203D3" w:rsidP="007203D3"/>
    <w:p w14:paraId="2C7D5F84" w14:textId="77777777" w:rsidR="007203D3" w:rsidRPr="007203D3" w:rsidRDefault="00A52B81" w:rsidP="007203D3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64B329A" wp14:editId="41D2BC94">
                <wp:simplePos x="0" y="0"/>
                <wp:positionH relativeFrom="margin">
                  <wp:posOffset>2324100</wp:posOffset>
                </wp:positionH>
                <wp:positionV relativeFrom="paragraph">
                  <wp:posOffset>55880</wp:posOffset>
                </wp:positionV>
                <wp:extent cx="5076825" cy="9020175"/>
                <wp:effectExtent l="0" t="0" r="9525" b="9525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76825" cy="9020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B8BDCBE" w14:textId="77777777" w:rsidR="007203D3" w:rsidRPr="007D16C2" w:rsidRDefault="007203D3" w:rsidP="003F6DED">
                            <w:pPr>
                              <w:spacing w:line="240" w:lineRule="auto"/>
                              <w:rPr>
                                <w:rFonts w:ascii="Calibri" w:hAnsi="Calibri" w:cs="Calibri"/>
                                <w:b/>
                                <w:i/>
                                <w:color w:val="C45911" w:themeColor="accent2" w:themeShade="BF"/>
                                <w:sz w:val="36"/>
                                <w:szCs w:val="36"/>
                              </w:rPr>
                            </w:pPr>
                            <w:r w:rsidRPr="007D16C2">
                              <w:rPr>
                                <w:rFonts w:ascii="Calibri" w:hAnsi="Calibri" w:cs="Calibri"/>
                                <w:b/>
                                <w:i/>
                                <w:color w:val="C45911" w:themeColor="accent2" w:themeShade="BF"/>
                                <w:sz w:val="36"/>
                                <w:szCs w:val="36"/>
                              </w:rPr>
                              <w:t>Overview of Hybrid Framework</w:t>
                            </w:r>
                          </w:p>
                          <w:p w14:paraId="4FA03160" w14:textId="77777777" w:rsidR="007D16C2" w:rsidRDefault="007203D3" w:rsidP="003F6DED">
                            <w:pPr>
                              <w:spacing w:line="276" w:lineRule="auto"/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  <w:r w:rsidRPr="007D16C2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A </w:t>
                            </w:r>
                            <w:r w:rsidRPr="00E76F93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hybrid framework</w:t>
                            </w:r>
                            <w:r w:rsidRPr="007D16C2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in Selenium is an approach to structuring and organizing test automation code using a combination of different testing frameworks and techniques. </w:t>
                            </w:r>
                          </w:p>
                          <w:p w14:paraId="4F930D3C" w14:textId="77777777" w:rsidR="007203D3" w:rsidRDefault="007203D3" w:rsidP="003F6DED">
                            <w:pPr>
                              <w:spacing w:line="276" w:lineRule="auto"/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  <w:r w:rsidRPr="007D16C2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It's designed to leverage the strengths of multiple frameworks to create a </w:t>
                            </w:r>
                            <w:r w:rsidRPr="00E76F93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more flexible, efficient, and adaptable</w:t>
                            </w:r>
                            <w:r w:rsidRPr="007D16C2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test automation solution.</w:t>
                            </w:r>
                          </w:p>
                          <w:p w14:paraId="576F9D13" w14:textId="77777777" w:rsidR="007D16C2" w:rsidRPr="007D16C2" w:rsidRDefault="007D16C2" w:rsidP="003F6DED">
                            <w:pPr>
                              <w:spacing w:line="240" w:lineRule="auto"/>
                              <w:rPr>
                                <w:rFonts w:ascii="Calibri" w:hAnsi="Calibri" w:cs="Calibri"/>
                                <w:b/>
                                <w:i/>
                                <w:color w:val="C45911" w:themeColor="accent2" w:themeShade="BF"/>
                                <w:sz w:val="36"/>
                                <w:szCs w:val="36"/>
                              </w:rPr>
                            </w:pPr>
                            <w:r w:rsidRPr="007D16C2">
                              <w:rPr>
                                <w:rFonts w:ascii="Calibri" w:hAnsi="Calibri" w:cs="Calibri"/>
                                <w:b/>
                                <w:i/>
                                <w:color w:val="C45911" w:themeColor="accent2" w:themeShade="BF"/>
                                <w:sz w:val="36"/>
                                <w:szCs w:val="36"/>
                              </w:rPr>
                              <w:t>The Need for a Hybrid Framework</w:t>
                            </w:r>
                          </w:p>
                          <w:p w14:paraId="6FE9B96A" w14:textId="77777777" w:rsidR="007D16C2" w:rsidRPr="007D16C2" w:rsidRDefault="007D16C2" w:rsidP="003F6DED">
                            <w:pPr>
                              <w:spacing w:line="276" w:lineRule="auto"/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  <w:r w:rsidRPr="007D16C2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The core idea behind a hybrid framework in Selenium is to combine elements from various testing frameworks, such as:</w:t>
                            </w:r>
                          </w:p>
                          <w:p w14:paraId="747B1DB4" w14:textId="77777777" w:rsidR="007D16C2" w:rsidRPr="007D16C2" w:rsidRDefault="007D16C2" w:rsidP="003F6DED">
                            <w:pPr>
                              <w:spacing w:line="276" w:lineRule="auto"/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  <w:r w:rsidRPr="000B069D">
                              <w:rPr>
                                <w:rFonts w:ascii="Calibri" w:hAnsi="Calibri" w:cs="Calibri"/>
                                <w:b/>
                                <w:i/>
                                <w:color w:val="2E2EDA"/>
                                <w:sz w:val="28"/>
                                <w:szCs w:val="28"/>
                              </w:rPr>
                              <w:t>Data-Driven Framework:</w:t>
                            </w:r>
                            <w:r w:rsidRPr="000B069D">
                              <w:rPr>
                                <w:rFonts w:ascii="Calibri" w:hAnsi="Calibri" w:cs="Calibri"/>
                                <w:color w:val="2E2EDA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D16C2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This framework focuses on separating test data from test scripts. Data is stored in external sources like </w:t>
                            </w:r>
                            <w:r w:rsidRPr="003F6DED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Excel sheets or databases</w:t>
                            </w:r>
                            <w:r w:rsidRPr="007D16C2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, and the test scripts read and utilize this data to execute tests for different scenarios.</w:t>
                            </w:r>
                          </w:p>
                          <w:p w14:paraId="322F6885" w14:textId="77777777" w:rsidR="007D16C2" w:rsidRPr="00A52B81" w:rsidRDefault="007D16C2" w:rsidP="003F6DED">
                            <w:pPr>
                              <w:spacing w:line="276" w:lineRule="auto"/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  <w:r w:rsidRPr="002249B6">
                              <w:rPr>
                                <w:rFonts w:ascii="Calibri" w:hAnsi="Calibri" w:cs="Calibri"/>
                                <w:b/>
                                <w:i/>
                                <w:color w:val="2E2EDA"/>
                                <w:sz w:val="28"/>
                                <w:szCs w:val="28"/>
                              </w:rPr>
                              <w:t>Keyword-Driven Framework:</w:t>
                            </w:r>
                            <w:r w:rsidRPr="002249B6">
                              <w:rPr>
                                <w:rFonts w:ascii="Calibri" w:hAnsi="Calibri" w:cs="Calibri"/>
                                <w:color w:val="2E2EDA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D16C2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In this framework, test scripts are written using </w:t>
                            </w:r>
                            <w:r w:rsidRPr="003F6DED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high-level keywords</w:t>
                            </w:r>
                            <w:r w:rsidRPr="007D16C2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that represent specific actions or functionalities. The actual implementation of these keywords is abstracted and managed separately, making the test scripts more understandable for </w:t>
                            </w:r>
                            <w:r w:rsidRPr="003F6DED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non-technical stakeholders</w:t>
                            </w:r>
                            <w:r w:rsidRPr="007D16C2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5FC97FF8" w14:textId="77777777" w:rsidR="007D16C2" w:rsidRPr="00A52B81" w:rsidRDefault="007D16C2" w:rsidP="003F6DED">
                            <w:pPr>
                              <w:spacing w:line="276" w:lineRule="auto"/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  <w:r w:rsidRPr="002249B6">
                              <w:rPr>
                                <w:rFonts w:ascii="Calibri" w:hAnsi="Calibri" w:cs="Calibri"/>
                                <w:b/>
                                <w:i/>
                                <w:color w:val="2E2EDA"/>
                                <w:sz w:val="28"/>
                                <w:szCs w:val="28"/>
                              </w:rPr>
                              <w:t>Modular Framework:</w:t>
                            </w:r>
                            <w:r w:rsidRPr="002249B6">
                              <w:rPr>
                                <w:rFonts w:ascii="Calibri" w:hAnsi="Calibri" w:cs="Calibri"/>
                                <w:color w:val="2E2EDA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A52B81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The </w:t>
                            </w:r>
                            <w:r w:rsidRPr="003F6DED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modular framework</w:t>
                            </w:r>
                            <w:r w:rsidRPr="00A52B81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divides the application under test into smaller modules or components. Each module has its own set of test scripts, making the framework </w:t>
                            </w:r>
                            <w:r w:rsidR="00A52B81" w:rsidRPr="00A52B81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more organized and easier</w:t>
                            </w:r>
                            <w:r w:rsidRPr="00A52B81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to maintain. This approach is particularly useful for complex applications.</w:t>
                            </w:r>
                          </w:p>
                          <w:p w14:paraId="503F3C23" w14:textId="77777777" w:rsidR="007D16C2" w:rsidRPr="00A52B81" w:rsidRDefault="007D16C2" w:rsidP="003F6DED">
                            <w:pPr>
                              <w:spacing w:line="276" w:lineRule="auto"/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  <w:r w:rsidRPr="002249B6">
                              <w:rPr>
                                <w:rFonts w:ascii="Calibri" w:hAnsi="Calibri" w:cs="Calibri"/>
                                <w:b/>
                                <w:i/>
                                <w:color w:val="2E2EDA"/>
                                <w:sz w:val="28"/>
                                <w:szCs w:val="28"/>
                              </w:rPr>
                              <w:t>Page Object Model (POM):</w:t>
                            </w:r>
                            <w:r w:rsidRPr="002249B6">
                              <w:rPr>
                                <w:rFonts w:ascii="Calibri" w:hAnsi="Calibri" w:cs="Calibri"/>
                                <w:color w:val="2E2EDA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3F6DED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POM</w:t>
                            </w:r>
                            <w:r w:rsidRPr="00A52B81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is a </w:t>
                            </w:r>
                            <w:r w:rsidRPr="003F6DED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design pattern</w:t>
                            </w:r>
                            <w:r w:rsidRPr="00A52B81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that represents </w:t>
                            </w:r>
                            <w:r w:rsidRPr="003F6DED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application pages as objects</w:t>
                            </w:r>
                            <w:r w:rsidRPr="00A52B81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. Each page object encapsulates the elements and actions on that page. A </w:t>
                            </w:r>
                            <w:r w:rsidRPr="003F6DED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hybrid framework</w:t>
                            </w:r>
                            <w:r w:rsidRPr="00A52B81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might incorporate the </w:t>
                            </w:r>
                            <w:r w:rsidRPr="003F6DED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POM to improve code reusability</w:t>
                            </w:r>
                            <w:r w:rsidRPr="00A52B81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and </w:t>
                            </w:r>
                            <w:r w:rsidRPr="003F6DED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maintainability</w:t>
                            </w:r>
                            <w:r w:rsidRPr="00A52B81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4B329A" id="_x0000_t202" coordsize="21600,21600" o:spt="202" path="m,l,21600r21600,l21600,xe">
                <v:stroke joinstyle="miter"/>
                <v:path gradientshapeok="t" o:connecttype="rect"/>
              </v:shapetype>
              <v:shape id="Text Box 28" o:spid="_x0000_s1030" type="#_x0000_t202" style="position:absolute;margin-left:183pt;margin-top:4.4pt;width:399.75pt;height:710.25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" fillcolor="white [3201]" stroked="f" strokeweight=".5pt">
                <v:textbox>
                  <w:txbxContent>
                    <w:p w14:paraId="4B8BDCBE" w14:textId="77777777" w:rsidR="007203D3" w:rsidRPr="007D16C2" w:rsidRDefault="007203D3" w:rsidP="003F6DED">
                      <w:pPr>
                        <w:spacing w:line="240" w:lineRule="auto"/>
                        <w:rPr>
                          <w:rFonts w:ascii="Calibri" w:hAnsi="Calibri" w:cs="Calibri"/>
                          <w:b/>
                          <w:i/>
                          <w:color w:val="C45911" w:themeColor="accent2" w:themeShade="BF"/>
                          <w:sz w:val="36"/>
                          <w:szCs w:val="36"/>
                        </w:rPr>
                      </w:pPr>
                      <w:r w:rsidRPr="007D16C2">
                        <w:rPr>
                          <w:rFonts w:ascii="Calibri" w:hAnsi="Calibri" w:cs="Calibri"/>
                          <w:b/>
                          <w:i/>
                          <w:color w:val="C45911" w:themeColor="accent2" w:themeShade="BF"/>
                          <w:sz w:val="36"/>
                          <w:szCs w:val="36"/>
                        </w:rPr>
                        <w:t>Overview of Hybrid Framework</w:t>
                      </w:r>
                    </w:p>
                    <w:p w14:paraId="4FA03160" w14:textId="77777777" w:rsidR="007D16C2" w:rsidRDefault="007203D3" w:rsidP="003F6DED">
                      <w:pPr>
                        <w:spacing w:line="276" w:lineRule="auto"/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  <w:r w:rsidRPr="007D16C2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A </w:t>
                      </w:r>
                      <w:r w:rsidRPr="00E76F93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hybrid framework</w:t>
                      </w:r>
                      <w:r w:rsidRPr="007D16C2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in Selenium is an approach to structuring and organizing test automation code using a combination of different testing frameworks and techniques. </w:t>
                      </w:r>
                    </w:p>
                    <w:p w14:paraId="4F930D3C" w14:textId="77777777" w:rsidR="007203D3" w:rsidRDefault="007203D3" w:rsidP="003F6DED">
                      <w:pPr>
                        <w:spacing w:line="276" w:lineRule="auto"/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  <w:r w:rsidRPr="007D16C2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It's designed to leverage the strengths of multiple frameworks to create a </w:t>
                      </w:r>
                      <w:r w:rsidRPr="00E76F93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more flexible, efficient, and adaptable</w:t>
                      </w:r>
                      <w:r w:rsidRPr="007D16C2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test automation solution.</w:t>
                      </w:r>
                    </w:p>
                    <w:p w14:paraId="576F9D13" w14:textId="77777777" w:rsidR="007D16C2" w:rsidRPr="007D16C2" w:rsidRDefault="007D16C2" w:rsidP="003F6DED">
                      <w:pPr>
                        <w:spacing w:line="240" w:lineRule="auto"/>
                        <w:rPr>
                          <w:rFonts w:ascii="Calibri" w:hAnsi="Calibri" w:cs="Calibri"/>
                          <w:b/>
                          <w:i/>
                          <w:color w:val="C45911" w:themeColor="accent2" w:themeShade="BF"/>
                          <w:sz w:val="36"/>
                          <w:szCs w:val="36"/>
                        </w:rPr>
                      </w:pPr>
                      <w:r w:rsidRPr="007D16C2">
                        <w:rPr>
                          <w:rFonts w:ascii="Calibri" w:hAnsi="Calibri" w:cs="Calibri"/>
                          <w:b/>
                          <w:i/>
                          <w:color w:val="C45911" w:themeColor="accent2" w:themeShade="BF"/>
                          <w:sz w:val="36"/>
                          <w:szCs w:val="36"/>
                        </w:rPr>
                        <w:t>The Need for a Hybrid Framework</w:t>
                      </w:r>
                    </w:p>
                    <w:p w14:paraId="6FE9B96A" w14:textId="77777777" w:rsidR="007D16C2" w:rsidRPr="007D16C2" w:rsidRDefault="007D16C2" w:rsidP="003F6DED">
                      <w:pPr>
                        <w:spacing w:line="276" w:lineRule="auto"/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  <w:r w:rsidRPr="007D16C2">
                        <w:rPr>
                          <w:rFonts w:ascii="Calibri" w:hAnsi="Calibri" w:cs="Calibri"/>
                          <w:sz w:val="28"/>
                          <w:szCs w:val="28"/>
                        </w:rPr>
                        <w:t>The core idea behind a hybrid framework in Selenium is to combine elements from various testing frameworks, such as:</w:t>
                      </w:r>
                    </w:p>
                    <w:p w14:paraId="747B1DB4" w14:textId="77777777" w:rsidR="007D16C2" w:rsidRPr="007D16C2" w:rsidRDefault="007D16C2" w:rsidP="003F6DED">
                      <w:pPr>
                        <w:spacing w:line="276" w:lineRule="auto"/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  <w:r w:rsidRPr="000B069D">
                        <w:rPr>
                          <w:rFonts w:ascii="Calibri" w:hAnsi="Calibri" w:cs="Calibri"/>
                          <w:b/>
                          <w:i/>
                          <w:color w:val="2E2EDA"/>
                          <w:sz w:val="28"/>
                          <w:szCs w:val="28"/>
                        </w:rPr>
                        <w:t>Data-Driven Framework:</w:t>
                      </w:r>
                      <w:r w:rsidRPr="000B069D">
                        <w:rPr>
                          <w:rFonts w:ascii="Calibri" w:hAnsi="Calibri" w:cs="Calibri"/>
                          <w:color w:val="2E2EDA"/>
                          <w:sz w:val="28"/>
                          <w:szCs w:val="28"/>
                        </w:rPr>
                        <w:t xml:space="preserve"> </w:t>
                      </w:r>
                      <w:r w:rsidRPr="007D16C2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This framework focuses on separating test data from test scripts. Data is stored in external sources like </w:t>
                      </w:r>
                      <w:r w:rsidRPr="003F6DED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Excel sheets or databases</w:t>
                      </w:r>
                      <w:r w:rsidRPr="007D16C2">
                        <w:rPr>
                          <w:rFonts w:ascii="Calibri" w:hAnsi="Calibri" w:cs="Calibri"/>
                          <w:sz w:val="28"/>
                          <w:szCs w:val="28"/>
                        </w:rPr>
                        <w:t>, and the test scripts read and utilize this data to execute tests for different scenarios.</w:t>
                      </w:r>
                    </w:p>
                    <w:p w14:paraId="322F6885" w14:textId="77777777" w:rsidR="007D16C2" w:rsidRPr="00A52B81" w:rsidRDefault="007D16C2" w:rsidP="003F6DED">
                      <w:pPr>
                        <w:spacing w:line="276" w:lineRule="auto"/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  <w:r w:rsidRPr="002249B6">
                        <w:rPr>
                          <w:rFonts w:ascii="Calibri" w:hAnsi="Calibri" w:cs="Calibri"/>
                          <w:b/>
                          <w:i/>
                          <w:color w:val="2E2EDA"/>
                          <w:sz w:val="28"/>
                          <w:szCs w:val="28"/>
                        </w:rPr>
                        <w:t>Keyword-Driven Framework:</w:t>
                      </w:r>
                      <w:r w:rsidRPr="002249B6">
                        <w:rPr>
                          <w:rFonts w:ascii="Calibri" w:hAnsi="Calibri" w:cs="Calibri"/>
                          <w:color w:val="2E2EDA"/>
                          <w:sz w:val="28"/>
                          <w:szCs w:val="28"/>
                        </w:rPr>
                        <w:t xml:space="preserve"> </w:t>
                      </w:r>
                      <w:r w:rsidRPr="007D16C2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In this framework, test scripts are written using </w:t>
                      </w:r>
                      <w:r w:rsidRPr="003F6DED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high-level keywords</w:t>
                      </w:r>
                      <w:r w:rsidRPr="007D16C2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that represent specific actions or functionalities. The actual implementation of these keywords is abstracted and managed separately, making the test scripts more understandable for </w:t>
                      </w:r>
                      <w:r w:rsidRPr="003F6DED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non-technical stakeholders</w:t>
                      </w:r>
                      <w:r w:rsidRPr="007D16C2">
                        <w:rPr>
                          <w:rFonts w:ascii="Calibri" w:hAnsi="Calibri" w:cs="Calibri"/>
                          <w:sz w:val="28"/>
                          <w:szCs w:val="28"/>
                        </w:rPr>
                        <w:t>.</w:t>
                      </w:r>
                    </w:p>
                    <w:p w14:paraId="5FC97FF8" w14:textId="77777777" w:rsidR="007D16C2" w:rsidRPr="00A52B81" w:rsidRDefault="007D16C2" w:rsidP="003F6DED">
                      <w:pPr>
                        <w:spacing w:line="276" w:lineRule="auto"/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  <w:r w:rsidRPr="002249B6">
                        <w:rPr>
                          <w:rFonts w:ascii="Calibri" w:hAnsi="Calibri" w:cs="Calibri"/>
                          <w:b/>
                          <w:i/>
                          <w:color w:val="2E2EDA"/>
                          <w:sz w:val="28"/>
                          <w:szCs w:val="28"/>
                        </w:rPr>
                        <w:t>Modular Framework:</w:t>
                      </w:r>
                      <w:r w:rsidRPr="002249B6">
                        <w:rPr>
                          <w:rFonts w:ascii="Calibri" w:hAnsi="Calibri" w:cs="Calibri"/>
                          <w:color w:val="2E2EDA"/>
                          <w:sz w:val="28"/>
                          <w:szCs w:val="28"/>
                        </w:rPr>
                        <w:t xml:space="preserve"> </w:t>
                      </w:r>
                      <w:r w:rsidRPr="00A52B81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The </w:t>
                      </w:r>
                      <w:r w:rsidRPr="003F6DED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modular framework</w:t>
                      </w:r>
                      <w:r w:rsidRPr="00A52B81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divides the application under test into smaller modules or components. Each module has its own set of test scripts, making the framework </w:t>
                      </w:r>
                      <w:r w:rsidR="00A52B81" w:rsidRPr="00A52B81">
                        <w:rPr>
                          <w:rFonts w:ascii="Calibri" w:hAnsi="Calibri" w:cs="Calibri"/>
                          <w:sz w:val="28"/>
                          <w:szCs w:val="28"/>
                        </w:rPr>
                        <w:t>more organized and easier</w:t>
                      </w:r>
                      <w:r w:rsidRPr="00A52B81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to maintain. This approach is particularly useful for complex applications.</w:t>
                      </w:r>
                    </w:p>
                    <w:p w14:paraId="503F3C23" w14:textId="77777777" w:rsidR="007D16C2" w:rsidRPr="00A52B81" w:rsidRDefault="007D16C2" w:rsidP="003F6DED">
                      <w:pPr>
                        <w:spacing w:line="276" w:lineRule="auto"/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  <w:r w:rsidRPr="002249B6">
                        <w:rPr>
                          <w:rFonts w:ascii="Calibri" w:hAnsi="Calibri" w:cs="Calibri"/>
                          <w:b/>
                          <w:i/>
                          <w:color w:val="2E2EDA"/>
                          <w:sz w:val="28"/>
                          <w:szCs w:val="28"/>
                        </w:rPr>
                        <w:t>Page Object Model (POM):</w:t>
                      </w:r>
                      <w:r w:rsidRPr="002249B6">
                        <w:rPr>
                          <w:rFonts w:ascii="Calibri" w:hAnsi="Calibri" w:cs="Calibri"/>
                          <w:color w:val="2E2EDA"/>
                          <w:sz w:val="28"/>
                          <w:szCs w:val="28"/>
                        </w:rPr>
                        <w:t xml:space="preserve"> </w:t>
                      </w:r>
                      <w:r w:rsidRPr="003F6DED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POM</w:t>
                      </w:r>
                      <w:r w:rsidRPr="00A52B81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is a </w:t>
                      </w:r>
                      <w:r w:rsidRPr="003F6DED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design pattern</w:t>
                      </w:r>
                      <w:r w:rsidRPr="00A52B81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that represents </w:t>
                      </w:r>
                      <w:r w:rsidRPr="003F6DED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application pages as objects</w:t>
                      </w:r>
                      <w:r w:rsidRPr="00A52B81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. Each page object encapsulates the elements and actions on that page. A </w:t>
                      </w:r>
                      <w:r w:rsidRPr="003F6DED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hybrid framework</w:t>
                      </w:r>
                      <w:r w:rsidRPr="00A52B81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might incorporate the </w:t>
                      </w:r>
                      <w:r w:rsidRPr="003F6DED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POM to improve code reusability</w:t>
                      </w:r>
                      <w:r w:rsidRPr="00A52B81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and </w:t>
                      </w:r>
                      <w:r w:rsidRPr="003F6DED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maintainability</w:t>
                      </w:r>
                      <w:r w:rsidRPr="00A52B81">
                        <w:rPr>
                          <w:rFonts w:ascii="Calibri" w:hAnsi="Calibri" w:cs="Calibri"/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0C62730" w14:textId="77777777" w:rsidR="007203D3" w:rsidRPr="007203D3" w:rsidRDefault="007203D3" w:rsidP="007203D3"/>
    <w:p w14:paraId="2CDA4D48" w14:textId="77777777" w:rsidR="007203D3" w:rsidRPr="007203D3" w:rsidRDefault="007203D3" w:rsidP="007203D3"/>
    <w:p w14:paraId="4DD38BC3" w14:textId="77777777" w:rsidR="007203D3" w:rsidRPr="007203D3" w:rsidRDefault="007203D3" w:rsidP="007203D3"/>
    <w:p w14:paraId="47A5920E" w14:textId="77777777" w:rsidR="007203D3" w:rsidRPr="007203D3" w:rsidRDefault="007203D3" w:rsidP="007203D3"/>
    <w:p w14:paraId="35E0F13D" w14:textId="77777777" w:rsidR="007203D3" w:rsidRPr="007203D3" w:rsidRDefault="007203D3" w:rsidP="007203D3"/>
    <w:p w14:paraId="119375F3" w14:textId="77777777" w:rsidR="007203D3" w:rsidRPr="007203D3" w:rsidRDefault="007203D3" w:rsidP="007203D3"/>
    <w:p w14:paraId="61209503" w14:textId="77777777" w:rsidR="007203D3" w:rsidRPr="007203D3" w:rsidRDefault="007203D3" w:rsidP="007203D3"/>
    <w:p w14:paraId="3A017499" w14:textId="77777777" w:rsidR="007203D3" w:rsidRPr="007203D3" w:rsidRDefault="007203D3" w:rsidP="007203D3"/>
    <w:p w14:paraId="64E2E99F" w14:textId="77777777" w:rsidR="007203D3" w:rsidRPr="007203D3" w:rsidRDefault="007203D3" w:rsidP="007203D3"/>
    <w:p w14:paraId="70296302" w14:textId="77777777" w:rsidR="007203D3" w:rsidRPr="007203D3" w:rsidRDefault="007203D3" w:rsidP="007203D3"/>
    <w:p w14:paraId="7EC8334B" w14:textId="77777777" w:rsidR="007203D3" w:rsidRPr="007203D3" w:rsidRDefault="007203D3" w:rsidP="007203D3"/>
    <w:p w14:paraId="6164AFEB" w14:textId="77777777" w:rsidR="007203D3" w:rsidRPr="007203D3" w:rsidRDefault="007203D3" w:rsidP="007203D3"/>
    <w:p w14:paraId="6EBDA4F5" w14:textId="77777777" w:rsidR="007203D3" w:rsidRPr="007203D3" w:rsidRDefault="007203D3" w:rsidP="007203D3"/>
    <w:p w14:paraId="7C6E3BFE" w14:textId="77777777" w:rsidR="007203D3" w:rsidRPr="007203D3" w:rsidRDefault="007203D3" w:rsidP="007203D3"/>
    <w:p w14:paraId="2C007C2E" w14:textId="77777777" w:rsidR="007203D3" w:rsidRPr="007203D3" w:rsidRDefault="007203D3" w:rsidP="007203D3"/>
    <w:p w14:paraId="29A8C2C2" w14:textId="77777777" w:rsidR="007203D3" w:rsidRPr="007203D3" w:rsidRDefault="007203D3" w:rsidP="007203D3"/>
    <w:p w14:paraId="4A446258" w14:textId="77777777" w:rsidR="007203D3" w:rsidRPr="007203D3" w:rsidRDefault="007203D3" w:rsidP="007203D3"/>
    <w:p w14:paraId="3C7DA9F4" w14:textId="77777777" w:rsidR="007203D3" w:rsidRPr="007203D3" w:rsidRDefault="007203D3" w:rsidP="007203D3"/>
    <w:p w14:paraId="3BEDC344" w14:textId="77777777" w:rsidR="007203D3" w:rsidRPr="007203D3" w:rsidRDefault="007203D3" w:rsidP="007203D3"/>
    <w:p w14:paraId="2B68E870" w14:textId="77777777" w:rsidR="007203D3" w:rsidRPr="007203D3" w:rsidRDefault="007203D3" w:rsidP="007203D3"/>
    <w:p w14:paraId="72A9D744" w14:textId="77777777" w:rsidR="007203D3" w:rsidRPr="007203D3" w:rsidRDefault="007203D3" w:rsidP="007203D3"/>
    <w:p w14:paraId="78B44FF3" w14:textId="77777777" w:rsidR="007203D3" w:rsidRPr="007203D3" w:rsidRDefault="007203D3" w:rsidP="007203D3"/>
    <w:p w14:paraId="386C0E0C" w14:textId="77777777" w:rsidR="007203D3" w:rsidRPr="007203D3" w:rsidRDefault="007203D3" w:rsidP="007203D3"/>
    <w:p w14:paraId="2463A413" w14:textId="77777777" w:rsidR="007203D3" w:rsidRPr="007203D3" w:rsidRDefault="007203D3" w:rsidP="007203D3"/>
    <w:p w14:paraId="1D9A2BD8" w14:textId="77777777" w:rsidR="007203D3" w:rsidRPr="007203D3" w:rsidRDefault="007203D3" w:rsidP="007203D3"/>
    <w:p w14:paraId="3E90C720" w14:textId="77777777" w:rsidR="007203D3" w:rsidRPr="007203D3" w:rsidRDefault="007203D3" w:rsidP="007203D3"/>
    <w:p w14:paraId="5333DF4E" w14:textId="77777777" w:rsidR="007203D3" w:rsidRPr="007203D3" w:rsidRDefault="007203D3" w:rsidP="007203D3"/>
    <w:p w14:paraId="080A9486" w14:textId="77777777" w:rsidR="007203D3" w:rsidRPr="007203D3" w:rsidRDefault="007203D3" w:rsidP="007203D3"/>
    <w:p w14:paraId="18F07C59" w14:textId="77777777" w:rsidR="007203D3" w:rsidRDefault="007203D3" w:rsidP="007203D3"/>
    <w:p w14:paraId="5CDF277D" w14:textId="77777777" w:rsidR="007203D3" w:rsidRPr="007203D3" w:rsidRDefault="007203D3" w:rsidP="007203D3"/>
    <w:p w14:paraId="77FAD959" w14:textId="77777777" w:rsidR="007203D3" w:rsidRPr="007203D3" w:rsidRDefault="007203D3" w:rsidP="007203D3"/>
    <w:p w14:paraId="6D711D98" w14:textId="77777777" w:rsidR="007203D3" w:rsidRDefault="007203D3" w:rsidP="007203D3"/>
    <w:p w14:paraId="27895093" w14:textId="77777777" w:rsidR="007203D3" w:rsidRPr="007203D3" w:rsidRDefault="007203D3" w:rsidP="007203D3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E20F9CA" wp14:editId="421B889C">
                <wp:simplePos x="0" y="0"/>
                <wp:positionH relativeFrom="margin">
                  <wp:posOffset>23751</wp:posOffset>
                </wp:positionH>
                <wp:positionV relativeFrom="paragraph">
                  <wp:posOffset>173965</wp:posOffset>
                </wp:positionV>
                <wp:extent cx="7766165" cy="366205"/>
                <wp:effectExtent l="0" t="0" r="635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66165" cy="36620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dk1">
                                <a:lumMod val="67000"/>
                              </a:schemeClr>
                            </a:gs>
                            <a:gs pos="48000">
                              <a:schemeClr val="dk1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dk1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2D5FA7" w14:textId="15C3F98D" w:rsidR="007203D3" w:rsidRPr="006F1A4C" w:rsidRDefault="003932E1" w:rsidP="003932E1">
                            <w:pPr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     </w:t>
                            </w:r>
                            <w:proofErr w:type="spellStart"/>
                            <w:r w:rsidR="007203D3" w:rsidRPr="006F1A4C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Testleaf</w:t>
                            </w:r>
                            <w:proofErr w:type="spellEnd"/>
                            <w:r w:rsidR="007203D3" w:rsidRPr="006F1A4C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 xml:space="preserve">  </w:t>
                            </w:r>
                            <w:r w:rsidR="007203D3">
                              <w:rPr>
                                <w:noProof/>
                              </w:rPr>
                              <w:drawing>
                                <wp:inline distT="0" distB="0" distL="0" distR="0" wp14:anchorId="62067479" wp14:editId="2CAF2D5C">
                                  <wp:extent cx="166255" cy="224101"/>
                                  <wp:effectExtent l="0" t="0" r="5715" b="5080"/>
                                  <wp:docPr id="31" name="Picture 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5948" t="35691" r="71290" b="3362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4109" cy="23468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7203D3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                                           </w:t>
                            </w:r>
                            <w:proofErr w:type="spellStart"/>
                            <w:r w:rsidR="007203D3"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Makaia</w:t>
                            </w:r>
                            <w:proofErr w:type="spellEnd"/>
                            <w:r w:rsidR="007203D3"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="007203D3"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Framework</w:t>
                            </w:r>
                            <w:proofErr w:type="gramStart"/>
                            <w:r w:rsidR="007203D3"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:Technical</w:t>
                            </w:r>
                            <w:proofErr w:type="spellEnd"/>
                            <w:proofErr w:type="gramEnd"/>
                            <w:r w:rsidR="007203D3"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Documentation</w:t>
                            </w:r>
                            <w:r w:rsidR="007203D3"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ab/>
                            </w:r>
                            <w:r w:rsidR="007203D3"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ab/>
                            </w:r>
                            <w:r w:rsidR="007203D3"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ab/>
                            </w:r>
                            <w:r w:rsidR="007203D3"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ab/>
                            </w:r>
                            <w:r w:rsidR="007203D3"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type w14:anchorId="2E20F9CA" id="_x0000_t202" coordsize="21600,21600" o:spt="202" path="m,l,21600r21600,l21600,xe">
                <v:stroke joinstyle="miter"/>
                <v:path gradientshapeok="t" o:connecttype="rect"/>
              </v:shapetype>
              <v:shape id="Text Box 29" o:spid="_x0000_s1031" type="#_x0000_t202" style="position:absolute;left:0;text-align:left;margin-left:1.85pt;margin-top:13.7pt;width:611.5pt;height:28.8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" fillcolor="black [2144]" stroked="f">
                <v:fill color2="#666 [1936]" rotate="t" angle="180" colors="0 black;31457f #080808;1 #666" focus="100%" type="gradient"/>
                <v:textbox>
                  <w:txbxContent>
                    <w:p w14:paraId="2E2D5FA7" w14:textId="15C3F98D" w:rsidR="007203D3" w:rsidRPr="006F1A4C" w:rsidRDefault="003932E1" w:rsidP="003932E1">
                      <w:pPr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 xml:space="preserve">      </w:t>
                      </w:r>
                      <w:proofErr w:type="spellStart"/>
                      <w:r w:rsidR="007203D3" w:rsidRPr="006F1A4C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Testleaf</w:t>
                      </w:r>
                      <w:proofErr w:type="spellEnd"/>
                      <w:r w:rsidR="007203D3" w:rsidRPr="006F1A4C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 xml:space="preserve">  </w:t>
                      </w:r>
                      <w:r w:rsidR="007203D3">
                        <w:rPr>
                          <w:noProof/>
                        </w:rPr>
                        <w:drawing>
                          <wp:inline distT="0" distB="0" distL="0" distR="0" wp14:anchorId="62067479" wp14:editId="2CAF2D5C">
                            <wp:extent cx="166255" cy="224101"/>
                            <wp:effectExtent l="0" t="0" r="5715" b="5080"/>
                            <wp:docPr id="31" name="Picture 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5948" t="35691" r="71290" b="3362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74109" cy="23468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7203D3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 xml:space="preserve">                                            </w:t>
                      </w:r>
                      <w:proofErr w:type="spellStart"/>
                      <w:r w:rsidR="007203D3"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>Makaia</w:t>
                      </w:r>
                      <w:proofErr w:type="spellEnd"/>
                      <w:r w:rsidR="007203D3"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proofErr w:type="gramStart"/>
                      <w:r w:rsidR="007203D3"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>Framework:Technical</w:t>
                      </w:r>
                      <w:proofErr w:type="spellEnd"/>
                      <w:proofErr w:type="gramEnd"/>
                      <w:r w:rsidR="007203D3"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 xml:space="preserve"> Documentation</w:t>
                      </w:r>
                      <w:r w:rsidR="007203D3"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ab/>
                      </w:r>
                      <w:r w:rsidR="007203D3"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ab/>
                      </w:r>
                      <w:r w:rsidR="007203D3"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ab/>
                      </w:r>
                      <w:r w:rsidR="007203D3"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ab/>
                      </w:r>
                      <w:r w:rsidR="007203D3"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ab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9E4D0B9" w14:textId="183E09C3" w:rsidR="00745C53" w:rsidRDefault="000431D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49164F3" wp14:editId="7E0632AB">
                <wp:simplePos x="0" y="0"/>
                <wp:positionH relativeFrom="margin">
                  <wp:align>right</wp:align>
                </wp:positionH>
                <wp:positionV relativeFrom="paragraph">
                  <wp:posOffset>9683750</wp:posOffset>
                </wp:positionV>
                <wp:extent cx="7766165" cy="366205"/>
                <wp:effectExtent l="0" t="0" r="635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66165" cy="36620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dk1">
                                <a:lumMod val="67000"/>
                              </a:schemeClr>
                            </a:gs>
                            <a:gs pos="48000">
                              <a:schemeClr val="dk1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dk1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D0BB02" w14:textId="77777777" w:rsidR="00E9712C" w:rsidRPr="006F1A4C" w:rsidRDefault="00E9712C" w:rsidP="00E9712C">
                            <w:pPr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     </w:t>
                            </w:r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Testleaf</w:t>
                            </w:r>
                            <w:proofErr w:type="spellEnd"/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 xml:space="preserve">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1DC2553" wp14:editId="5590C269">
                                  <wp:extent cx="166255" cy="224101"/>
                                  <wp:effectExtent l="0" t="0" r="5715" b="5080"/>
                                  <wp:docPr id="56" name="Picture 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5948" t="35691" r="71290" b="3362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4109" cy="23468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                                           </w:t>
                            </w:r>
                            <w:proofErr w:type="spellStart"/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Makaia</w:t>
                            </w:r>
                            <w:proofErr w:type="spellEnd"/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Framework</w:t>
                            </w:r>
                            <w:proofErr w:type="gramStart"/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:Technical</w:t>
                            </w:r>
                            <w:proofErr w:type="spellEnd"/>
                            <w:proofErr w:type="gramEnd"/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Documentation</w:t>
                            </w:r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ab/>
                            </w:r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ab/>
                            </w:r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ab/>
                            </w:r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ab/>
                            </w:r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49164F3" id="Text Box 8" o:spid="_x0000_s1032" type="#_x0000_t202" style="position:absolute;margin-left:560.3pt;margin-top:762.5pt;width:611.5pt;height:28.85pt;z-index:2516674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" fillcolor="black [2144]" stroked="f">
                <v:fill color2="#666 [1936]" rotate="t" angle="180" colors="0 black;31457f #080808;1 #666" focus="100%" type="gradient"/>
                <v:textbox>
                  <w:txbxContent>
                    <w:p w14:paraId="04D0BB02" w14:textId="77777777" w:rsidR="00E9712C" w:rsidRPr="006F1A4C" w:rsidRDefault="00E9712C" w:rsidP="00E9712C">
                      <w:pPr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 xml:space="preserve">      </w:t>
                      </w:r>
                      <w:r w:rsidRPr="006F1A4C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6F1A4C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Testleaf</w:t>
                      </w:r>
                      <w:proofErr w:type="spellEnd"/>
                      <w:r w:rsidRPr="006F1A4C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 xml:space="preserve">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1DC2553" wp14:editId="5590C269">
                            <wp:extent cx="166255" cy="224101"/>
                            <wp:effectExtent l="0" t="0" r="5715" b="5080"/>
                            <wp:docPr id="56" name="Picture 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5948" t="35691" r="71290" b="3362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74109" cy="23468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 xml:space="preserve">                                            </w:t>
                      </w:r>
                      <w:proofErr w:type="spellStart"/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>Makaia</w:t>
                      </w:r>
                      <w:proofErr w:type="spellEnd"/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proofErr w:type="gramStart"/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>Framework:Technical</w:t>
                      </w:r>
                      <w:proofErr w:type="spellEnd"/>
                      <w:proofErr w:type="gramEnd"/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 xml:space="preserve"> Documentation</w:t>
                      </w:r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ab/>
                      </w:r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ab/>
                      </w:r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ab/>
                      </w:r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ab/>
                      </w:r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ab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9041ADD" wp14:editId="61548347">
                <wp:simplePos x="0" y="0"/>
                <wp:positionH relativeFrom="column">
                  <wp:posOffset>2324100</wp:posOffset>
                </wp:positionH>
                <wp:positionV relativeFrom="paragraph">
                  <wp:posOffset>771525</wp:posOffset>
                </wp:positionV>
                <wp:extent cx="5000625" cy="8801100"/>
                <wp:effectExtent l="0" t="0" r="9525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00625" cy="8801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1048E5F" w14:textId="3C71FFB8" w:rsidR="003F6DED" w:rsidRDefault="003F6DED" w:rsidP="003F6DED">
                            <w:pPr>
                              <w:spacing w:line="276" w:lineRule="auto"/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  <w:r w:rsidRPr="002249B6">
                              <w:rPr>
                                <w:rFonts w:ascii="Calibri" w:hAnsi="Calibri" w:cs="Calibri"/>
                                <w:b/>
                                <w:i/>
                                <w:color w:val="2E2EDA"/>
                                <w:sz w:val="28"/>
                                <w:szCs w:val="28"/>
                              </w:rPr>
                              <w:t>TestNG or JUnit Framework:</w:t>
                            </w:r>
                            <w:r w:rsidRPr="002249B6">
                              <w:rPr>
                                <w:rFonts w:ascii="Calibri" w:hAnsi="Calibri" w:cs="Calibri"/>
                                <w:color w:val="2E2EDA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A52B81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These are testing frameworks that provide features </w:t>
                            </w:r>
                            <w:r w:rsidRPr="003F6DED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for test execution, parallel testing, test grouping, and reporting</w:t>
                            </w:r>
                            <w:r w:rsidRPr="00A52B81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. A hybrid framework can integrate TestNG or JUnit for efficient test execution and result reporting.</w:t>
                            </w:r>
                          </w:p>
                          <w:p w14:paraId="36E87ACA" w14:textId="0AFD5D75" w:rsidR="00E9712C" w:rsidRPr="003F6DED" w:rsidRDefault="00E9712C" w:rsidP="003F6DED">
                            <w:pPr>
                              <w:spacing w:line="276" w:lineRule="auto"/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</w:pPr>
                            <w:r w:rsidRPr="003F6DED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 xml:space="preserve">By combining these different frameworks, </w:t>
                            </w:r>
                            <w:r w:rsidR="000B069D" w:rsidRPr="000B069D">
                              <w:rPr>
                                <w:rFonts w:ascii="Calibri" w:hAnsi="Calibri" w:cs="Calibri"/>
                                <w:b/>
                                <w:i/>
                                <w:sz w:val="28"/>
                                <w:szCs w:val="28"/>
                              </w:rPr>
                              <w:t>TESTLEAF</w:t>
                            </w:r>
                            <w:r w:rsidR="000B069D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 xml:space="preserve"> has developed </w:t>
                            </w:r>
                            <w:r w:rsidRPr="003F6DED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a hybrid framework in Selenium</w:t>
                            </w:r>
                            <w:r w:rsidR="000B069D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 xml:space="preserve"> named </w:t>
                            </w:r>
                            <w:r w:rsidR="000B069D" w:rsidRPr="000B069D">
                              <w:rPr>
                                <w:rFonts w:ascii="Calibri" w:hAnsi="Calibri" w:cs="Calibri"/>
                                <w:b/>
                                <w:i/>
                                <w:sz w:val="28"/>
                                <w:szCs w:val="28"/>
                              </w:rPr>
                              <w:t>MAKAIA</w:t>
                            </w:r>
                            <w:r w:rsidR="000B069D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 xml:space="preserve"> which</w:t>
                            </w:r>
                            <w:r w:rsidRPr="003F6DED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 xml:space="preserve"> offers several benefits:</w:t>
                            </w:r>
                            <w:bookmarkStart w:id="0" w:name="_GoBack"/>
                            <w:bookmarkEnd w:id="0"/>
                          </w:p>
                          <w:p w14:paraId="0FBB714D" w14:textId="77777777" w:rsidR="00E9712C" w:rsidRPr="00E9712C" w:rsidRDefault="00E9712C" w:rsidP="003F6DED">
                            <w:pPr>
                              <w:spacing w:line="276" w:lineRule="auto"/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  <w:r w:rsidRPr="002249B6">
                              <w:rPr>
                                <w:rFonts w:ascii="Calibri" w:hAnsi="Calibri" w:cs="Calibri"/>
                                <w:b/>
                                <w:i/>
                                <w:color w:val="2E2EDA"/>
                                <w:sz w:val="28"/>
                                <w:szCs w:val="28"/>
                              </w:rPr>
                              <w:t>Flexibility:</w:t>
                            </w:r>
                            <w:r w:rsidRPr="00E9712C">
                              <w:rPr>
                                <w:rFonts w:ascii="Calibri" w:hAnsi="Calibri" w:cs="Calibri"/>
                                <w:color w:val="2F5496" w:themeColor="accent1" w:themeShade="BF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E9712C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You can choose the appropriate testing technique for different scenarios or functionalities within your application.</w:t>
                            </w:r>
                          </w:p>
                          <w:p w14:paraId="24F64940" w14:textId="77777777" w:rsidR="00E9712C" w:rsidRPr="00E9712C" w:rsidRDefault="00E9712C" w:rsidP="003F6DED">
                            <w:pPr>
                              <w:spacing w:line="276" w:lineRule="auto"/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  <w:r w:rsidRPr="002249B6">
                              <w:rPr>
                                <w:rFonts w:ascii="Calibri" w:hAnsi="Calibri" w:cs="Calibri"/>
                                <w:b/>
                                <w:i/>
                                <w:color w:val="2E2EDA"/>
                                <w:sz w:val="28"/>
                                <w:szCs w:val="28"/>
                              </w:rPr>
                              <w:t>Reusability:</w:t>
                            </w:r>
                            <w:r w:rsidRPr="002249B6">
                              <w:rPr>
                                <w:rFonts w:ascii="Calibri" w:hAnsi="Calibri" w:cs="Calibri"/>
                                <w:color w:val="2E2EDA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E9712C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Components like data sources, keywords, and modules can be reused across different test cases, enhancing code maintainability.</w:t>
                            </w:r>
                          </w:p>
                          <w:p w14:paraId="1764F185" w14:textId="77777777" w:rsidR="00E9712C" w:rsidRPr="00E9712C" w:rsidRDefault="00E9712C" w:rsidP="003F6DED">
                            <w:pPr>
                              <w:spacing w:line="276" w:lineRule="auto"/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  <w:r w:rsidRPr="002249B6">
                              <w:rPr>
                                <w:rFonts w:ascii="Calibri" w:hAnsi="Calibri" w:cs="Calibri"/>
                                <w:b/>
                                <w:i/>
                                <w:color w:val="2E2EDA"/>
                                <w:sz w:val="28"/>
                                <w:szCs w:val="28"/>
                              </w:rPr>
                              <w:t>Adaptability:</w:t>
                            </w:r>
                            <w:r w:rsidRPr="002249B6">
                              <w:rPr>
                                <w:rFonts w:ascii="Calibri" w:hAnsi="Calibri" w:cs="Calibri"/>
                                <w:color w:val="2E2EDA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E9712C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As your application evolves, you can easily update or modify specific components of the framework without needing to overhaul the entire structure.</w:t>
                            </w:r>
                          </w:p>
                          <w:p w14:paraId="169249EB" w14:textId="77777777" w:rsidR="00E9712C" w:rsidRPr="00E9712C" w:rsidRDefault="00E9712C" w:rsidP="003F6DED">
                            <w:pPr>
                              <w:spacing w:line="276" w:lineRule="auto"/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  <w:r w:rsidRPr="002249B6">
                              <w:rPr>
                                <w:rFonts w:ascii="Calibri" w:hAnsi="Calibri" w:cs="Calibri"/>
                                <w:b/>
                                <w:i/>
                                <w:color w:val="2E2EDA"/>
                                <w:sz w:val="28"/>
                                <w:szCs w:val="28"/>
                              </w:rPr>
                              <w:t>Comprehensive Testing:</w:t>
                            </w:r>
                            <w:r w:rsidRPr="002249B6">
                              <w:rPr>
                                <w:rFonts w:ascii="Calibri" w:hAnsi="Calibri" w:cs="Calibri"/>
                                <w:color w:val="2E2EDA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E9712C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Hybrid frameworks provide the ability to perform data-driven, keyword-driven, and modular testing simultaneously, leading to more comprehensive test coverage.</w:t>
                            </w:r>
                          </w:p>
                          <w:p w14:paraId="052A849B" w14:textId="77777777" w:rsidR="00E9712C" w:rsidRPr="00E9712C" w:rsidRDefault="00E9712C" w:rsidP="003F6DED">
                            <w:pPr>
                              <w:spacing w:line="276" w:lineRule="auto"/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  <w:r w:rsidRPr="002249B6">
                              <w:rPr>
                                <w:rFonts w:ascii="Calibri" w:hAnsi="Calibri" w:cs="Calibri"/>
                                <w:b/>
                                <w:i/>
                                <w:color w:val="2E2EDA"/>
                                <w:sz w:val="28"/>
                                <w:szCs w:val="28"/>
                              </w:rPr>
                              <w:t>Clear Reporting:</w:t>
                            </w:r>
                            <w:r w:rsidRPr="002249B6">
                              <w:rPr>
                                <w:rFonts w:ascii="Calibri" w:hAnsi="Calibri" w:cs="Calibri"/>
                                <w:color w:val="2E2EDA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E9712C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The integration of testing frameworks like TestNG or JUnit offers advanced reporting capabilities, making it easier to analyze and interpret test results.</w:t>
                            </w:r>
                          </w:p>
                          <w:p w14:paraId="4B2DE5AE" w14:textId="77777777" w:rsidR="00E9712C" w:rsidRDefault="00E9712C" w:rsidP="003F6DED">
                            <w:pPr>
                              <w:spacing w:line="276" w:lineRule="auto"/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  <w:r w:rsidRPr="002249B6">
                              <w:rPr>
                                <w:rFonts w:ascii="Calibri" w:hAnsi="Calibri" w:cs="Calibri"/>
                                <w:b/>
                                <w:i/>
                                <w:color w:val="2E2EDA"/>
                                <w:sz w:val="28"/>
                                <w:szCs w:val="28"/>
                              </w:rPr>
                              <w:t>Cross-Functional Collaboration:</w:t>
                            </w:r>
                            <w:r w:rsidRPr="002249B6">
                              <w:rPr>
                                <w:rFonts w:ascii="Calibri" w:hAnsi="Calibri" w:cs="Calibri"/>
                                <w:color w:val="2E2EDA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E9712C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The use of high-level keywords and modular components makes the framework more accessible to non-technical team members, promoting effective collaboration between testers, developers, and business stakeholders.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41ADD" id="Text Box 5" o:spid="_x0000_s1033" type="#_x0000_t202" style="position:absolute;margin-left:183pt;margin-top:60.75pt;width:393.75pt;height:693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" fillcolor="white [3201]" stroked="f" strokeweight=".5pt">
                <v:textbox>
                  <w:txbxContent>
                    <w:p w14:paraId="71048E5F" w14:textId="3C71FFB8" w:rsidR="003F6DED" w:rsidRDefault="003F6DED" w:rsidP="003F6DED">
                      <w:pPr>
                        <w:spacing w:line="276" w:lineRule="auto"/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  <w:r w:rsidRPr="002249B6">
                        <w:rPr>
                          <w:rFonts w:ascii="Calibri" w:hAnsi="Calibri" w:cs="Calibri"/>
                          <w:b/>
                          <w:i/>
                          <w:color w:val="2E2EDA"/>
                          <w:sz w:val="28"/>
                          <w:szCs w:val="28"/>
                        </w:rPr>
                        <w:t>TestNG or JUnit Framework:</w:t>
                      </w:r>
                      <w:r w:rsidRPr="002249B6">
                        <w:rPr>
                          <w:rFonts w:ascii="Calibri" w:hAnsi="Calibri" w:cs="Calibri"/>
                          <w:color w:val="2E2EDA"/>
                          <w:sz w:val="28"/>
                          <w:szCs w:val="28"/>
                        </w:rPr>
                        <w:t xml:space="preserve"> </w:t>
                      </w:r>
                      <w:r w:rsidRPr="00A52B81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These are testing frameworks that provide features </w:t>
                      </w:r>
                      <w:r w:rsidRPr="003F6DED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for test execution, parallel testing, test grouping, and reporting</w:t>
                      </w:r>
                      <w:r w:rsidRPr="00A52B81">
                        <w:rPr>
                          <w:rFonts w:ascii="Calibri" w:hAnsi="Calibri" w:cs="Calibri"/>
                          <w:sz w:val="28"/>
                          <w:szCs w:val="28"/>
                        </w:rPr>
                        <w:t>. A hybrid framework can integrate TestNG or JUnit for efficient test execution and result reporting.</w:t>
                      </w:r>
                    </w:p>
                    <w:p w14:paraId="36E87ACA" w14:textId="0AFD5D75" w:rsidR="00E9712C" w:rsidRPr="003F6DED" w:rsidRDefault="00E9712C" w:rsidP="003F6DED">
                      <w:pPr>
                        <w:spacing w:line="276" w:lineRule="auto"/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</w:pPr>
                      <w:r w:rsidRPr="003F6DED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 xml:space="preserve">By combining these different frameworks, </w:t>
                      </w:r>
                      <w:r w:rsidR="000B069D" w:rsidRPr="000B069D">
                        <w:rPr>
                          <w:rFonts w:ascii="Calibri" w:hAnsi="Calibri" w:cs="Calibri"/>
                          <w:b/>
                          <w:i/>
                          <w:sz w:val="28"/>
                          <w:szCs w:val="28"/>
                        </w:rPr>
                        <w:t>TESTLEAF</w:t>
                      </w:r>
                      <w:r w:rsidR="000B069D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 xml:space="preserve"> has developed </w:t>
                      </w:r>
                      <w:r w:rsidRPr="003F6DED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a hybrid framework in Selenium</w:t>
                      </w:r>
                      <w:r w:rsidR="000B069D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 xml:space="preserve"> named </w:t>
                      </w:r>
                      <w:r w:rsidR="000B069D" w:rsidRPr="000B069D">
                        <w:rPr>
                          <w:rFonts w:ascii="Calibri" w:hAnsi="Calibri" w:cs="Calibri"/>
                          <w:b/>
                          <w:i/>
                          <w:sz w:val="28"/>
                          <w:szCs w:val="28"/>
                        </w:rPr>
                        <w:t>MAKAIA</w:t>
                      </w:r>
                      <w:r w:rsidR="000B069D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 xml:space="preserve"> which</w:t>
                      </w:r>
                      <w:r w:rsidRPr="003F6DED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 xml:space="preserve"> offers several benefits:</w:t>
                      </w:r>
                      <w:bookmarkStart w:id="1" w:name="_GoBack"/>
                      <w:bookmarkEnd w:id="1"/>
                    </w:p>
                    <w:p w14:paraId="0FBB714D" w14:textId="77777777" w:rsidR="00E9712C" w:rsidRPr="00E9712C" w:rsidRDefault="00E9712C" w:rsidP="003F6DED">
                      <w:pPr>
                        <w:spacing w:line="276" w:lineRule="auto"/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  <w:r w:rsidRPr="002249B6">
                        <w:rPr>
                          <w:rFonts w:ascii="Calibri" w:hAnsi="Calibri" w:cs="Calibri"/>
                          <w:b/>
                          <w:i/>
                          <w:color w:val="2E2EDA"/>
                          <w:sz w:val="28"/>
                          <w:szCs w:val="28"/>
                        </w:rPr>
                        <w:t>Flexibility:</w:t>
                      </w:r>
                      <w:r w:rsidRPr="00E9712C">
                        <w:rPr>
                          <w:rFonts w:ascii="Calibri" w:hAnsi="Calibri" w:cs="Calibri"/>
                          <w:color w:val="2F5496" w:themeColor="accent1" w:themeShade="BF"/>
                          <w:sz w:val="28"/>
                          <w:szCs w:val="28"/>
                        </w:rPr>
                        <w:t xml:space="preserve"> </w:t>
                      </w:r>
                      <w:r w:rsidRPr="00E9712C">
                        <w:rPr>
                          <w:rFonts w:ascii="Calibri" w:hAnsi="Calibri" w:cs="Calibri"/>
                          <w:sz w:val="28"/>
                          <w:szCs w:val="28"/>
                        </w:rPr>
                        <w:t>You can choose the appropriate testing technique for different scenarios or functionalities within your application.</w:t>
                      </w:r>
                    </w:p>
                    <w:p w14:paraId="24F64940" w14:textId="77777777" w:rsidR="00E9712C" w:rsidRPr="00E9712C" w:rsidRDefault="00E9712C" w:rsidP="003F6DED">
                      <w:pPr>
                        <w:spacing w:line="276" w:lineRule="auto"/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  <w:r w:rsidRPr="002249B6">
                        <w:rPr>
                          <w:rFonts w:ascii="Calibri" w:hAnsi="Calibri" w:cs="Calibri"/>
                          <w:b/>
                          <w:i/>
                          <w:color w:val="2E2EDA"/>
                          <w:sz w:val="28"/>
                          <w:szCs w:val="28"/>
                        </w:rPr>
                        <w:t>Reusability:</w:t>
                      </w:r>
                      <w:r w:rsidRPr="002249B6">
                        <w:rPr>
                          <w:rFonts w:ascii="Calibri" w:hAnsi="Calibri" w:cs="Calibri"/>
                          <w:color w:val="2E2EDA"/>
                          <w:sz w:val="28"/>
                          <w:szCs w:val="28"/>
                        </w:rPr>
                        <w:t xml:space="preserve"> </w:t>
                      </w:r>
                      <w:r w:rsidRPr="00E9712C">
                        <w:rPr>
                          <w:rFonts w:ascii="Calibri" w:hAnsi="Calibri" w:cs="Calibri"/>
                          <w:sz w:val="28"/>
                          <w:szCs w:val="28"/>
                        </w:rPr>
                        <w:t>Components like data sources, keywords, and modules can be reused across different test cases, enhancing code maintainability.</w:t>
                      </w:r>
                    </w:p>
                    <w:p w14:paraId="1764F185" w14:textId="77777777" w:rsidR="00E9712C" w:rsidRPr="00E9712C" w:rsidRDefault="00E9712C" w:rsidP="003F6DED">
                      <w:pPr>
                        <w:spacing w:line="276" w:lineRule="auto"/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  <w:r w:rsidRPr="002249B6">
                        <w:rPr>
                          <w:rFonts w:ascii="Calibri" w:hAnsi="Calibri" w:cs="Calibri"/>
                          <w:b/>
                          <w:i/>
                          <w:color w:val="2E2EDA"/>
                          <w:sz w:val="28"/>
                          <w:szCs w:val="28"/>
                        </w:rPr>
                        <w:t>Adaptability:</w:t>
                      </w:r>
                      <w:r w:rsidRPr="002249B6">
                        <w:rPr>
                          <w:rFonts w:ascii="Calibri" w:hAnsi="Calibri" w:cs="Calibri"/>
                          <w:color w:val="2E2EDA"/>
                          <w:sz w:val="28"/>
                          <w:szCs w:val="28"/>
                        </w:rPr>
                        <w:t xml:space="preserve"> </w:t>
                      </w:r>
                      <w:r w:rsidRPr="00E9712C">
                        <w:rPr>
                          <w:rFonts w:ascii="Calibri" w:hAnsi="Calibri" w:cs="Calibri"/>
                          <w:sz w:val="28"/>
                          <w:szCs w:val="28"/>
                        </w:rPr>
                        <w:t>As your application evolves, you can easily update or modify specific components of the framework without needing to overhaul the entire structure.</w:t>
                      </w:r>
                    </w:p>
                    <w:p w14:paraId="169249EB" w14:textId="77777777" w:rsidR="00E9712C" w:rsidRPr="00E9712C" w:rsidRDefault="00E9712C" w:rsidP="003F6DED">
                      <w:pPr>
                        <w:spacing w:line="276" w:lineRule="auto"/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  <w:r w:rsidRPr="002249B6">
                        <w:rPr>
                          <w:rFonts w:ascii="Calibri" w:hAnsi="Calibri" w:cs="Calibri"/>
                          <w:b/>
                          <w:i/>
                          <w:color w:val="2E2EDA"/>
                          <w:sz w:val="28"/>
                          <w:szCs w:val="28"/>
                        </w:rPr>
                        <w:t>Comprehensive Testing:</w:t>
                      </w:r>
                      <w:r w:rsidRPr="002249B6">
                        <w:rPr>
                          <w:rFonts w:ascii="Calibri" w:hAnsi="Calibri" w:cs="Calibri"/>
                          <w:color w:val="2E2EDA"/>
                          <w:sz w:val="28"/>
                          <w:szCs w:val="28"/>
                        </w:rPr>
                        <w:t xml:space="preserve"> </w:t>
                      </w:r>
                      <w:r w:rsidRPr="00E9712C">
                        <w:rPr>
                          <w:rFonts w:ascii="Calibri" w:hAnsi="Calibri" w:cs="Calibri"/>
                          <w:sz w:val="28"/>
                          <w:szCs w:val="28"/>
                        </w:rPr>
                        <w:t>Hybrid frameworks provide the ability to perform data-driven, keyword-driven, and modular testing simultaneously, leading to more comprehensive test coverage.</w:t>
                      </w:r>
                    </w:p>
                    <w:p w14:paraId="052A849B" w14:textId="77777777" w:rsidR="00E9712C" w:rsidRPr="00E9712C" w:rsidRDefault="00E9712C" w:rsidP="003F6DED">
                      <w:pPr>
                        <w:spacing w:line="276" w:lineRule="auto"/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  <w:r w:rsidRPr="002249B6">
                        <w:rPr>
                          <w:rFonts w:ascii="Calibri" w:hAnsi="Calibri" w:cs="Calibri"/>
                          <w:b/>
                          <w:i/>
                          <w:color w:val="2E2EDA"/>
                          <w:sz w:val="28"/>
                          <w:szCs w:val="28"/>
                        </w:rPr>
                        <w:t>Clear Reporting:</w:t>
                      </w:r>
                      <w:r w:rsidRPr="002249B6">
                        <w:rPr>
                          <w:rFonts w:ascii="Calibri" w:hAnsi="Calibri" w:cs="Calibri"/>
                          <w:color w:val="2E2EDA"/>
                          <w:sz w:val="28"/>
                          <w:szCs w:val="28"/>
                        </w:rPr>
                        <w:t xml:space="preserve"> </w:t>
                      </w:r>
                      <w:r w:rsidRPr="00E9712C">
                        <w:rPr>
                          <w:rFonts w:ascii="Calibri" w:hAnsi="Calibri" w:cs="Calibri"/>
                          <w:sz w:val="28"/>
                          <w:szCs w:val="28"/>
                        </w:rPr>
                        <w:t>The integration of testing frameworks like TestNG or JUnit offers advanced reporting capabilities, making it easier to analyze and interpret test results.</w:t>
                      </w:r>
                    </w:p>
                    <w:p w14:paraId="4B2DE5AE" w14:textId="77777777" w:rsidR="00E9712C" w:rsidRDefault="00E9712C" w:rsidP="003F6DED">
                      <w:pPr>
                        <w:spacing w:line="276" w:lineRule="auto"/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  <w:r w:rsidRPr="002249B6">
                        <w:rPr>
                          <w:rFonts w:ascii="Calibri" w:hAnsi="Calibri" w:cs="Calibri"/>
                          <w:b/>
                          <w:i/>
                          <w:color w:val="2E2EDA"/>
                          <w:sz w:val="28"/>
                          <w:szCs w:val="28"/>
                        </w:rPr>
                        <w:t>Cross-Functional Collaboration:</w:t>
                      </w:r>
                      <w:r w:rsidRPr="002249B6">
                        <w:rPr>
                          <w:rFonts w:ascii="Calibri" w:hAnsi="Calibri" w:cs="Calibri"/>
                          <w:color w:val="2E2EDA"/>
                          <w:sz w:val="28"/>
                          <w:szCs w:val="28"/>
                        </w:rPr>
                        <w:t xml:space="preserve"> </w:t>
                      </w:r>
                      <w:r w:rsidRPr="00E9712C">
                        <w:rPr>
                          <w:rFonts w:ascii="Calibri" w:hAnsi="Calibri" w:cs="Calibri"/>
                          <w:sz w:val="28"/>
                          <w:szCs w:val="28"/>
                        </w:rPr>
                        <w:t>The use of high-level keywords and modular components makes the framework more accessible to non-technical team members, promoting effective collaboration between testers, developers, and business stakeholders.</w:t>
                      </w:r>
                    </w:p>
                  </w:txbxContent>
                </v:textbox>
              </v:shape>
            </w:pict>
          </mc:Fallback>
        </mc:AlternateContent>
      </w:r>
      <w:r w:rsidR="00A52B81">
        <w:rPr>
          <w:noProof/>
        </w:rPr>
        <w:drawing>
          <wp:inline distT="0" distB="0" distL="0" distR="0" wp14:anchorId="0FD0F5DC" wp14:editId="5E74B204">
            <wp:extent cx="2232025" cy="100465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aptop-programming-desktop-working.jp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3" r="18412"/>
                    <a:stretch/>
                  </pic:blipFill>
                  <pic:spPr bwMode="auto">
                    <a:xfrm>
                      <a:off x="0" y="0"/>
                      <a:ext cx="2261307" cy="10178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203D3">
        <w:br w:type="textWrapping" w:clear="all"/>
      </w:r>
      <w:r w:rsidR="0096093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15054E1" wp14:editId="073CD30C">
                <wp:simplePos x="0" y="0"/>
                <wp:positionH relativeFrom="column">
                  <wp:posOffset>2266950</wp:posOffset>
                </wp:positionH>
                <wp:positionV relativeFrom="paragraph">
                  <wp:posOffset>666750</wp:posOffset>
                </wp:positionV>
                <wp:extent cx="5067300" cy="8953500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7300" cy="8953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4ED41FC" w14:textId="77777777" w:rsidR="00366320" w:rsidRPr="00366320" w:rsidRDefault="00366320">
                            <w:pPr>
                              <w:rPr>
                                <w:rFonts w:ascii="Calibri" w:hAnsi="Calibri" w:cs="Calibri"/>
                                <w:b/>
                                <w:color w:val="C45911" w:themeColor="accent2" w:themeShade="BF"/>
                                <w:sz w:val="36"/>
                                <w:szCs w:val="36"/>
                              </w:rPr>
                            </w:pPr>
                            <w:proofErr w:type="spellStart"/>
                            <w:r w:rsidRPr="00366320">
                              <w:rPr>
                                <w:rFonts w:ascii="Calibri" w:hAnsi="Calibri" w:cs="Calibri"/>
                                <w:b/>
                                <w:color w:val="C45911" w:themeColor="accent2" w:themeShade="BF"/>
                                <w:sz w:val="36"/>
                                <w:szCs w:val="36"/>
                              </w:rPr>
                              <w:t>Makaia</w:t>
                            </w:r>
                            <w:proofErr w:type="spellEnd"/>
                            <w:r w:rsidRPr="00366320">
                              <w:rPr>
                                <w:rFonts w:ascii="Calibri" w:hAnsi="Calibri" w:cs="Calibri"/>
                                <w:b/>
                                <w:color w:val="C45911" w:themeColor="accent2" w:themeShade="BF"/>
                                <w:sz w:val="36"/>
                                <w:szCs w:val="36"/>
                              </w:rPr>
                              <w:t xml:space="preserve"> Framework</w:t>
                            </w:r>
                            <w:r w:rsidR="0065487D">
                              <w:rPr>
                                <w:rFonts w:ascii="Calibri" w:hAnsi="Calibri" w:cs="Calibri"/>
                                <w:b/>
                                <w:color w:val="C45911" w:themeColor="accent2" w:themeShade="BF"/>
                                <w:sz w:val="36"/>
                                <w:szCs w:val="36"/>
                              </w:rPr>
                              <w:t xml:space="preserve"> Components</w:t>
                            </w:r>
                          </w:p>
                          <w:p w14:paraId="5D092F38" w14:textId="77777777" w:rsidR="0065487D" w:rsidRDefault="00366320" w:rsidP="00366320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  <w:r w:rsidRPr="002249B6">
                              <w:rPr>
                                <w:rFonts w:ascii="Calibri" w:hAnsi="Calibri" w:cs="Calibri"/>
                                <w:b/>
                                <w:i/>
                                <w:color w:val="2E2EDA"/>
                                <w:sz w:val="28"/>
                                <w:szCs w:val="28"/>
                              </w:rPr>
                              <w:t>Selenium with Java</w:t>
                            </w:r>
                            <w:r w:rsidRPr="002249B6">
                              <w:rPr>
                                <w:rFonts w:ascii="Calibri" w:hAnsi="Calibri" w:cs="Calibri"/>
                                <w:color w:val="2E2EDA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366320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is </w:t>
                            </w:r>
                            <w:r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used</w:t>
                            </w:r>
                            <w:r w:rsidRPr="00366320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for interacting with the </w:t>
                            </w:r>
                            <w:proofErr w:type="spellStart"/>
                            <w:r w:rsidRPr="003F6DED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WebElements</w:t>
                            </w:r>
                            <w:proofErr w:type="spellEnd"/>
                            <w:r w:rsidRPr="00366320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of a web application</w:t>
                            </w:r>
                            <w:r w:rsidR="0065487D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44656CE8" w14:textId="77777777" w:rsidR="00366320" w:rsidRPr="0065487D" w:rsidRDefault="0065487D" w:rsidP="00366320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T</w:t>
                            </w:r>
                            <w:r w:rsidR="00366320" w:rsidRPr="00366320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he </w:t>
                            </w:r>
                            <w:r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test run</w:t>
                            </w:r>
                            <w:r w:rsidR="00366320" w:rsidRPr="00366320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is accomplished through the utilization of the </w:t>
                            </w:r>
                            <w:r w:rsidR="00366320" w:rsidRPr="002249B6">
                              <w:rPr>
                                <w:rFonts w:ascii="Calibri" w:hAnsi="Calibri" w:cs="Calibri"/>
                                <w:b/>
                                <w:i/>
                                <w:color w:val="2E2EDA"/>
                                <w:sz w:val="28"/>
                                <w:szCs w:val="28"/>
                              </w:rPr>
                              <w:t>TestNG framework</w:t>
                            </w:r>
                            <w:r w:rsidR="00366320" w:rsidRPr="0065487D">
                              <w:rPr>
                                <w:rFonts w:ascii="Calibri" w:hAnsi="Calibri" w:cs="Calibri"/>
                                <w:b/>
                                <w:i/>
                                <w:color w:val="2F5496" w:themeColor="accent1" w:themeShade="BF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020FD9E6" w14:textId="77777777" w:rsidR="0065487D" w:rsidRPr="0065487D" w:rsidRDefault="0065487D" w:rsidP="0065487D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Calibri" w:hAnsi="Calibri" w:cs="Calibri"/>
                                <w:b/>
                                <w:i/>
                                <w:sz w:val="28"/>
                                <w:szCs w:val="28"/>
                              </w:rPr>
                            </w:pPr>
                            <w:r w:rsidRPr="0065487D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The </w:t>
                            </w:r>
                            <w:r w:rsidRPr="003F6DED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BDD approach</w:t>
                            </w:r>
                            <w:r w:rsidRPr="0065487D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has also been integrated into the framework with the assistance of the </w:t>
                            </w:r>
                            <w:r w:rsidRPr="002249B6">
                              <w:rPr>
                                <w:rFonts w:ascii="Calibri" w:hAnsi="Calibri" w:cs="Calibri"/>
                                <w:b/>
                                <w:i/>
                                <w:color w:val="2E2EDA"/>
                                <w:sz w:val="28"/>
                                <w:szCs w:val="28"/>
                              </w:rPr>
                              <w:t>Cucumber tool</w:t>
                            </w:r>
                            <w:r w:rsidRPr="0065487D">
                              <w:rPr>
                                <w:rFonts w:ascii="Calibri" w:hAnsi="Calibri" w:cs="Calibri"/>
                                <w:b/>
                                <w:i/>
                                <w:color w:val="2F5496" w:themeColor="accent1" w:themeShade="BF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35270953" w14:textId="77777777" w:rsidR="0065487D" w:rsidRDefault="0065487D" w:rsidP="00366320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  <w:r w:rsidRPr="002249B6">
                              <w:rPr>
                                <w:rFonts w:ascii="Calibri" w:hAnsi="Calibri" w:cs="Calibri"/>
                                <w:b/>
                                <w:i/>
                                <w:color w:val="2E2EDA"/>
                                <w:sz w:val="28"/>
                                <w:szCs w:val="28"/>
                              </w:rPr>
                              <w:t>Apache POI</w:t>
                            </w:r>
                            <w:r w:rsidRPr="002249B6">
                              <w:rPr>
                                <w:rFonts w:ascii="Calibri" w:hAnsi="Calibri" w:cs="Calibri"/>
                                <w:color w:val="2E2EDA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65487D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is utilized to manage external data, such as Excel files</w:t>
                            </w:r>
                            <w:r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that helps to access</w:t>
                            </w:r>
                            <w:r w:rsidRPr="0065487D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multiple data sets </w:t>
                            </w:r>
                            <w:r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required</w:t>
                            </w:r>
                            <w:r w:rsidRPr="0065487D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for the project.</w:t>
                            </w:r>
                          </w:p>
                          <w:p w14:paraId="359D748C" w14:textId="77777777" w:rsidR="0065487D" w:rsidRPr="0065487D" w:rsidRDefault="00366320" w:rsidP="0065487D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  <w:r w:rsidRPr="002249B6">
                              <w:rPr>
                                <w:rFonts w:ascii="Calibri" w:hAnsi="Calibri" w:cs="Calibri"/>
                                <w:b/>
                                <w:i/>
                                <w:color w:val="2E2EDA"/>
                                <w:sz w:val="28"/>
                                <w:szCs w:val="28"/>
                              </w:rPr>
                              <w:t>Properties files</w:t>
                            </w:r>
                            <w:r w:rsidRPr="002249B6">
                              <w:rPr>
                                <w:rFonts w:ascii="Calibri" w:hAnsi="Calibri" w:cs="Calibri"/>
                                <w:color w:val="2E2EDA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366320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for handling </w:t>
                            </w:r>
                            <w:r w:rsidRPr="003F6DED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multilingual and type safe data</w:t>
                            </w:r>
                            <w:r w:rsidRPr="00366320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are maintained.</w:t>
                            </w:r>
                          </w:p>
                          <w:p w14:paraId="748CDC99" w14:textId="77777777" w:rsidR="0065487D" w:rsidRPr="0065487D" w:rsidRDefault="0065487D" w:rsidP="0065487D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Calibri" w:hAnsi="Calibri" w:cs="Calibri"/>
                                <w:b/>
                                <w:i/>
                                <w:sz w:val="28"/>
                                <w:szCs w:val="28"/>
                              </w:rPr>
                            </w:pPr>
                            <w:r w:rsidRPr="003F6DED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HTML reports</w:t>
                            </w:r>
                            <w:r w:rsidRPr="0065487D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are generated for each step of the test cases using </w:t>
                            </w:r>
                            <w:r w:rsidRPr="002249B6">
                              <w:rPr>
                                <w:rFonts w:ascii="Calibri" w:hAnsi="Calibri" w:cs="Calibri"/>
                                <w:b/>
                                <w:i/>
                                <w:color w:val="2E2EDA"/>
                                <w:sz w:val="28"/>
                                <w:szCs w:val="28"/>
                              </w:rPr>
                              <w:t>Extent Report</w:t>
                            </w:r>
                            <w:r w:rsidRPr="0065487D">
                              <w:rPr>
                                <w:rFonts w:ascii="Calibri" w:hAnsi="Calibri" w:cs="Calibri"/>
                                <w:b/>
                                <w:i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5AF7CD32" w14:textId="77777777" w:rsidR="00366320" w:rsidRPr="0095211F" w:rsidRDefault="00366320" w:rsidP="0065487D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  <w:r w:rsidRPr="0065487D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All these integration</w:t>
                            </w:r>
                            <w:r w:rsidR="0096093B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s are </w:t>
                            </w:r>
                            <w:r w:rsidRPr="0065487D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achieved through </w:t>
                            </w:r>
                            <w:r w:rsidRPr="002249B6">
                              <w:rPr>
                                <w:rFonts w:ascii="Calibri" w:hAnsi="Calibri" w:cs="Calibri"/>
                                <w:b/>
                                <w:i/>
                                <w:color w:val="2E2EDA"/>
                                <w:sz w:val="28"/>
                                <w:szCs w:val="28"/>
                              </w:rPr>
                              <w:t>Maven build tool</w:t>
                            </w:r>
                            <w:r w:rsidR="0095211F" w:rsidRPr="002249B6">
                              <w:rPr>
                                <w:rFonts w:ascii="Calibri" w:hAnsi="Calibri" w:cs="Calibri"/>
                                <w:color w:val="2E2EDA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95211F" w:rsidRPr="0095211F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for </w:t>
                            </w:r>
                            <w:r w:rsidR="0095211F" w:rsidRPr="003F6DED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easy maintenance</w:t>
                            </w:r>
                            <w:r w:rsidR="0095211F" w:rsidRPr="0095211F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and </w:t>
                            </w:r>
                            <w:r w:rsidR="0095211F" w:rsidRPr="003F6DED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provides flexibility</w:t>
                            </w:r>
                            <w:r w:rsidR="0095211F" w:rsidRPr="0095211F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for the automation process.</w:t>
                            </w:r>
                          </w:p>
                          <w:p w14:paraId="6F87DB7E" w14:textId="77777777" w:rsidR="0065487D" w:rsidRPr="0095211F" w:rsidRDefault="0065487D" w:rsidP="0096093B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The f</w:t>
                            </w:r>
                            <w:r w:rsidRPr="00366320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ramework is designed based on the </w:t>
                            </w:r>
                            <w:r w:rsidRPr="003F6DED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design pattern</w:t>
                            </w:r>
                            <w:r w:rsidRPr="00366320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2249B6">
                              <w:rPr>
                                <w:rFonts w:ascii="Calibri" w:hAnsi="Calibri" w:cs="Calibri"/>
                                <w:b/>
                                <w:i/>
                                <w:color w:val="2E2EDA"/>
                                <w:sz w:val="28"/>
                                <w:szCs w:val="28"/>
                              </w:rPr>
                              <w:t>POM (Page Object Model)</w:t>
                            </w:r>
                            <w:r w:rsidRPr="002249B6">
                              <w:rPr>
                                <w:rFonts w:ascii="Calibri" w:hAnsi="Calibri" w:cs="Calibri"/>
                                <w:color w:val="2E2EDA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366320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and it integrates both </w:t>
                            </w:r>
                            <w:r w:rsidRPr="003F6DED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API and Browser Automation Testing</w:t>
                            </w:r>
                            <w:r w:rsidRPr="00366320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49FC52EE" w14:textId="77777777" w:rsidR="0096093B" w:rsidRPr="0096093B" w:rsidRDefault="0096093B" w:rsidP="0096093B">
                            <w:pPr>
                              <w:jc w:val="both"/>
                              <w:rPr>
                                <w:rFonts w:ascii="Calibri" w:hAnsi="Calibri" w:cs="Calibri"/>
                                <w:b/>
                                <w:color w:val="C45911" w:themeColor="accent2" w:themeShade="BF"/>
                                <w:sz w:val="36"/>
                                <w:szCs w:val="36"/>
                              </w:rPr>
                            </w:pPr>
                            <w:r w:rsidRPr="0096093B">
                              <w:rPr>
                                <w:rFonts w:ascii="Calibri" w:hAnsi="Calibri" w:cs="Calibri"/>
                                <w:b/>
                                <w:color w:val="C45911" w:themeColor="accent2" w:themeShade="BF"/>
                                <w:sz w:val="36"/>
                                <w:szCs w:val="36"/>
                              </w:rPr>
                              <w:t>Framework Architecture</w:t>
                            </w:r>
                          </w:p>
                          <w:p w14:paraId="70064C80" w14:textId="77777777" w:rsidR="0096093B" w:rsidRDefault="0096093B" w:rsidP="0096093B">
                            <w:pPr>
                              <w:jc w:val="both"/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  <w:r w:rsidRPr="00352310">
                              <w:rPr>
                                <w:rFonts w:ascii="Sitka Banner" w:hAnsi="Sitka Banner"/>
                                <w:noProof/>
                              </w:rPr>
                              <w:drawing>
                                <wp:inline distT="0" distB="0" distL="0" distR="0" wp14:anchorId="2088EF4A" wp14:editId="40509E09">
                                  <wp:extent cx="5257800" cy="2968186"/>
                                  <wp:effectExtent l="0" t="0" r="0" b="3810"/>
                                  <wp:docPr id="18" name="Picture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263045" cy="297114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CB1B4C0" w14:textId="77777777" w:rsidR="0096093B" w:rsidRPr="0096093B" w:rsidRDefault="0096093B" w:rsidP="0096093B">
                            <w:pPr>
                              <w:jc w:val="both"/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</w:p>
                          <w:p w14:paraId="086FF31C" w14:textId="77777777" w:rsidR="00366320" w:rsidRDefault="0036632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054E1" id="Text Box 15" o:spid="_x0000_s1034" type="#_x0000_t202" style="position:absolute;margin-left:178.5pt;margin-top:52.5pt;width:399pt;height:70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" fillcolor="white [3201]" stroked="f" strokeweight=".5pt">
                <v:textbox>
                  <w:txbxContent>
                    <w:p w14:paraId="44ED41FC" w14:textId="77777777" w:rsidR="00366320" w:rsidRPr="00366320" w:rsidRDefault="00366320">
                      <w:pPr>
                        <w:rPr>
                          <w:rFonts w:ascii="Calibri" w:hAnsi="Calibri" w:cs="Calibri"/>
                          <w:b/>
                          <w:color w:val="C45911" w:themeColor="accent2" w:themeShade="BF"/>
                          <w:sz w:val="36"/>
                          <w:szCs w:val="36"/>
                        </w:rPr>
                      </w:pPr>
                      <w:proofErr w:type="spellStart"/>
                      <w:r w:rsidRPr="00366320">
                        <w:rPr>
                          <w:rFonts w:ascii="Calibri" w:hAnsi="Calibri" w:cs="Calibri"/>
                          <w:b/>
                          <w:color w:val="C45911" w:themeColor="accent2" w:themeShade="BF"/>
                          <w:sz w:val="36"/>
                          <w:szCs w:val="36"/>
                        </w:rPr>
                        <w:t>Makaia</w:t>
                      </w:r>
                      <w:proofErr w:type="spellEnd"/>
                      <w:r w:rsidRPr="00366320">
                        <w:rPr>
                          <w:rFonts w:ascii="Calibri" w:hAnsi="Calibri" w:cs="Calibri"/>
                          <w:b/>
                          <w:color w:val="C45911" w:themeColor="accent2" w:themeShade="BF"/>
                          <w:sz w:val="36"/>
                          <w:szCs w:val="36"/>
                        </w:rPr>
                        <w:t xml:space="preserve"> Framework</w:t>
                      </w:r>
                      <w:r w:rsidR="0065487D">
                        <w:rPr>
                          <w:rFonts w:ascii="Calibri" w:hAnsi="Calibri" w:cs="Calibri"/>
                          <w:b/>
                          <w:color w:val="C45911" w:themeColor="accent2" w:themeShade="BF"/>
                          <w:sz w:val="36"/>
                          <w:szCs w:val="36"/>
                        </w:rPr>
                        <w:t xml:space="preserve"> Components</w:t>
                      </w:r>
                    </w:p>
                    <w:p w14:paraId="5D092F38" w14:textId="77777777" w:rsidR="0065487D" w:rsidRDefault="00366320" w:rsidP="00366320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  <w:r w:rsidRPr="002249B6">
                        <w:rPr>
                          <w:rFonts w:ascii="Calibri" w:hAnsi="Calibri" w:cs="Calibri"/>
                          <w:b/>
                          <w:i/>
                          <w:color w:val="2E2EDA"/>
                          <w:sz w:val="28"/>
                          <w:szCs w:val="28"/>
                        </w:rPr>
                        <w:t>Selenium with Java</w:t>
                      </w:r>
                      <w:r w:rsidRPr="002249B6">
                        <w:rPr>
                          <w:rFonts w:ascii="Calibri" w:hAnsi="Calibri" w:cs="Calibri"/>
                          <w:color w:val="2E2EDA"/>
                          <w:sz w:val="28"/>
                          <w:szCs w:val="28"/>
                        </w:rPr>
                        <w:t xml:space="preserve"> </w:t>
                      </w:r>
                      <w:r w:rsidRPr="00366320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is </w:t>
                      </w:r>
                      <w:r>
                        <w:rPr>
                          <w:rFonts w:ascii="Calibri" w:hAnsi="Calibri" w:cs="Calibri"/>
                          <w:sz w:val="28"/>
                          <w:szCs w:val="28"/>
                        </w:rPr>
                        <w:t>used</w:t>
                      </w:r>
                      <w:r w:rsidRPr="00366320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for interacting with the </w:t>
                      </w:r>
                      <w:proofErr w:type="spellStart"/>
                      <w:r w:rsidRPr="003F6DED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WebElements</w:t>
                      </w:r>
                      <w:proofErr w:type="spellEnd"/>
                      <w:r w:rsidRPr="00366320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of a web application</w:t>
                      </w:r>
                      <w:r w:rsidR="0065487D">
                        <w:rPr>
                          <w:rFonts w:ascii="Calibri" w:hAnsi="Calibri" w:cs="Calibri"/>
                          <w:sz w:val="28"/>
                          <w:szCs w:val="28"/>
                        </w:rPr>
                        <w:t>.</w:t>
                      </w:r>
                    </w:p>
                    <w:p w14:paraId="44656CE8" w14:textId="77777777" w:rsidR="00366320" w:rsidRPr="0065487D" w:rsidRDefault="0065487D" w:rsidP="00366320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  <w:r>
                        <w:rPr>
                          <w:rFonts w:ascii="Calibri" w:hAnsi="Calibri" w:cs="Calibri"/>
                          <w:sz w:val="28"/>
                          <w:szCs w:val="28"/>
                        </w:rPr>
                        <w:t>T</w:t>
                      </w:r>
                      <w:r w:rsidR="00366320" w:rsidRPr="00366320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he </w:t>
                      </w:r>
                      <w:r>
                        <w:rPr>
                          <w:rFonts w:ascii="Calibri" w:hAnsi="Calibri" w:cs="Calibri"/>
                          <w:sz w:val="28"/>
                          <w:szCs w:val="28"/>
                        </w:rPr>
                        <w:t>test run</w:t>
                      </w:r>
                      <w:r w:rsidR="00366320" w:rsidRPr="00366320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is accomplished through the utilization of the </w:t>
                      </w:r>
                      <w:r w:rsidR="00366320" w:rsidRPr="002249B6">
                        <w:rPr>
                          <w:rFonts w:ascii="Calibri" w:hAnsi="Calibri" w:cs="Calibri"/>
                          <w:b/>
                          <w:i/>
                          <w:color w:val="2E2EDA"/>
                          <w:sz w:val="28"/>
                          <w:szCs w:val="28"/>
                        </w:rPr>
                        <w:t>TestNG framework</w:t>
                      </w:r>
                      <w:r w:rsidR="00366320" w:rsidRPr="0065487D">
                        <w:rPr>
                          <w:rFonts w:ascii="Calibri" w:hAnsi="Calibri" w:cs="Calibri"/>
                          <w:b/>
                          <w:i/>
                          <w:color w:val="2F5496" w:themeColor="accent1" w:themeShade="BF"/>
                          <w:sz w:val="28"/>
                          <w:szCs w:val="28"/>
                        </w:rPr>
                        <w:t>.</w:t>
                      </w:r>
                    </w:p>
                    <w:p w14:paraId="020FD9E6" w14:textId="77777777" w:rsidR="0065487D" w:rsidRPr="0065487D" w:rsidRDefault="0065487D" w:rsidP="0065487D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Calibri" w:hAnsi="Calibri" w:cs="Calibri"/>
                          <w:b/>
                          <w:i/>
                          <w:sz w:val="28"/>
                          <w:szCs w:val="28"/>
                        </w:rPr>
                      </w:pPr>
                      <w:r w:rsidRPr="0065487D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The </w:t>
                      </w:r>
                      <w:r w:rsidRPr="003F6DED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BDD approach</w:t>
                      </w:r>
                      <w:r w:rsidRPr="0065487D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has also been integrated into the framework with the assistance of the </w:t>
                      </w:r>
                      <w:r w:rsidRPr="002249B6">
                        <w:rPr>
                          <w:rFonts w:ascii="Calibri" w:hAnsi="Calibri" w:cs="Calibri"/>
                          <w:b/>
                          <w:i/>
                          <w:color w:val="2E2EDA"/>
                          <w:sz w:val="28"/>
                          <w:szCs w:val="28"/>
                        </w:rPr>
                        <w:t>Cucumber tool</w:t>
                      </w:r>
                      <w:r w:rsidRPr="0065487D">
                        <w:rPr>
                          <w:rFonts w:ascii="Calibri" w:hAnsi="Calibri" w:cs="Calibri"/>
                          <w:b/>
                          <w:i/>
                          <w:color w:val="2F5496" w:themeColor="accent1" w:themeShade="BF"/>
                          <w:sz w:val="28"/>
                          <w:szCs w:val="28"/>
                        </w:rPr>
                        <w:t>.</w:t>
                      </w:r>
                    </w:p>
                    <w:p w14:paraId="35270953" w14:textId="77777777" w:rsidR="0065487D" w:rsidRDefault="0065487D" w:rsidP="00366320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  <w:r w:rsidRPr="002249B6">
                        <w:rPr>
                          <w:rFonts w:ascii="Calibri" w:hAnsi="Calibri" w:cs="Calibri"/>
                          <w:b/>
                          <w:i/>
                          <w:color w:val="2E2EDA"/>
                          <w:sz w:val="28"/>
                          <w:szCs w:val="28"/>
                        </w:rPr>
                        <w:t>Apache POI</w:t>
                      </w:r>
                      <w:r w:rsidRPr="002249B6">
                        <w:rPr>
                          <w:rFonts w:ascii="Calibri" w:hAnsi="Calibri" w:cs="Calibri"/>
                          <w:color w:val="2E2EDA"/>
                          <w:sz w:val="28"/>
                          <w:szCs w:val="28"/>
                        </w:rPr>
                        <w:t xml:space="preserve"> </w:t>
                      </w:r>
                      <w:r w:rsidRPr="0065487D">
                        <w:rPr>
                          <w:rFonts w:ascii="Calibri" w:hAnsi="Calibri" w:cs="Calibri"/>
                          <w:sz w:val="28"/>
                          <w:szCs w:val="28"/>
                        </w:rPr>
                        <w:t>is utilized to manage external data, such as Excel files</w:t>
                      </w:r>
                      <w:r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that helps to access</w:t>
                      </w:r>
                      <w:r w:rsidRPr="0065487D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multiple data sets </w:t>
                      </w:r>
                      <w:r>
                        <w:rPr>
                          <w:rFonts w:ascii="Calibri" w:hAnsi="Calibri" w:cs="Calibri"/>
                          <w:sz w:val="28"/>
                          <w:szCs w:val="28"/>
                        </w:rPr>
                        <w:t>required</w:t>
                      </w:r>
                      <w:r w:rsidRPr="0065487D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for the project.</w:t>
                      </w:r>
                    </w:p>
                    <w:p w14:paraId="359D748C" w14:textId="77777777" w:rsidR="0065487D" w:rsidRPr="0065487D" w:rsidRDefault="00366320" w:rsidP="0065487D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  <w:r w:rsidRPr="002249B6">
                        <w:rPr>
                          <w:rFonts w:ascii="Calibri" w:hAnsi="Calibri" w:cs="Calibri"/>
                          <w:b/>
                          <w:i/>
                          <w:color w:val="2E2EDA"/>
                          <w:sz w:val="28"/>
                          <w:szCs w:val="28"/>
                        </w:rPr>
                        <w:t>Properties files</w:t>
                      </w:r>
                      <w:r w:rsidRPr="002249B6">
                        <w:rPr>
                          <w:rFonts w:ascii="Calibri" w:hAnsi="Calibri" w:cs="Calibri"/>
                          <w:color w:val="2E2EDA"/>
                          <w:sz w:val="28"/>
                          <w:szCs w:val="28"/>
                        </w:rPr>
                        <w:t xml:space="preserve"> </w:t>
                      </w:r>
                      <w:r w:rsidRPr="00366320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for handling </w:t>
                      </w:r>
                      <w:r w:rsidRPr="003F6DED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multilingual and type safe data</w:t>
                      </w:r>
                      <w:r w:rsidRPr="00366320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are maintained.</w:t>
                      </w:r>
                    </w:p>
                    <w:p w14:paraId="748CDC99" w14:textId="77777777" w:rsidR="0065487D" w:rsidRPr="0065487D" w:rsidRDefault="0065487D" w:rsidP="0065487D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Calibri" w:hAnsi="Calibri" w:cs="Calibri"/>
                          <w:b/>
                          <w:i/>
                          <w:sz w:val="28"/>
                          <w:szCs w:val="28"/>
                        </w:rPr>
                      </w:pPr>
                      <w:r w:rsidRPr="003F6DED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HTML reports</w:t>
                      </w:r>
                      <w:r w:rsidRPr="0065487D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are generated for each step of the test cases using </w:t>
                      </w:r>
                      <w:r w:rsidRPr="002249B6">
                        <w:rPr>
                          <w:rFonts w:ascii="Calibri" w:hAnsi="Calibri" w:cs="Calibri"/>
                          <w:b/>
                          <w:i/>
                          <w:color w:val="2E2EDA"/>
                          <w:sz w:val="28"/>
                          <w:szCs w:val="28"/>
                        </w:rPr>
                        <w:t>Extent Report</w:t>
                      </w:r>
                      <w:r w:rsidRPr="0065487D">
                        <w:rPr>
                          <w:rFonts w:ascii="Calibri" w:hAnsi="Calibri" w:cs="Calibri"/>
                          <w:b/>
                          <w:i/>
                          <w:sz w:val="28"/>
                          <w:szCs w:val="28"/>
                        </w:rPr>
                        <w:t>.</w:t>
                      </w:r>
                    </w:p>
                    <w:p w14:paraId="5AF7CD32" w14:textId="77777777" w:rsidR="00366320" w:rsidRPr="0095211F" w:rsidRDefault="00366320" w:rsidP="0065487D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  <w:r w:rsidRPr="0065487D">
                        <w:rPr>
                          <w:rFonts w:ascii="Calibri" w:hAnsi="Calibri" w:cs="Calibri"/>
                          <w:sz w:val="28"/>
                          <w:szCs w:val="28"/>
                        </w:rPr>
                        <w:t>All these integration</w:t>
                      </w:r>
                      <w:r w:rsidR="0096093B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s are </w:t>
                      </w:r>
                      <w:r w:rsidRPr="0065487D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achieved through </w:t>
                      </w:r>
                      <w:r w:rsidRPr="002249B6">
                        <w:rPr>
                          <w:rFonts w:ascii="Calibri" w:hAnsi="Calibri" w:cs="Calibri"/>
                          <w:b/>
                          <w:i/>
                          <w:color w:val="2E2EDA"/>
                          <w:sz w:val="28"/>
                          <w:szCs w:val="28"/>
                        </w:rPr>
                        <w:t>Maven build tool</w:t>
                      </w:r>
                      <w:r w:rsidR="0095211F" w:rsidRPr="002249B6">
                        <w:rPr>
                          <w:rFonts w:ascii="Calibri" w:hAnsi="Calibri" w:cs="Calibri"/>
                          <w:color w:val="2E2EDA"/>
                          <w:sz w:val="28"/>
                          <w:szCs w:val="28"/>
                        </w:rPr>
                        <w:t xml:space="preserve"> </w:t>
                      </w:r>
                      <w:r w:rsidR="0095211F" w:rsidRPr="0095211F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for </w:t>
                      </w:r>
                      <w:r w:rsidR="0095211F" w:rsidRPr="003F6DED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easy maintenance</w:t>
                      </w:r>
                      <w:r w:rsidR="0095211F" w:rsidRPr="0095211F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and </w:t>
                      </w:r>
                      <w:r w:rsidR="0095211F" w:rsidRPr="003F6DED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provides flexibility</w:t>
                      </w:r>
                      <w:r w:rsidR="0095211F" w:rsidRPr="0095211F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for the automation process.</w:t>
                      </w:r>
                    </w:p>
                    <w:p w14:paraId="6F87DB7E" w14:textId="77777777" w:rsidR="0065487D" w:rsidRPr="0095211F" w:rsidRDefault="0065487D" w:rsidP="0096093B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  <w:r>
                        <w:rPr>
                          <w:rFonts w:ascii="Calibri" w:hAnsi="Calibri" w:cs="Calibri"/>
                          <w:sz w:val="28"/>
                          <w:szCs w:val="28"/>
                        </w:rPr>
                        <w:t>The f</w:t>
                      </w:r>
                      <w:r w:rsidRPr="00366320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ramework is designed based on the </w:t>
                      </w:r>
                      <w:r w:rsidRPr="003F6DED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design pattern</w:t>
                      </w:r>
                      <w:r w:rsidRPr="00366320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</w:t>
                      </w:r>
                      <w:r w:rsidRPr="002249B6">
                        <w:rPr>
                          <w:rFonts w:ascii="Calibri" w:hAnsi="Calibri" w:cs="Calibri"/>
                          <w:b/>
                          <w:i/>
                          <w:color w:val="2E2EDA"/>
                          <w:sz w:val="28"/>
                          <w:szCs w:val="28"/>
                        </w:rPr>
                        <w:t>POM (Page Object Model)</w:t>
                      </w:r>
                      <w:r w:rsidRPr="002249B6">
                        <w:rPr>
                          <w:rFonts w:ascii="Calibri" w:hAnsi="Calibri" w:cs="Calibri"/>
                          <w:color w:val="2E2EDA"/>
                          <w:sz w:val="28"/>
                          <w:szCs w:val="28"/>
                        </w:rPr>
                        <w:t xml:space="preserve"> </w:t>
                      </w:r>
                      <w:r w:rsidRPr="00366320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and it integrates both </w:t>
                      </w:r>
                      <w:r w:rsidRPr="003F6DED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API and Browser Automation Testing</w:t>
                      </w:r>
                      <w:r w:rsidRPr="00366320">
                        <w:rPr>
                          <w:rFonts w:ascii="Calibri" w:hAnsi="Calibri" w:cs="Calibri"/>
                          <w:sz w:val="28"/>
                          <w:szCs w:val="28"/>
                        </w:rPr>
                        <w:t>.</w:t>
                      </w:r>
                    </w:p>
                    <w:p w14:paraId="49FC52EE" w14:textId="77777777" w:rsidR="0096093B" w:rsidRPr="0096093B" w:rsidRDefault="0096093B" w:rsidP="0096093B">
                      <w:pPr>
                        <w:jc w:val="both"/>
                        <w:rPr>
                          <w:rFonts w:ascii="Calibri" w:hAnsi="Calibri" w:cs="Calibri"/>
                          <w:b/>
                          <w:color w:val="C45911" w:themeColor="accent2" w:themeShade="BF"/>
                          <w:sz w:val="36"/>
                          <w:szCs w:val="36"/>
                        </w:rPr>
                      </w:pPr>
                      <w:r w:rsidRPr="0096093B">
                        <w:rPr>
                          <w:rFonts w:ascii="Calibri" w:hAnsi="Calibri" w:cs="Calibri"/>
                          <w:b/>
                          <w:color w:val="C45911" w:themeColor="accent2" w:themeShade="BF"/>
                          <w:sz w:val="36"/>
                          <w:szCs w:val="36"/>
                        </w:rPr>
                        <w:t>Framework Architecture</w:t>
                      </w:r>
                    </w:p>
                    <w:p w14:paraId="70064C80" w14:textId="77777777" w:rsidR="0096093B" w:rsidRDefault="0096093B" w:rsidP="0096093B">
                      <w:pPr>
                        <w:jc w:val="both"/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  <w:r w:rsidRPr="00352310">
                        <w:rPr>
                          <w:rFonts w:ascii="Sitka Banner" w:hAnsi="Sitka Banner"/>
                          <w:noProof/>
                        </w:rPr>
                        <w:drawing>
                          <wp:inline distT="0" distB="0" distL="0" distR="0" wp14:anchorId="2088EF4A" wp14:editId="40509E09">
                            <wp:extent cx="5257800" cy="2968186"/>
                            <wp:effectExtent l="0" t="0" r="0" b="3810"/>
                            <wp:docPr id="18" name="Picture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263045" cy="297114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CB1B4C0" w14:textId="77777777" w:rsidR="0096093B" w:rsidRPr="0096093B" w:rsidRDefault="0096093B" w:rsidP="0096093B">
                      <w:pPr>
                        <w:jc w:val="both"/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</w:p>
                    <w:p w14:paraId="086FF31C" w14:textId="77777777" w:rsidR="00366320" w:rsidRDefault="00366320"/>
                  </w:txbxContent>
                </v:textbox>
              </v:shape>
            </w:pict>
          </mc:Fallback>
        </mc:AlternateContent>
      </w:r>
      <w:r w:rsidR="00366320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744116B" wp14:editId="195D09DE">
                <wp:simplePos x="0" y="0"/>
                <wp:positionH relativeFrom="margin">
                  <wp:posOffset>19050</wp:posOffset>
                </wp:positionH>
                <wp:positionV relativeFrom="paragraph">
                  <wp:posOffset>9685020</wp:posOffset>
                </wp:positionV>
                <wp:extent cx="7766165" cy="366205"/>
                <wp:effectExtent l="0" t="0" r="635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66165" cy="36620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dk1">
                                <a:lumMod val="67000"/>
                              </a:schemeClr>
                            </a:gs>
                            <a:gs pos="48000">
                              <a:schemeClr val="dk1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dk1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93D97E" w14:textId="77777777" w:rsidR="00366320" w:rsidRPr="006F1A4C" w:rsidRDefault="00366320" w:rsidP="00366320">
                            <w:pPr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     </w:t>
                            </w:r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Testleaf</w:t>
                            </w:r>
                            <w:proofErr w:type="spellEnd"/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 xml:space="preserve">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1F456A2" wp14:editId="75AC73AB">
                                  <wp:extent cx="166255" cy="224101"/>
                                  <wp:effectExtent l="0" t="0" r="5715" b="5080"/>
                                  <wp:docPr id="17" name="Picture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5948" t="35691" r="71290" b="3362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4109" cy="23468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                                           </w:t>
                            </w:r>
                            <w:proofErr w:type="spellStart"/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Makaia</w:t>
                            </w:r>
                            <w:proofErr w:type="spellEnd"/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Framework</w:t>
                            </w:r>
                            <w:proofErr w:type="gramStart"/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:Technical</w:t>
                            </w:r>
                            <w:proofErr w:type="spellEnd"/>
                            <w:proofErr w:type="gramEnd"/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Documentation</w:t>
                            </w:r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ab/>
                            </w:r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ab/>
                            </w:r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ab/>
                            </w:r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ab/>
                            </w:r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4744116B" id="Text Box 16" o:spid="_x0000_s1035" type="#_x0000_t202" style="position:absolute;margin-left:1.5pt;margin-top:762.6pt;width:611.5pt;height:28.8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" fillcolor="black [2144]" stroked="f">
                <v:fill color2="#666 [1936]" rotate="t" angle="180" colors="0 black;31457f #080808;1 #666" focus="100%" type="gradient"/>
                <v:textbox>
                  <w:txbxContent>
                    <w:p w14:paraId="0493D97E" w14:textId="77777777" w:rsidR="00366320" w:rsidRPr="006F1A4C" w:rsidRDefault="00366320" w:rsidP="00366320">
                      <w:pPr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 xml:space="preserve">      </w:t>
                      </w:r>
                      <w:r w:rsidRPr="006F1A4C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6F1A4C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Testleaf</w:t>
                      </w:r>
                      <w:proofErr w:type="spellEnd"/>
                      <w:r w:rsidRPr="006F1A4C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 xml:space="preserve">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1F456A2" wp14:editId="75AC73AB">
                            <wp:extent cx="166255" cy="224101"/>
                            <wp:effectExtent l="0" t="0" r="5715" b="5080"/>
                            <wp:docPr id="17" name="Picture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5948" t="35691" r="71290" b="3362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74109" cy="23468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 xml:space="preserve">                                            </w:t>
                      </w:r>
                      <w:proofErr w:type="spellStart"/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>Makaia</w:t>
                      </w:r>
                      <w:proofErr w:type="spellEnd"/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proofErr w:type="gramStart"/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>Framework:Technical</w:t>
                      </w:r>
                      <w:proofErr w:type="spellEnd"/>
                      <w:proofErr w:type="gramEnd"/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 xml:space="preserve"> Documentation</w:t>
                      </w:r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ab/>
                      </w:r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ab/>
                      </w:r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ab/>
                      </w:r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ab/>
                      </w:r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ab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6320">
        <w:rPr>
          <w:noProof/>
        </w:rPr>
        <w:drawing>
          <wp:inline distT="0" distB="0" distL="0" distR="0" wp14:anchorId="6EFB3E9D" wp14:editId="379DF902">
            <wp:extent cx="2207427" cy="100476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8926.jp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87"/>
                    <a:stretch/>
                  </pic:blipFill>
                  <pic:spPr bwMode="auto">
                    <a:xfrm>
                      <a:off x="0" y="0"/>
                      <a:ext cx="2207427" cy="1004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282153" w14:textId="4A38047C" w:rsidR="00D131D1" w:rsidRDefault="007C0E6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26691D3" wp14:editId="5B4F133D">
                <wp:simplePos x="0" y="0"/>
                <wp:positionH relativeFrom="column">
                  <wp:posOffset>2238376</wp:posOffset>
                </wp:positionH>
                <wp:positionV relativeFrom="paragraph">
                  <wp:posOffset>619125</wp:posOffset>
                </wp:positionV>
                <wp:extent cx="5105400" cy="8886825"/>
                <wp:effectExtent l="0" t="0" r="0" b="9525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5400" cy="8886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D4BF002" w14:textId="77777777" w:rsidR="00D131D1" w:rsidRPr="0095211F" w:rsidRDefault="007C0E68">
                            <w:pPr>
                              <w:rPr>
                                <w:rFonts w:ascii="Calibri" w:hAnsi="Calibri" w:cs="Calibri"/>
                                <w:b/>
                                <w:color w:val="C45911" w:themeColor="accent2" w:themeShade="BF"/>
                                <w:sz w:val="36"/>
                                <w:szCs w:val="36"/>
                              </w:rPr>
                            </w:pPr>
                            <w:r w:rsidRPr="0095211F">
                              <w:rPr>
                                <w:rFonts w:ascii="Calibri" w:hAnsi="Calibri" w:cs="Calibri"/>
                                <w:b/>
                                <w:color w:val="C45911" w:themeColor="accent2" w:themeShade="BF"/>
                                <w:sz w:val="36"/>
                                <w:szCs w:val="36"/>
                              </w:rPr>
                              <w:t>Framework Structure</w:t>
                            </w:r>
                          </w:p>
                          <w:p w14:paraId="154376CA" w14:textId="77777777" w:rsidR="00D05CD4" w:rsidRPr="0095211F" w:rsidRDefault="0095211F">
                            <w:pPr>
                              <w:rPr>
                                <w:rFonts w:ascii="Calibri" w:hAnsi="Calibri" w:cs="Calibri"/>
                                <w:b/>
                                <w:i/>
                                <w:color w:val="C45911" w:themeColor="accent2" w:themeShade="BF"/>
                                <w:sz w:val="28"/>
                                <w:szCs w:val="28"/>
                              </w:rPr>
                            </w:pPr>
                            <w:r w:rsidRPr="0095211F">
                              <w:rPr>
                                <w:rFonts w:ascii="Calibri" w:hAnsi="Calibri" w:cs="Calibri"/>
                                <w:b/>
                                <w:i/>
                                <w:color w:val="C45911" w:themeColor="accent2" w:themeShade="BF"/>
                                <w:sz w:val="28"/>
                                <w:szCs w:val="28"/>
                              </w:rPr>
                              <w:t>First Level</w:t>
                            </w:r>
                          </w:p>
                          <w:p w14:paraId="5830D2D0" w14:textId="77777777" w:rsidR="00073770" w:rsidRPr="00073770" w:rsidRDefault="0095211F" w:rsidP="00073770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  <w:r w:rsidRPr="002249B6">
                              <w:rPr>
                                <w:rFonts w:ascii="Calibri" w:hAnsi="Calibri" w:cs="Calibri"/>
                                <w:b/>
                                <w:bCs/>
                                <w:i/>
                                <w:color w:val="2E2EDA"/>
                                <w:sz w:val="28"/>
                                <w:szCs w:val="28"/>
                              </w:rPr>
                              <w:t>Pages:</w:t>
                            </w:r>
                            <w:r w:rsidRPr="002249B6">
                              <w:rPr>
                                <w:rFonts w:ascii="Calibri" w:hAnsi="Calibri" w:cs="Calibri"/>
                                <w:color w:val="2E2EDA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73770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Pages all the methods which indicates the navigation within the application</w:t>
                            </w:r>
                            <w:r w:rsidRPr="00073770">
                              <w:rPr>
                                <w:rFonts w:ascii="Calibri" w:hAnsi="Calibri" w:cs="Calibri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073770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Each page will have class file where the corresponding methods required for the page is implemented.</w:t>
                            </w:r>
                          </w:p>
                          <w:p w14:paraId="64144E93" w14:textId="77777777" w:rsidR="00073770" w:rsidRDefault="0095211F" w:rsidP="00073770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  <w:r w:rsidRPr="002249B6">
                              <w:rPr>
                                <w:rFonts w:ascii="Calibri" w:hAnsi="Calibri" w:cs="Calibri"/>
                                <w:b/>
                                <w:bCs/>
                                <w:i/>
                                <w:color w:val="2E2EDA"/>
                                <w:sz w:val="28"/>
                                <w:szCs w:val="28"/>
                              </w:rPr>
                              <w:t>Testcases:</w:t>
                            </w:r>
                            <w:r w:rsidRPr="002249B6">
                              <w:rPr>
                                <w:rFonts w:ascii="Calibri" w:hAnsi="Calibri" w:cs="Calibri"/>
                                <w:color w:val="2E2EDA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73770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The class file where the specific test case starts its execution using </w:t>
                            </w:r>
                            <w:r w:rsidRPr="003F6DED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 xml:space="preserve">TestNG </w:t>
                            </w:r>
                            <w:r w:rsidRPr="00073770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runner class.</w:t>
                            </w:r>
                          </w:p>
                          <w:p w14:paraId="7A175582" w14:textId="77777777" w:rsidR="00073770" w:rsidRDefault="0095211F" w:rsidP="00073770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  <w:r w:rsidRPr="00073770">
                              <w:rPr>
                                <w:rFonts w:ascii="Calibri" w:hAnsi="Calibri" w:cs="Calibri"/>
                                <w:i/>
                                <w:color w:val="2F5496" w:themeColor="accent1" w:themeShade="BF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2249B6">
                              <w:rPr>
                                <w:rFonts w:ascii="Calibri" w:hAnsi="Calibri" w:cs="Calibri"/>
                                <w:b/>
                                <w:bCs/>
                                <w:i/>
                                <w:color w:val="2E2EDA"/>
                                <w:sz w:val="28"/>
                                <w:szCs w:val="28"/>
                              </w:rPr>
                              <w:t>Utils</w:t>
                            </w:r>
                            <w:proofErr w:type="spellEnd"/>
                            <w:r w:rsidRPr="002249B6">
                              <w:rPr>
                                <w:rFonts w:ascii="Calibri" w:hAnsi="Calibri" w:cs="Calibri"/>
                                <w:b/>
                                <w:bCs/>
                                <w:i/>
                                <w:color w:val="2E2EDA"/>
                                <w:sz w:val="28"/>
                                <w:szCs w:val="28"/>
                              </w:rPr>
                              <w:t>:</w:t>
                            </w:r>
                            <w:r w:rsidRPr="00073770">
                              <w:rPr>
                                <w:rFonts w:ascii="Calibri" w:hAnsi="Calibri" w:cs="Calibri"/>
                                <w:b/>
                                <w:bCs/>
                                <w:color w:val="2F5496" w:themeColor="accent1" w:themeShade="BF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73770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The component helps to hold the external data files such as</w:t>
                            </w:r>
                            <w:r w:rsidR="00073770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73770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database, excel files and also the </w:t>
                            </w:r>
                            <w:r w:rsidRPr="003F6DED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reporter class</w:t>
                            </w:r>
                            <w:r w:rsidRPr="00073770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to capture the status of</w:t>
                            </w:r>
                            <w:r w:rsidR="00073770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73770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the project. It also holds the </w:t>
                            </w:r>
                            <w:r w:rsidRPr="003F6DED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reporter configuration</w:t>
                            </w:r>
                            <w:r w:rsidRPr="00073770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for the entire</w:t>
                            </w:r>
                            <w:r w:rsidR="00073770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73770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project.</w:t>
                            </w:r>
                          </w:p>
                          <w:p w14:paraId="4A38CE88" w14:textId="2AFC3680" w:rsidR="00073770" w:rsidRPr="00D942B5" w:rsidRDefault="0095211F" w:rsidP="00D942B5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  <w:r w:rsidRPr="002249B6">
                              <w:rPr>
                                <w:rFonts w:ascii="Calibri" w:hAnsi="Calibri" w:cs="Calibri"/>
                                <w:b/>
                                <w:bCs/>
                                <w:i/>
                                <w:color w:val="2E2EDA"/>
                                <w:sz w:val="28"/>
                                <w:szCs w:val="28"/>
                              </w:rPr>
                              <w:t>WebDriver Methods:</w:t>
                            </w:r>
                            <w:r w:rsidRPr="002249B6">
                              <w:rPr>
                                <w:rFonts w:ascii="Calibri" w:hAnsi="Calibri" w:cs="Calibri"/>
                                <w:b/>
                                <w:bCs/>
                                <w:color w:val="2E2EDA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073770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The component is composed of all the </w:t>
                            </w:r>
                            <w:r w:rsidRPr="003F6DED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interfaces</w:t>
                            </w:r>
                            <w:r w:rsidR="00073770" w:rsidRPr="003F6DED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3F6DED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and wrapper methods</w:t>
                            </w:r>
                            <w:r w:rsidRPr="00073770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which are required to interact with the </w:t>
                            </w:r>
                            <w:proofErr w:type="spellStart"/>
                            <w:r w:rsidR="00073770" w:rsidRPr="003F6DED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W</w:t>
                            </w:r>
                            <w:r w:rsidRPr="003F6DED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eb</w:t>
                            </w:r>
                            <w:r w:rsidR="00073770" w:rsidRPr="003F6DED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E</w:t>
                            </w:r>
                            <w:r w:rsidRPr="003F6DED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lements</w:t>
                            </w:r>
                            <w:proofErr w:type="spellEnd"/>
                            <w:r w:rsidRPr="00073770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  <w:p w14:paraId="0058118D" w14:textId="77777777" w:rsidR="00073770" w:rsidRDefault="0095211F" w:rsidP="00D942B5">
                            <w:pPr>
                              <w:spacing w:before="240"/>
                              <w:ind w:left="709" w:hanging="709"/>
                              <w:rPr>
                                <w:rFonts w:ascii="Calibri" w:hAnsi="Calibri" w:cs="Calibri"/>
                                <w:b/>
                                <w:bCs/>
                                <w:i/>
                                <w:color w:val="C45911" w:themeColor="accent2" w:themeShade="BF"/>
                                <w:sz w:val="28"/>
                                <w:szCs w:val="28"/>
                              </w:rPr>
                            </w:pPr>
                            <w:r w:rsidRPr="00073770">
                              <w:rPr>
                                <w:rFonts w:ascii="Calibri" w:hAnsi="Calibri" w:cs="Calibri"/>
                                <w:b/>
                                <w:bCs/>
                                <w:i/>
                                <w:color w:val="C45911" w:themeColor="accent2" w:themeShade="BF"/>
                                <w:sz w:val="28"/>
                                <w:szCs w:val="28"/>
                              </w:rPr>
                              <w:t>Second Level</w:t>
                            </w:r>
                          </w:p>
                          <w:p w14:paraId="4DA5EF0A" w14:textId="77777777" w:rsidR="0095211F" w:rsidRPr="00073770" w:rsidRDefault="0095211F" w:rsidP="00073770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rFonts w:ascii="Calibri" w:hAnsi="Calibri" w:cs="Calibri"/>
                                <w:b/>
                                <w:bCs/>
                                <w:i/>
                                <w:color w:val="C45911" w:themeColor="accent2" w:themeShade="BF"/>
                                <w:sz w:val="28"/>
                                <w:szCs w:val="28"/>
                              </w:rPr>
                            </w:pPr>
                            <w:r w:rsidRPr="002249B6">
                              <w:rPr>
                                <w:rFonts w:ascii="Calibri" w:hAnsi="Calibri" w:cs="Calibri"/>
                                <w:b/>
                                <w:bCs/>
                                <w:i/>
                                <w:color w:val="2E2EDA"/>
                                <w:sz w:val="28"/>
                                <w:szCs w:val="28"/>
                              </w:rPr>
                              <w:t>TestN</w:t>
                            </w:r>
                            <w:r w:rsidR="00073770" w:rsidRPr="002249B6">
                              <w:rPr>
                                <w:rFonts w:ascii="Calibri" w:hAnsi="Calibri" w:cs="Calibri"/>
                                <w:b/>
                                <w:bCs/>
                                <w:i/>
                                <w:color w:val="2E2EDA"/>
                                <w:sz w:val="28"/>
                                <w:szCs w:val="28"/>
                              </w:rPr>
                              <w:t>G</w:t>
                            </w:r>
                            <w:r w:rsidRPr="00073770">
                              <w:rPr>
                                <w:rFonts w:ascii="Calibri" w:hAnsi="Calibri" w:cs="Calibri"/>
                                <w:b/>
                                <w:bCs/>
                                <w:i/>
                                <w:color w:val="2F5496" w:themeColor="accent1" w:themeShade="BF"/>
                                <w:sz w:val="28"/>
                                <w:szCs w:val="28"/>
                              </w:rPr>
                              <w:t>:</w:t>
                            </w:r>
                            <w:r w:rsidR="00073770" w:rsidRPr="00073770">
                              <w:rPr>
                                <w:rFonts w:ascii="Calibri" w:hAnsi="Calibri" w:cs="Calibri"/>
                                <w:b/>
                                <w:bCs/>
                                <w:color w:val="2F5496" w:themeColor="accent1" w:themeShade="BF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073770" w:rsidRPr="00073770">
                              <w:rPr>
                                <w:rFonts w:ascii="Calibri" w:hAnsi="Calibri" w:cs="Calibri"/>
                                <w:bCs/>
                                <w:sz w:val="28"/>
                                <w:szCs w:val="28"/>
                              </w:rPr>
                              <w:t xml:space="preserve">The </w:t>
                            </w:r>
                            <w:r w:rsidR="00073770" w:rsidRPr="003F6DED">
                              <w:rPr>
                                <w:rFonts w:ascii="Calibri" w:hAnsi="Calibri" w:cs="Calibri"/>
                                <w:bCs/>
                                <w:i/>
                                <w:sz w:val="28"/>
                                <w:szCs w:val="28"/>
                              </w:rPr>
                              <w:t>TestNG</w:t>
                            </w:r>
                            <w:r w:rsidR="00073770" w:rsidRPr="00073770">
                              <w:rPr>
                                <w:rFonts w:ascii="Calibri" w:hAnsi="Calibri" w:cs="Calibri"/>
                                <w:bCs/>
                                <w:sz w:val="28"/>
                                <w:szCs w:val="28"/>
                              </w:rPr>
                              <w:t xml:space="preserve"> components serve as the execution platform for the entire project, encompassing the other frameworks for the integration of</w:t>
                            </w:r>
                          </w:p>
                          <w:p w14:paraId="71D041E6" w14:textId="77777777" w:rsidR="0095211F" w:rsidRPr="0095211F" w:rsidRDefault="0095211F" w:rsidP="0095211F">
                            <w:pPr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  <w:r w:rsidRPr="0095211F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                        </w:t>
                            </w:r>
                            <w:r w:rsidRPr="00D131D1">
                              <w:rPr>
                                <w:rFonts w:ascii="Calibri" w:hAnsi="Calibri" w:cs="Calibri"/>
                                <w:b/>
                                <w:color w:val="2F5496" w:themeColor="accent1" w:themeShade="BF"/>
                                <w:sz w:val="28"/>
                                <w:szCs w:val="28"/>
                              </w:rPr>
                              <w:t xml:space="preserve">  </w:t>
                            </w:r>
                            <w:r w:rsidR="00D131D1" w:rsidRPr="002249B6">
                              <w:rPr>
                                <w:rFonts w:ascii="Calibri" w:hAnsi="Calibri" w:cs="Calibri"/>
                                <w:b/>
                                <w:color w:val="2E2EDA"/>
                                <w:sz w:val="28"/>
                                <w:szCs w:val="28"/>
                              </w:rPr>
                              <w:t>*</w:t>
                            </w:r>
                            <w:r w:rsidR="00D131D1" w:rsidRPr="002249B6">
                              <w:rPr>
                                <w:rFonts w:ascii="Calibri" w:hAnsi="Calibri" w:cs="Calibri"/>
                                <w:color w:val="2E2EDA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D131D1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Dynamic data</w:t>
                            </w:r>
                            <w:r w:rsidRPr="0095211F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which are maintained in Excel format are handled with Apach</w:t>
                            </w:r>
                            <w:r w:rsidR="00D131D1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e </w:t>
                            </w:r>
                            <w:r w:rsidRPr="0095211F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POI </w:t>
                            </w:r>
                          </w:p>
                          <w:p w14:paraId="5D7D1907" w14:textId="77777777" w:rsidR="0095211F" w:rsidRPr="0095211F" w:rsidRDefault="0095211F" w:rsidP="0095211F">
                            <w:pPr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  <w:r w:rsidRPr="0095211F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                          </w:t>
                            </w:r>
                            <w:r w:rsidRPr="002249B6">
                              <w:rPr>
                                <w:rFonts w:ascii="Calibri" w:hAnsi="Calibri" w:cs="Calibri"/>
                                <w:b/>
                                <w:color w:val="2E2EDA"/>
                                <w:sz w:val="28"/>
                                <w:szCs w:val="28"/>
                              </w:rPr>
                              <w:t>*</w:t>
                            </w:r>
                            <w:r w:rsidRPr="002249B6">
                              <w:rPr>
                                <w:rFonts w:ascii="Calibri" w:hAnsi="Calibri" w:cs="Calibri"/>
                                <w:color w:val="2E2EDA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D131D1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Multilingual data</w:t>
                            </w:r>
                            <w:r w:rsidRPr="0095211F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and other common data with XML are maintained using Property file.</w:t>
                            </w:r>
                          </w:p>
                          <w:p w14:paraId="69C8A6F6" w14:textId="5032C463" w:rsidR="00D131D1" w:rsidRPr="0095211F" w:rsidRDefault="0095211F" w:rsidP="0095211F">
                            <w:pPr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  <w:r w:rsidRPr="0095211F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ab/>
                              <w:t xml:space="preserve">             </w:t>
                            </w:r>
                            <w:r w:rsidR="00D131D1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 </w:t>
                            </w:r>
                            <w:r w:rsidRPr="002249B6">
                              <w:rPr>
                                <w:rFonts w:ascii="Calibri" w:hAnsi="Calibri" w:cs="Calibri"/>
                                <w:b/>
                                <w:color w:val="2E2EDA"/>
                                <w:sz w:val="28"/>
                                <w:szCs w:val="28"/>
                              </w:rPr>
                              <w:t>*</w:t>
                            </w:r>
                            <w:r w:rsidRPr="002249B6">
                              <w:rPr>
                                <w:rFonts w:ascii="Calibri" w:hAnsi="Calibri" w:cs="Calibri"/>
                                <w:color w:val="2E2EDA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D131D1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Owner API</w:t>
                            </w:r>
                            <w:r w:rsidRPr="0095211F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to read and manag</w:t>
                            </w:r>
                            <w:r w:rsidR="00D131D1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e</w:t>
                            </w:r>
                            <w:r w:rsidRPr="0095211F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the data from various sources such as properties file, environment variables and system properties. It also provides type safe configuration</w:t>
                            </w:r>
                            <w:r w:rsidR="00D131D1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51BA0EF2" w14:textId="77777777" w:rsidR="0095211F" w:rsidRPr="00D131D1" w:rsidRDefault="0095211F" w:rsidP="00D942B5">
                            <w:pPr>
                              <w:spacing w:before="240"/>
                              <w:rPr>
                                <w:rFonts w:ascii="Calibri" w:hAnsi="Calibri" w:cs="Calibri"/>
                                <w:b/>
                                <w:bCs/>
                                <w:i/>
                                <w:color w:val="C45911" w:themeColor="accent2" w:themeShade="BF"/>
                                <w:sz w:val="28"/>
                                <w:szCs w:val="28"/>
                              </w:rPr>
                            </w:pPr>
                            <w:r w:rsidRPr="00D131D1">
                              <w:rPr>
                                <w:rFonts w:ascii="Calibri" w:hAnsi="Calibri" w:cs="Calibri"/>
                                <w:b/>
                                <w:bCs/>
                                <w:i/>
                                <w:color w:val="C45911" w:themeColor="accent2" w:themeShade="BF"/>
                                <w:sz w:val="28"/>
                                <w:szCs w:val="28"/>
                              </w:rPr>
                              <w:t xml:space="preserve">Third Level </w:t>
                            </w:r>
                          </w:p>
                          <w:p w14:paraId="69DC431C" w14:textId="77777777" w:rsidR="0095211F" w:rsidRPr="0095211F" w:rsidRDefault="0095211F" w:rsidP="0095211F">
                            <w:pPr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  <w:r w:rsidRPr="0095211F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                </w:t>
                            </w:r>
                            <w:r w:rsidR="00D131D1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The t</w:t>
                            </w:r>
                            <w:r w:rsidRPr="0095211F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hird level of components communicate with </w:t>
                            </w:r>
                            <w:r w:rsidRPr="002249B6">
                              <w:rPr>
                                <w:rFonts w:ascii="Calibri" w:hAnsi="Calibri" w:cs="Calibri"/>
                                <w:b/>
                                <w:i/>
                                <w:color w:val="2E2EDA"/>
                                <w:sz w:val="28"/>
                                <w:szCs w:val="28"/>
                              </w:rPr>
                              <w:t>the CI/CD tools like Jenkins</w:t>
                            </w:r>
                            <w:r w:rsidRPr="002249B6">
                              <w:rPr>
                                <w:rFonts w:ascii="Calibri" w:hAnsi="Calibri" w:cs="Calibri"/>
                                <w:color w:val="2E2EDA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95211F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and uses </w:t>
                            </w:r>
                            <w:r w:rsidRPr="002249B6">
                              <w:rPr>
                                <w:rFonts w:ascii="Calibri" w:hAnsi="Calibri" w:cs="Calibri"/>
                                <w:b/>
                                <w:i/>
                                <w:color w:val="2E2EDA"/>
                                <w:sz w:val="28"/>
                                <w:szCs w:val="28"/>
                              </w:rPr>
                              <w:t xml:space="preserve">version control tool </w:t>
                            </w:r>
                            <w:r w:rsidR="00D131D1" w:rsidRPr="002249B6">
                              <w:rPr>
                                <w:rFonts w:ascii="Calibri" w:hAnsi="Calibri" w:cs="Calibri"/>
                                <w:b/>
                                <w:i/>
                                <w:color w:val="2E2EDA"/>
                                <w:sz w:val="28"/>
                                <w:szCs w:val="28"/>
                              </w:rPr>
                              <w:t xml:space="preserve">such </w:t>
                            </w:r>
                            <w:r w:rsidRPr="002249B6">
                              <w:rPr>
                                <w:rFonts w:ascii="Calibri" w:hAnsi="Calibri" w:cs="Calibri"/>
                                <w:b/>
                                <w:i/>
                                <w:color w:val="2E2EDA"/>
                                <w:sz w:val="28"/>
                                <w:szCs w:val="28"/>
                              </w:rPr>
                              <w:t>as GIT</w:t>
                            </w:r>
                            <w:r w:rsidRPr="002249B6">
                              <w:rPr>
                                <w:rFonts w:ascii="Calibri" w:hAnsi="Calibri" w:cs="Calibri"/>
                                <w:color w:val="2E2EDA"/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2249B6">
                              <w:rPr>
                                <w:rFonts w:ascii="Calibri" w:hAnsi="Calibri" w:cs="Calibri"/>
                                <w:b/>
                                <w:i/>
                                <w:color w:val="2E2EDA"/>
                                <w:sz w:val="28"/>
                                <w:szCs w:val="28"/>
                              </w:rPr>
                              <w:t>Grid module</w:t>
                            </w:r>
                            <w:r w:rsidRPr="002249B6">
                              <w:rPr>
                                <w:rFonts w:ascii="Calibri" w:hAnsi="Calibri" w:cs="Calibri"/>
                                <w:color w:val="2E2EDA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95211F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supports the Cross-browser testing.</w:t>
                            </w:r>
                          </w:p>
                          <w:p w14:paraId="42078A46" w14:textId="77777777" w:rsidR="0095211F" w:rsidRPr="00352310" w:rsidRDefault="0095211F" w:rsidP="0095211F">
                            <w:pPr>
                              <w:ind w:left="709" w:hanging="709"/>
                              <w:rPr>
                                <w:rFonts w:ascii="Sitka Banner" w:hAnsi="Sitka Banner"/>
                              </w:rPr>
                            </w:pPr>
                          </w:p>
                          <w:p w14:paraId="365077FF" w14:textId="77777777" w:rsidR="0095211F" w:rsidRDefault="0095211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91D3" id="Text Box 23" o:spid="_x0000_s1036" type="#_x0000_t202" style="position:absolute;margin-left:176.25pt;margin-top:48.75pt;width:402pt;height:699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" fillcolor="white [3201]" stroked="f" strokeweight=".5pt">
                <v:textbox>
                  <w:txbxContent>
                    <w:p w14:paraId="6D4BF002" w14:textId="77777777" w:rsidR="00D131D1" w:rsidRPr="0095211F" w:rsidRDefault="007C0E68">
                      <w:pPr>
                        <w:rPr>
                          <w:rFonts w:ascii="Calibri" w:hAnsi="Calibri" w:cs="Calibri"/>
                          <w:b/>
                          <w:color w:val="C45911" w:themeColor="accent2" w:themeShade="BF"/>
                          <w:sz w:val="36"/>
                          <w:szCs w:val="36"/>
                        </w:rPr>
                      </w:pPr>
                      <w:r w:rsidRPr="0095211F">
                        <w:rPr>
                          <w:rFonts w:ascii="Calibri" w:hAnsi="Calibri" w:cs="Calibri"/>
                          <w:b/>
                          <w:color w:val="C45911" w:themeColor="accent2" w:themeShade="BF"/>
                          <w:sz w:val="36"/>
                          <w:szCs w:val="36"/>
                        </w:rPr>
                        <w:t>Framework Structure</w:t>
                      </w:r>
                    </w:p>
                    <w:p w14:paraId="154376CA" w14:textId="77777777" w:rsidR="00D05CD4" w:rsidRPr="0095211F" w:rsidRDefault="0095211F">
                      <w:pPr>
                        <w:rPr>
                          <w:rFonts w:ascii="Calibri" w:hAnsi="Calibri" w:cs="Calibri"/>
                          <w:b/>
                          <w:i/>
                          <w:color w:val="C45911" w:themeColor="accent2" w:themeShade="BF"/>
                          <w:sz w:val="28"/>
                          <w:szCs w:val="28"/>
                        </w:rPr>
                      </w:pPr>
                      <w:r w:rsidRPr="0095211F">
                        <w:rPr>
                          <w:rFonts w:ascii="Calibri" w:hAnsi="Calibri" w:cs="Calibri"/>
                          <w:b/>
                          <w:i/>
                          <w:color w:val="C45911" w:themeColor="accent2" w:themeShade="BF"/>
                          <w:sz w:val="28"/>
                          <w:szCs w:val="28"/>
                        </w:rPr>
                        <w:t>First Level</w:t>
                      </w:r>
                    </w:p>
                    <w:p w14:paraId="5830D2D0" w14:textId="77777777" w:rsidR="00073770" w:rsidRPr="00073770" w:rsidRDefault="0095211F" w:rsidP="00073770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  <w:r w:rsidRPr="002249B6">
                        <w:rPr>
                          <w:rFonts w:ascii="Calibri" w:hAnsi="Calibri" w:cs="Calibri"/>
                          <w:b/>
                          <w:bCs/>
                          <w:i/>
                          <w:color w:val="2E2EDA"/>
                          <w:sz w:val="28"/>
                          <w:szCs w:val="28"/>
                        </w:rPr>
                        <w:t>Pages:</w:t>
                      </w:r>
                      <w:r w:rsidRPr="002249B6">
                        <w:rPr>
                          <w:rFonts w:ascii="Calibri" w:hAnsi="Calibri" w:cs="Calibri"/>
                          <w:color w:val="2E2EDA"/>
                          <w:sz w:val="28"/>
                          <w:szCs w:val="28"/>
                        </w:rPr>
                        <w:t xml:space="preserve"> </w:t>
                      </w:r>
                      <w:r w:rsidRPr="00073770">
                        <w:rPr>
                          <w:rFonts w:ascii="Calibri" w:hAnsi="Calibri" w:cs="Calibri"/>
                          <w:sz w:val="28"/>
                          <w:szCs w:val="28"/>
                        </w:rPr>
                        <w:t>Pages all the methods which indicates the navigation within the application</w:t>
                      </w:r>
                      <w:r w:rsidRPr="00073770">
                        <w:rPr>
                          <w:rFonts w:ascii="Calibri" w:hAnsi="Calibri" w:cs="Calibri"/>
                          <w:b/>
                          <w:bCs/>
                          <w:sz w:val="28"/>
                          <w:szCs w:val="28"/>
                        </w:rPr>
                        <w:t xml:space="preserve">. </w:t>
                      </w:r>
                      <w:r w:rsidRPr="00073770">
                        <w:rPr>
                          <w:rFonts w:ascii="Calibri" w:hAnsi="Calibri" w:cs="Calibri"/>
                          <w:sz w:val="28"/>
                          <w:szCs w:val="28"/>
                        </w:rPr>
                        <w:t>Each page will have class file where the corresponding methods required for the page is implemented.</w:t>
                      </w:r>
                    </w:p>
                    <w:p w14:paraId="64144E93" w14:textId="77777777" w:rsidR="00073770" w:rsidRDefault="0095211F" w:rsidP="00073770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  <w:r w:rsidRPr="002249B6">
                        <w:rPr>
                          <w:rFonts w:ascii="Calibri" w:hAnsi="Calibri" w:cs="Calibri"/>
                          <w:b/>
                          <w:bCs/>
                          <w:i/>
                          <w:color w:val="2E2EDA"/>
                          <w:sz w:val="28"/>
                          <w:szCs w:val="28"/>
                        </w:rPr>
                        <w:t>Testcases:</w:t>
                      </w:r>
                      <w:r w:rsidRPr="002249B6">
                        <w:rPr>
                          <w:rFonts w:ascii="Calibri" w:hAnsi="Calibri" w:cs="Calibri"/>
                          <w:color w:val="2E2EDA"/>
                          <w:sz w:val="28"/>
                          <w:szCs w:val="28"/>
                        </w:rPr>
                        <w:t xml:space="preserve"> </w:t>
                      </w:r>
                      <w:r w:rsidRPr="00073770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The class file where the specific test case starts its execution using </w:t>
                      </w:r>
                      <w:r w:rsidRPr="003F6DED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 xml:space="preserve">TestNG </w:t>
                      </w:r>
                      <w:r w:rsidRPr="00073770">
                        <w:rPr>
                          <w:rFonts w:ascii="Calibri" w:hAnsi="Calibri" w:cs="Calibri"/>
                          <w:sz w:val="28"/>
                          <w:szCs w:val="28"/>
                        </w:rPr>
                        <w:t>runner class.</w:t>
                      </w:r>
                    </w:p>
                    <w:p w14:paraId="7A175582" w14:textId="77777777" w:rsidR="00073770" w:rsidRDefault="0095211F" w:rsidP="00073770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  <w:r w:rsidRPr="00073770">
                        <w:rPr>
                          <w:rFonts w:ascii="Calibri" w:hAnsi="Calibri" w:cs="Calibri"/>
                          <w:i/>
                          <w:color w:val="2F5496" w:themeColor="accent1" w:themeShade="BF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2249B6">
                        <w:rPr>
                          <w:rFonts w:ascii="Calibri" w:hAnsi="Calibri" w:cs="Calibri"/>
                          <w:b/>
                          <w:bCs/>
                          <w:i/>
                          <w:color w:val="2E2EDA"/>
                          <w:sz w:val="28"/>
                          <w:szCs w:val="28"/>
                        </w:rPr>
                        <w:t>Utils</w:t>
                      </w:r>
                      <w:proofErr w:type="spellEnd"/>
                      <w:r w:rsidRPr="002249B6">
                        <w:rPr>
                          <w:rFonts w:ascii="Calibri" w:hAnsi="Calibri" w:cs="Calibri"/>
                          <w:b/>
                          <w:bCs/>
                          <w:i/>
                          <w:color w:val="2E2EDA"/>
                          <w:sz w:val="28"/>
                          <w:szCs w:val="28"/>
                        </w:rPr>
                        <w:t>:</w:t>
                      </w:r>
                      <w:r w:rsidRPr="00073770">
                        <w:rPr>
                          <w:rFonts w:ascii="Calibri" w:hAnsi="Calibri" w:cs="Calibri"/>
                          <w:b/>
                          <w:bCs/>
                          <w:color w:val="2F5496" w:themeColor="accent1" w:themeShade="BF"/>
                          <w:sz w:val="28"/>
                          <w:szCs w:val="28"/>
                        </w:rPr>
                        <w:t xml:space="preserve"> </w:t>
                      </w:r>
                      <w:r w:rsidRPr="00073770">
                        <w:rPr>
                          <w:rFonts w:ascii="Calibri" w:hAnsi="Calibri" w:cs="Calibri"/>
                          <w:sz w:val="28"/>
                          <w:szCs w:val="28"/>
                        </w:rPr>
                        <w:t>The component helps to hold the external data files such as</w:t>
                      </w:r>
                      <w:r w:rsidR="00073770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</w:t>
                      </w:r>
                      <w:r w:rsidRPr="00073770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database, excel files and also the </w:t>
                      </w:r>
                      <w:r w:rsidRPr="003F6DED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reporter class</w:t>
                      </w:r>
                      <w:r w:rsidRPr="00073770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to capture the status of</w:t>
                      </w:r>
                      <w:r w:rsidR="00073770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</w:t>
                      </w:r>
                      <w:r w:rsidRPr="00073770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the project. It also holds the </w:t>
                      </w:r>
                      <w:r w:rsidRPr="003F6DED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reporter configuration</w:t>
                      </w:r>
                      <w:r w:rsidRPr="00073770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for the entire</w:t>
                      </w:r>
                      <w:r w:rsidR="00073770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</w:t>
                      </w:r>
                      <w:r w:rsidRPr="00073770">
                        <w:rPr>
                          <w:rFonts w:ascii="Calibri" w:hAnsi="Calibri" w:cs="Calibri"/>
                          <w:sz w:val="28"/>
                          <w:szCs w:val="28"/>
                        </w:rPr>
                        <w:t>project.</w:t>
                      </w:r>
                    </w:p>
                    <w:p w14:paraId="4A38CE88" w14:textId="2AFC3680" w:rsidR="00073770" w:rsidRPr="00D942B5" w:rsidRDefault="0095211F" w:rsidP="00D942B5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  <w:r w:rsidRPr="002249B6">
                        <w:rPr>
                          <w:rFonts w:ascii="Calibri" w:hAnsi="Calibri" w:cs="Calibri"/>
                          <w:b/>
                          <w:bCs/>
                          <w:i/>
                          <w:color w:val="2E2EDA"/>
                          <w:sz w:val="28"/>
                          <w:szCs w:val="28"/>
                        </w:rPr>
                        <w:t>WebDriver Methods:</w:t>
                      </w:r>
                      <w:r w:rsidRPr="002249B6">
                        <w:rPr>
                          <w:rFonts w:ascii="Calibri" w:hAnsi="Calibri" w:cs="Calibri"/>
                          <w:b/>
                          <w:bCs/>
                          <w:color w:val="2E2EDA"/>
                          <w:sz w:val="28"/>
                          <w:szCs w:val="28"/>
                        </w:rPr>
                        <w:t xml:space="preserve"> </w:t>
                      </w:r>
                      <w:r w:rsidRPr="00073770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The component is composed of all the </w:t>
                      </w:r>
                      <w:r w:rsidRPr="003F6DED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interfaces</w:t>
                      </w:r>
                      <w:r w:rsidR="00073770" w:rsidRPr="003F6DED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 xml:space="preserve"> </w:t>
                      </w:r>
                      <w:r w:rsidRPr="003F6DED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and wrapper methods</w:t>
                      </w:r>
                      <w:r w:rsidRPr="00073770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which are required to interact with the </w:t>
                      </w:r>
                      <w:proofErr w:type="spellStart"/>
                      <w:r w:rsidR="00073770" w:rsidRPr="003F6DED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W</w:t>
                      </w:r>
                      <w:r w:rsidRPr="003F6DED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eb</w:t>
                      </w:r>
                      <w:r w:rsidR="00073770" w:rsidRPr="003F6DED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E</w:t>
                      </w:r>
                      <w:r w:rsidRPr="003F6DED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lements</w:t>
                      </w:r>
                      <w:proofErr w:type="spellEnd"/>
                      <w:r w:rsidRPr="00073770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. </w:t>
                      </w:r>
                    </w:p>
                    <w:p w14:paraId="0058118D" w14:textId="77777777" w:rsidR="00073770" w:rsidRDefault="0095211F" w:rsidP="00D942B5">
                      <w:pPr>
                        <w:spacing w:before="240"/>
                        <w:ind w:left="709" w:hanging="709"/>
                        <w:rPr>
                          <w:rFonts w:ascii="Calibri" w:hAnsi="Calibri" w:cs="Calibri"/>
                          <w:b/>
                          <w:bCs/>
                          <w:i/>
                          <w:color w:val="C45911" w:themeColor="accent2" w:themeShade="BF"/>
                          <w:sz w:val="28"/>
                          <w:szCs w:val="28"/>
                        </w:rPr>
                      </w:pPr>
                      <w:r w:rsidRPr="00073770">
                        <w:rPr>
                          <w:rFonts w:ascii="Calibri" w:hAnsi="Calibri" w:cs="Calibri"/>
                          <w:b/>
                          <w:bCs/>
                          <w:i/>
                          <w:color w:val="C45911" w:themeColor="accent2" w:themeShade="BF"/>
                          <w:sz w:val="28"/>
                          <w:szCs w:val="28"/>
                        </w:rPr>
                        <w:t>Second Level</w:t>
                      </w:r>
                    </w:p>
                    <w:p w14:paraId="4DA5EF0A" w14:textId="77777777" w:rsidR="0095211F" w:rsidRPr="00073770" w:rsidRDefault="0095211F" w:rsidP="00073770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rFonts w:ascii="Calibri" w:hAnsi="Calibri" w:cs="Calibri"/>
                          <w:b/>
                          <w:bCs/>
                          <w:i/>
                          <w:color w:val="C45911" w:themeColor="accent2" w:themeShade="BF"/>
                          <w:sz w:val="28"/>
                          <w:szCs w:val="28"/>
                        </w:rPr>
                      </w:pPr>
                      <w:r w:rsidRPr="002249B6">
                        <w:rPr>
                          <w:rFonts w:ascii="Calibri" w:hAnsi="Calibri" w:cs="Calibri"/>
                          <w:b/>
                          <w:bCs/>
                          <w:i/>
                          <w:color w:val="2E2EDA"/>
                          <w:sz w:val="28"/>
                          <w:szCs w:val="28"/>
                        </w:rPr>
                        <w:t>TestN</w:t>
                      </w:r>
                      <w:r w:rsidR="00073770" w:rsidRPr="002249B6">
                        <w:rPr>
                          <w:rFonts w:ascii="Calibri" w:hAnsi="Calibri" w:cs="Calibri"/>
                          <w:b/>
                          <w:bCs/>
                          <w:i/>
                          <w:color w:val="2E2EDA"/>
                          <w:sz w:val="28"/>
                          <w:szCs w:val="28"/>
                        </w:rPr>
                        <w:t>G</w:t>
                      </w:r>
                      <w:r w:rsidRPr="00073770">
                        <w:rPr>
                          <w:rFonts w:ascii="Calibri" w:hAnsi="Calibri" w:cs="Calibri"/>
                          <w:b/>
                          <w:bCs/>
                          <w:i/>
                          <w:color w:val="2F5496" w:themeColor="accent1" w:themeShade="BF"/>
                          <w:sz w:val="28"/>
                          <w:szCs w:val="28"/>
                        </w:rPr>
                        <w:t>:</w:t>
                      </w:r>
                      <w:r w:rsidR="00073770" w:rsidRPr="00073770">
                        <w:rPr>
                          <w:rFonts w:ascii="Calibri" w:hAnsi="Calibri" w:cs="Calibri"/>
                          <w:b/>
                          <w:bCs/>
                          <w:color w:val="2F5496" w:themeColor="accent1" w:themeShade="BF"/>
                          <w:sz w:val="28"/>
                          <w:szCs w:val="28"/>
                        </w:rPr>
                        <w:t xml:space="preserve"> </w:t>
                      </w:r>
                      <w:r w:rsidR="00073770" w:rsidRPr="00073770">
                        <w:rPr>
                          <w:rFonts w:ascii="Calibri" w:hAnsi="Calibri" w:cs="Calibri"/>
                          <w:bCs/>
                          <w:sz w:val="28"/>
                          <w:szCs w:val="28"/>
                        </w:rPr>
                        <w:t xml:space="preserve">The </w:t>
                      </w:r>
                      <w:r w:rsidR="00073770" w:rsidRPr="003F6DED">
                        <w:rPr>
                          <w:rFonts w:ascii="Calibri" w:hAnsi="Calibri" w:cs="Calibri"/>
                          <w:bCs/>
                          <w:i/>
                          <w:sz w:val="28"/>
                          <w:szCs w:val="28"/>
                        </w:rPr>
                        <w:t>TestNG</w:t>
                      </w:r>
                      <w:r w:rsidR="00073770" w:rsidRPr="00073770">
                        <w:rPr>
                          <w:rFonts w:ascii="Calibri" w:hAnsi="Calibri" w:cs="Calibri"/>
                          <w:bCs/>
                          <w:sz w:val="28"/>
                          <w:szCs w:val="28"/>
                        </w:rPr>
                        <w:t xml:space="preserve"> components serve as the execution platform for the entire project, encompassing the other frameworks for the integration of</w:t>
                      </w:r>
                    </w:p>
                    <w:p w14:paraId="71D041E6" w14:textId="77777777" w:rsidR="0095211F" w:rsidRPr="0095211F" w:rsidRDefault="0095211F" w:rsidP="0095211F">
                      <w:pPr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  <w:r w:rsidRPr="0095211F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                        </w:t>
                      </w:r>
                      <w:r w:rsidRPr="00D131D1">
                        <w:rPr>
                          <w:rFonts w:ascii="Calibri" w:hAnsi="Calibri" w:cs="Calibri"/>
                          <w:b/>
                          <w:color w:val="2F5496" w:themeColor="accent1" w:themeShade="BF"/>
                          <w:sz w:val="28"/>
                          <w:szCs w:val="28"/>
                        </w:rPr>
                        <w:t xml:space="preserve">  </w:t>
                      </w:r>
                      <w:r w:rsidR="00D131D1" w:rsidRPr="002249B6">
                        <w:rPr>
                          <w:rFonts w:ascii="Calibri" w:hAnsi="Calibri" w:cs="Calibri"/>
                          <w:b/>
                          <w:color w:val="2E2EDA"/>
                          <w:sz w:val="28"/>
                          <w:szCs w:val="28"/>
                        </w:rPr>
                        <w:t>*</w:t>
                      </w:r>
                      <w:r w:rsidR="00D131D1" w:rsidRPr="002249B6">
                        <w:rPr>
                          <w:rFonts w:ascii="Calibri" w:hAnsi="Calibri" w:cs="Calibri"/>
                          <w:color w:val="2E2EDA"/>
                          <w:sz w:val="28"/>
                          <w:szCs w:val="28"/>
                        </w:rPr>
                        <w:t xml:space="preserve"> </w:t>
                      </w:r>
                      <w:r w:rsidRPr="00D131D1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Dynamic data</w:t>
                      </w:r>
                      <w:r w:rsidRPr="0095211F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which are maintained in Excel format are handled with Apach</w:t>
                      </w:r>
                      <w:r w:rsidR="00D131D1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e </w:t>
                      </w:r>
                      <w:r w:rsidRPr="0095211F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POI </w:t>
                      </w:r>
                    </w:p>
                    <w:p w14:paraId="5D7D1907" w14:textId="77777777" w:rsidR="0095211F" w:rsidRPr="0095211F" w:rsidRDefault="0095211F" w:rsidP="0095211F">
                      <w:pPr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  <w:r w:rsidRPr="0095211F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                          </w:t>
                      </w:r>
                      <w:r w:rsidRPr="002249B6">
                        <w:rPr>
                          <w:rFonts w:ascii="Calibri" w:hAnsi="Calibri" w:cs="Calibri"/>
                          <w:b/>
                          <w:color w:val="2E2EDA"/>
                          <w:sz w:val="28"/>
                          <w:szCs w:val="28"/>
                        </w:rPr>
                        <w:t>*</w:t>
                      </w:r>
                      <w:r w:rsidRPr="002249B6">
                        <w:rPr>
                          <w:rFonts w:ascii="Calibri" w:hAnsi="Calibri" w:cs="Calibri"/>
                          <w:color w:val="2E2EDA"/>
                          <w:sz w:val="28"/>
                          <w:szCs w:val="28"/>
                        </w:rPr>
                        <w:t xml:space="preserve"> </w:t>
                      </w:r>
                      <w:r w:rsidRPr="00D131D1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Multilingual data</w:t>
                      </w:r>
                      <w:r w:rsidRPr="0095211F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and other common data with XML are maintained using Property file.</w:t>
                      </w:r>
                    </w:p>
                    <w:p w14:paraId="69C8A6F6" w14:textId="5032C463" w:rsidR="00D131D1" w:rsidRPr="0095211F" w:rsidRDefault="0095211F" w:rsidP="0095211F">
                      <w:pPr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  <w:r w:rsidRPr="0095211F">
                        <w:rPr>
                          <w:rFonts w:ascii="Calibri" w:hAnsi="Calibri" w:cs="Calibri"/>
                          <w:sz w:val="28"/>
                          <w:szCs w:val="28"/>
                        </w:rPr>
                        <w:tab/>
                        <w:t xml:space="preserve">             </w:t>
                      </w:r>
                      <w:r w:rsidR="00D131D1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 </w:t>
                      </w:r>
                      <w:r w:rsidRPr="002249B6">
                        <w:rPr>
                          <w:rFonts w:ascii="Calibri" w:hAnsi="Calibri" w:cs="Calibri"/>
                          <w:b/>
                          <w:color w:val="2E2EDA"/>
                          <w:sz w:val="28"/>
                          <w:szCs w:val="28"/>
                        </w:rPr>
                        <w:t>*</w:t>
                      </w:r>
                      <w:r w:rsidRPr="002249B6">
                        <w:rPr>
                          <w:rFonts w:ascii="Calibri" w:hAnsi="Calibri" w:cs="Calibri"/>
                          <w:color w:val="2E2EDA"/>
                          <w:sz w:val="28"/>
                          <w:szCs w:val="28"/>
                        </w:rPr>
                        <w:t xml:space="preserve"> </w:t>
                      </w:r>
                      <w:r w:rsidRPr="00D131D1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Owner API</w:t>
                      </w:r>
                      <w:r w:rsidRPr="0095211F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to read and manag</w:t>
                      </w:r>
                      <w:r w:rsidR="00D131D1">
                        <w:rPr>
                          <w:rFonts w:ascii="Calibri" w:hAnsi="Calibri" w:cs="Calibri"/>
                          <w:sz w:val="28"/>
                          <w:szCs w:val="28"/>
                        </w:rPr>
                        <w:t>e</w:t>
                      </w:r>
                      <w:r w:rsidRPr="0095211F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the data from various sources such as properties file, environment variables and system properties. It also provides type safe configuration</w:t>
                      </w:r>
                      <w:r w:rsidR="00D131D1">
                        <w:rPr>
                          <w:rFonts w:ascii="Calibri" w:hAnsi="Calibri" w:cs="Calibri"/>
                          <w:sz w:val="28"/>
                          <w:szCs w:val="28"/>
                        </w:rPr>
                        <w:t>.</w:t>
                      </w:r>
                    </w:p>
                    <w:p w14:paraId="51BA0EF2" w14:textId="77777777" w:rsidR="0095211F" w:rsidRPr="00D131D1" w:rsidRDefault="0095211F" w:rsidP="00D942B5">
                      <w:pPr>
                        <w:spacing w:before="240"/>
                        <w:rPr>
                          <w:rFonts w:ascii="Calibri" w:hAnsi="Calibri" w:cs="Calibri"/>
                          <w:b/>
                          <w:bCs/>
                          <w:i/>
                          <w:color w:val="C45911" w:themeColor="accent2" w:themeShade="BF"/>
                          <w:sz w:val="28"/>
                          <w:szCs w:val="28"/>
                        </w:rPr>
                      </w:pPr>
                      <w:r w:rsidRPr="00D131D1">
                        <w:rPr>
                          <w:rFonts w:ascii="Calibri" w:hAnsi="Calibri" w:cs="Calibri"/>
                          <w:b/>
                          <w:bCs/>
                          <w:i/>
                          <w:color w:val="C45911" w:themeColor="accent2" w:themeShade="BF"/>
                          <w:sz w:val="28"/>
                          <w:szCs w:val="28"/>
                        </w:rPr>
                        <w:t xml:space="preserve">Third Level </w:t>
                      </w:r>
                    </w:p>
                    <w:p w14:paraId="69DC431C" w14:textId="77777777" w:rsidR="0095211F" w:rsidRPr="0095211F" w:rsidRDefault="0095211F" w:rsidP="0095211F">
                      <w:pPr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  <w:r w:rsidRPr="0095211F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                </w:t>
                      </w:r>
                      <w:r w:rsidR="00D131D1">
                        <w:rPr>
                          <w:rFonts w:ascii="Calibri" w:hAnsi="Calibri" w:cs="Calibri"/>
                          <w:sz w:val="28"/>
                          <w:szCs w:val="28"/>
                        </w:rPr>
                        <w:t>The t</w:t>
                      </w:r>
                      <w:r w:rsidRPr="0095211F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hird level of components communicate with </w:t>
                      </w:r>
                      <w:r w:rsidRPr="002249B6">
                        <w:rPr>
                          <w:rFonts w:ascii="Calibri" w:hAnsi="Calibri" w:cs="Calibri"/>
                          <w:b/>
                          <w:i/>
                          <w:color w:val="2E2EDA"/>
                          <w:sz w:val="28"/>
                          <w:szCs w:val="28"/>
                        </w:rPr>
                        <w:t>the CI/CD tools like Jenkins</w:t>
                      </w:r>
                      <w:r w:rsidRPr="002249B6">
                        <w:rPr>
                          <w:rFonts w:ascii="Calibri" w:hAnsi="Calibri" w:cs="Calibri"/>
                          <w:color w:val="2E2EDA"/>
                          <w:sz w:val="28"/>
                          <w:szCs w:val="28"/>
                        </w:rPr>
                        <w:t xml:space="preserve"> </w:t>
                      </w:r>
                      <w:r w:rsidRPr="0095211F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and uses </w:t>
                      </w:r>
                      <w:r w:rsidRPr="002249B6">
                        <w:rPr>
                          <w:rFonts w:ascii="Calibri" w:hAnsi="Calibri" w:cs="Calibri"/>
                          <w:b/>
                          <w:i/>
                          <w:color w:val="2E2EDA"/>
                          <w:sz w:val="28"/>
                          <w:szCs w:val="28"/>
                        </w:rPr>
                        <w:t xml:space="preserve">version control tool </w:t>
                      </w:r>
                      <w:r w:rsidR="00D131D1" w:rsidRPr="002249B6">
                        <w:rPr>
                          <w:rFonts w:ascii="Calibri" w:hAnsi="Calibri" w:cs="Calibri"/>
                          <w:b/>
                          <w:i/>
                          <w:color w:val="2E2EDA"/>
                          <w:sz w:val="28"/>
                          <w:szCs w:val="28"/>
                        </w:rPr>
                        <w:t xml:space="preserve">such </w:t>
                      </w:r>
                      <w:r w:rsidRPr="002249B6">
                        <w:rPr>
                          <w:rFonts w:ascii="Calibri" w:hAnsi="Calibri" w:cs="Calibri"/>
                          <w:b/>
                          <w:i/>
                          <w:color w:val="2E2EDA"/>
                          <w:sz w:val="28"/>
                          <w:szCs w:val="28"/>
                        </w:rPr>
                        <w:t>as GIT</w:t>
                      </w:r>
                      <w:r w:rsidRPr="002249B6">
                        <w:rPr>
                          <w:rFonts w:ascii="Calibri" w:hAnsi="Calibri" w:cs="Calibri"/>
                          <w:color w:val="2E2EDA"/>
                          <w:sz w:val="28"/>
                          <w:szCs w:val="28"/>
                        </w:rPr>
                        <w:t xml:space="preserve">. </w:t>
                      </w:r>
                      <w:r w:rsidRPr="002249B6">
                        <w:rPr>
                          <w:rFonts w:ascii="Calibri" w:hAnsi="Calibri" w:cs="Calibri"/>
                          <w:b/>
                          <w:i/>
                          <w:color w:val="2E2EDA"/>
                          <w:sz w:val="28"/>
                          <w:szCs w:val="28"/>
                        </w:rPr>
                        <w:t>Grid module</w:t>
                      </w:r>
                      <w:r w:rsidRPr="002249B6">
                        <w:rPr>
                          <w:rFonts w:ascii="Calibri" w:hAnsi="Calibri" w:cs="Calibri"/>
                          <w:color w:val="2E2EDA"/>
                          <w:sz w:val="28"/>
                          <w:szCs w:val="28"/>
                        </w:rPr>
                        <w:t xml:space="preserve"> </w:t>
                      </w:r>
                      <w:r w:rsidRPr="0095211F">
                        <w:rPr>
                          <w:rFonts w:ascii="Calibri" w:hAnsi="Calibri" w:cs="Calibri"/>
                          <w:sz w:val="28"/>
                          <w:szCs w:val="28"/>
                        </w:rPr>
                        <w:t>supports the Cross-browser testing.</w:t>
                      </w:r>
                    </w:p>
                    <w:p w14:paraId="42078A46" w14:textId="77777777" w:rsidR="0095211F" w:rsidRPr="00352310" w:rsidRDefault="0095211F" w:rsidP="0095211F">
                      <w:pPr>
                        <w:ind w:left="709" w:hanging="709"/>
                        <w:rPr>
                          <w:rFonts w:ascii="Sitka Banner" w:hAnsi="Sitka Banner"/>
                        </w:rPr>
                      </w:pPr>
                    </w:p>
                    <w:p w14:paraId="365077FF" w14:textId="77777777" w:rsidR="0095211F" w:rsidRDefault="0095211F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C158064" wp14:editId="1FEB417D">
                <wp:simplePos x="0" y="0"/>
                <wp:positionH relativeFrom="margin">
                  <wp:align>right</wp:align>
                </wp:positionH>
                <wp:positionV relativeFrom="paragraph">
                  <wp:posOffset>9679305</wp:posOffset>
                </wp:positionV>
                <wp:extent cx="7766165" cy="366205"/>
                <wp:effectExtent l="0" t="0" r="635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66165" cy="36620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dk1">
                                <a:lumMod val="67000"/>
                              </a:schemeClr>
                            </a:gs>
                            <a:gs pos="48000">
                              <a:schemeClr val="dk1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dk1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5FE8CC" w14:textId="77777777" w:rsidR="007C0E68" w:rsidRPr="006F1A4C" w:rsidRDefault="007C0E68" w:rsidP="007C0E68">
                            <w:pPr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     </w:t>
                            </w:r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Testleaf</w:t>
                            </w:r>
                            <w:proofErr w:type="spellEnd"/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 xml:space="preserve">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3DE59C2" wp14:editId="34266462">
                                  <wp:extent cx="166255" cy="224101"/>
                                  <wp:effectExtent l="0" t="0" r="5715" b="5080"/>
                                  <wp:docPr id="22" name="Picture 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5948" t="35691" r="71290" b="3362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4109" cy="23468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                                           </w:t>
                            </w:r>
                            <w:proofErr w:type="spellStart"/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Makaia</w:t>
                            </w:r>
                            <w:proofErr w:type="spellEnd"/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Framework</w:t>
                            </w:r>
                            <w:proofErr w:type="gramStart"/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:Technical</w:t>
                            </w:r>
                            <w:proofErr w:type="spellEnd"/>
                            <w:proofErr w:type="gramEnd"/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Documentation</w:t>
                            </w:r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ab/>
                            </w:r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ab/>
                            </w:r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ab/>
                            </w:r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ab/>
                            </w:r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C158064" id="Text Box 21" o:spid="_x0000_s1037" type="#_x0000_t202" style="position:absolute;margin-left:560.3pt;margin-top:762.15pt;width:611.5pt;height:28.85pt;z-index:2516725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" fillcolor="black [2144]" stroked="f">
                <v:fill color2="#666 [1936]" rotate="t" angle="180" colors="0 black;31457f #080808;1 #666" focus="100%" type="gradient"/>
                <v:textbox>
                  <w:txbxContent>
                    <w:p w14:paraId="495FE8CC" w14:textId="77777777" w:rsidR="007C0E68" w:rsidRPr="006F1A4C" w:rsidRDefault="007C0E68" w:rsidP="007C0E68">
                      <w:pPr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 xml:space="preserve">      </w:t>
                      </w:r>
                      <w:r w:rsidRPr="006F1A4C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6F1A4C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Testleaf</w:t>
                      </w:r>
                      <w:proofErr w:type="spellEnd"/>
                      <w:r w:rsidRPr="006F1A4C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 xml:space="preserve">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3DE59C2" wp14:editId="34266462">
                            <wp:extent cx="166255" cy="224101"/>
                            <wp:effectExtent l="0" t="0" r="5715" b="5080"/>
                            <wp:docPr id="22" name="Picture 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5948" t="35691" r="71290" b="3362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74109" cy="23468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 xml:space="preserve">                                            </w:t>
                      </w:r>
                      <w:proofErr w:type="spellStart"/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>Makaia</w:t>
                      </w:r>
                      <w:proofErr w:type="spellEnd"/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proofErr w:type="gramStart"/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>Framework:Technical</w:t>
                      </w:r>
                      <w:proofErr w:type="spellEnd"/>
                      <w:proofErr w:type="gramEnd"/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 xml:space="preserve"> Documentation</w:t>
                      </w:r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ab/>
                      </w:r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ab/>
                      </w:r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ab/>
                      </w:r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ab/>
                      </w:r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ab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093B" w:rsidRPr="0096093B">
        <w:rPr>
          <w:noProof/>
        </w:rPr>
        <w:drawing>
          <wp:inline distT="0" distB="0" distL="0" distR="0" wp14:anchorId="4C1769A1" wp14:editId="393C2E2A">
            <wp:extent cx="2200275" cy="10045065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882" t="780" r="6574"/>
                    <a:stretch/>
                  </pic:blipFill>
                  <pic:spPr bwMode="auto">
                    <a:xfrm>
                      <a:off x="0" y="0"/>
                      <a:ext cx="2201175" cy="10049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0E55B" w14:textId="3F7DB04F" w:rsidR="00D131D1" w:rsidRDefault="002249B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0DBB036" wp14:editId="14C96C51">
                <wp:simplePos x="0" y="0"/>
                <wp:positionH relativeFrom="column">
                  <wp:posOffset>2295525</wp:posOffset>
                </wp:positionH>
                <wp:positionV relativeFrom="paragraph">
                  <wp:posOffset>4257675</wp:posOffset>
                </wp:positionV>
                <wp:extent cx="5143500" cy="5391150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0" cy="5391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B771A53" w14:textId="1AFD84CB" w:rsidR="00CE711D" w:rsidRPr="003F6DED" w:rsidRDefault="00CE711D">
                            <w:pPr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</w:pPr>
                            <w:r w:rsidRPr="003F6DED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Let's delve into understanding the process of implementing a framework within the project.</w:t>
                            </w:r>
                          </w:p>
                          <w:p w14:paraId="5428A58E" w14:textId="2031BA82" w:rsidR="00CE711D" w:rsidRPr="002249B6" w:rsidRDefault="00CE711D" w:rsidP="00CE711D">
                            <w:pPr>
                              <w:rPr>
                                <w:rFonts w:ascii="Calibri" w:hAnsi="Calibri" w:cs="Calibri"/>
                                <w:b/>
                                <w:bCs/>
                                <w:i/>
                                <w:iCs/>
                                <w:color w:val="ED7D31" w:themeColor="accent2"/>
                                <w:sz w:val="28"/>
                                <w:szCs w:val="28"/>
                              </w:rPr>
                            </w:pPr>
                            <w:r w:rsidRPr="002249B6">
                              <w:rPr>
                                <w:rFonts w:ascii="Calibri" w:hAnsi="Calibri" w:cs="Calibri"/>
                                <w:b/>
                                <w:bCs/>
                                <w:i/>
                                <w:iCs/>
                                <w:color w:val="ED7D31" w:themeColor="accent2"/>
                                <w:sz w:val="28"/>
                                <w:szCs w:val="28"/>
                              </w:rPr>
                              <w:t>Selenium Design</w:t>
                            </w:r>
                          </w:p>
                          <w:p w14:paraId="3664235C" w14:textId="2A4AC519" w:rsidR="00CE711D" w:rsidRPr="002249B6" w:rsidRDefault="00CE711D" w:rsidP="00CE711D">
                            <w:pPr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  <w:r w:rsidRPr="002249B6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     Selenium Design package holds three separate interfaces namely </w:t>
                            </w:r>
                            <w:r w:rsidRPr="003F6DED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 xml:space="preserve">Browser interaction, </w:t>
                            </w:r>
                            <w:proofErr w:type="spellStart"/>
                            <w:r w:rsidRPr="003F6DED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WebElement</w:t>
                            </w:r>
                            <w:proofErr w:type="spellEnd"/>
                            <w:r w:rsidRPr="003F6DED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 xml:space="preserve"> Interaction and the Locators</w:t>
                            </w:r>
                            <w:r w:rsidRPr="002249B6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to communicate with the Browser elements.</w:t>
                            </w:r>
                          </w:p>
                          <w:p w14:paraId="3AAD540B" w14:textId="2ECCE27F" w:rsidR="00CE711D" w:rsidRPr="002249B6" w:rsidRDefault="00CE711D" w:rsidP="00CE711D">
                            <w:pPr>
                              <w:rPr>
                                <w:rFonts w:ascii="Calibri" w:hAnsi="Calibri" w:cs="Calibri"/>
                                <w:b/>
                                <w:bCs/>
                                <w:i/>
                                <w:color w:val="2E2EDA"/>
                                <w:sz w:val="28"/>
                                <w:szCs w:val="28"/>
                              </w:rPr>
                            </w:pPr>
                            <w:r w:rsidRPr="002249B6">
                              <w:rPr>
                                <w:rFonts w:ascii="Calibri" w:hAnsi="Calibri" w:cs="Calibri"/>
                                <w:b/>
                                <w:bCs/>
                                <w:i/>
                                <w:color w:val="2E2EDA"/>
                                <w:sz w:val="28"/>
                                <w:szCs w:val="28"/>
                              </w:rPr>
                              <w:t>Browser Interface</w:t>
                            </w:r>
                          </w:p>
                          <w:p w14:paraId="267DF8BF" w14:textId="3B541B09" w:rsidR="00CE711D" w:rsidRPr="002249B6" w:rsidRDefault="00CE711D" w:rsidP="00CE711D">
                            <w:pPr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  <w:r w:rsidRPr="002249B6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 A </w:t>
                            </w:r>
                            <w:r w:rsidRPr="003F6DED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browser interface</w:t>
                            </w:r>
                            <w:r w:rsidRPr="002249B6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class has been created containing all the necessary methods for interacting with the browser. These browser commands include both preconditions and post-condition methods.</w:t>
                            </w:r>
                          </w:p>
                          <w:p w14:paraId="49BC8D8E" w14:textId="77777777" w:rsidR="00CE711D" w:rsidRPr="002249B6" w:rsidRDefault="00CE711D" w:rsidP="00CE711D">
                            <w:pPr>
                              <w:rPr>
                                <w:rFonts w:ascii="Calibri" w:hAnsi="Calibri" w:cs="Calibri"/>
                                <w:b/>
                                <w:bCs/>
                                <w:i/>
                                <w:iCs/>
                                <w:color w:val="2E2EDA"/>
                                <w:sz w:val="28"/>
                                <w:szCs w:val="28"/>
                              </w:rPr>
                            </w:pPr>
                            <w:r w:rsidRPr="002249B6">
                              <w:rPr>
                                <w:rFonts w:ascii="Calibri" w:hAnsi="Calibri" w:cs="Calibri"/>
                                <w:b/>
                                <w:bCs/>
                                <w:i/>
                                <w:iCs/>
                                <w:color w:val="2E2EDA"/>
                                <w:sz w:val="28"/>
                                <w:szCs w:val="28"/>
                              </w:rPr>
                              <w:t>Element Interface</w:t>
                            </w:r>
                          </w:p>
                          <w:p w14:paraId="618F5614" w14:textId="77777777" w:rsidR="00CE711D" w:rsidRPr="002249B6" w:rsidRDefault="00CE711D" w:rsidP="00CE711D">
                            <w:pPr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  <w:r w:rsidRPr="002249B6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The </w:t>
                            </w:r>
                            <w:r w:rsidRPr="003F6DED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Element interface</w:t>
                            </w:r>
                            <w:r w:rsidRPr="002249B6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class is designed with all the actions related to the web applications. </w:t>
                            </w:r>
                          </w:p>
                          <w:p w14:paraId="52E620C5" w14:textId="0519F0BE" w:rsidR="00CE711D" w:rsidRPr="002249B6" w:rsidRDefault="00CE711D" w:rsidP="00CE711D">
                            <w:pPr>
                              <w:spacing w:line="240" w:lineRule="auto"/>
                              <w:rPr>
                                <w:rFonts w:ascii="Calibri" w:hAnsi="Calibri" w:cs="Calibri"/>
                                <w:b/>
                                <w:bCs/>
                                <w:i/>
                                <w:color w:val="2E2EDA"/>
                                <w:sz w:val="28"/>
                                <w:szCs w:val="28"/>
                              </w:rPr>
                            </w:pPr>
                            <w:r w:rsidRPr="002249B6">
                              <w:rPr>
                                <w:rFonts w:ascii="Calibri" w:hAnsi="Calibri" w:cs="Calibri"/>
                                <w:b/>
                                <w:bCs/>
                                <w:i/>
                                <w:color w:val="2E2EDA"/>
                                <w:sz w:val="28"/>
                                <w:szCs w:val="28"/>
                              </w:rPr>
                              <w:t xml:space="preserve">Locators </w:t>
                            </w:r>
                            <w:proofErr w:type="spellStart"/>
                            <w:r w:rsidRPr="002249B6">
                              <w:rPr>
                                <w:rFonts w:ascii="Calibri" w:hAnsi="Calibri" w:cs="Calibri"/>
                                <w:b/>
                                <w:bCs/>
                                <w:i/>
                                <w:color w:val="2E2EDA"/>
                                <w:sz w:val="28"/>
                                <w:szCs w:val="28"/>
                              </w:rPr>
                              <w:t>enum</w:t>
                            </w:r>
                            <w:proofErr w:type="spellEnd"/>
                          </w:p>
                          <w:p w14:paraId="618407CC" w14:textId="77777777" w:rsidR="00CE711D" w:rsidRPr="002249B6" w:rsidRDefault="00CE711D" w:rsidP="00CE711D">
                            <w:pPr>
                              <w:spacing w:line="240" w:lineRule="auto"/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  <w:r w:rsidRPr="002249B6">
                              <w:rPr>
                                <w:rFonts w:ascii="Calibri" w:hAnsi="Calibri" w:cs="Calibri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       </w:t>
                            </w:r>
                            <w:r w:rsidRPr="002249B6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The </w:t>
                            </w:r>
                            <w:r w:rsidRPr="003F6DED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 xml:space="preserve">locator </w:t>
                            </w:r>
                            <w:r w:rsidRPr="002249B6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class is designed as enumerator type so that variables of this class will be constant and used throughout the project. The string variables used here are the locators</w:t>
                            </w:r>
                          </w:p>
                          <w:p w14:paraId="24E5E326" w14:textId="77777777" w:rsidR="00CE711D" w:rsidRPr="002249B6" w:rsidRDefault="00CE711D" w:rsidP="00CE711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alibri" w:hAnsi="Calibri" w:cs="Calibri"/>
                                <w:b/>
                                <w:bCs/>
                                <w:i/>
                                <w:iCs/>
                                <w:color w:val="0000C0"/>
                                <w:sz w:val="24"/>
                                <w:szCs w:val="24"/>
                                <w:lang w:bidi="hi-IN"/>
                              </w:rPr>
                            </w:pPr>
                            <w:r w:rsidRPr="002249B6">
                              <w:rPr>
                                <w:rFonts w:ascii="Calibri" w:hAnsi="Calibri" w:cs="Calibri"/>
                                <w:b/>
                                <w:bCs/>
                                <w:i/>
                                <w:iCs/>
                                <w:color w:val="0000C0"/>
                                <w:sz w:val="24"/>
                                <w:szCs w:val="24"/>
                                <w:lang w:bidi="hi-IN"/>
                              </w:rPr>
                              <w:t>ID</w:t>
                            </w:r>
                            <w:r w:rsidRPr="002249B6">
                              <w:rPr>
                                <w:rFonts w:ascii="Calibri" w:hAnsi="Calibri" w:cs="Calibri"/>
                                <w:color w:val="000000"/>
                                <w:sz w:val="24"/>
                                <w:szCs w:val="24"/>
                                <w:lang w:bidi="hi-IN"/>
                              </w:rPr>
                              <w:t xml:space="preserve">, </w:t>
                            </w:r>
                            <w:r w:rsidRPr="002249B6">
                              <w:rPr>
                                <w:rFonts w:ascii="Calibri" w:hAnsi="Calibri" w:cs="Calibri"/>
                                <w:b/>
                                <w:bCs/>
                                <w:i/>
                                <w:iCs/>
                                <w:color w:val="0000C0"/>
                                <w:sz w:val="24"/>
                                <w:szCs w:val="24"/>
                                <w:lang w:bidi="hi-IN"/>
                              </w:rPr>
                              <w:t>XPATH</w:t>
                            </w:r>
                            <w:r w:rsidRPr="002249B6">
                              <w:rPr>
                                <w:rFonts w:ascii="Calibri" w:hAnsi="Calibri" w:cs="Calibri"/>
                                <w:color w:val="000000"/>
                                <w:sz w:val="24"/>
                                <w:szCs w:val="24"/>
                                <w:lang w:bidi="hi-IN"/>
                              </w:rPr>
                              <w:t xml:space="preserve">, </w:t>
                            </w:r>
                            <w:r w:rsidRPr="002249B6">
                              <w:rPr>
                                <w:rFonts w:ascii="Calibri" w:hAnsi="Calibri" w:cs="Calibri"/>
                                <w:b/>
                                <w:bCs/>
                                <w:i/>
                                <w:iCs/>
                                <w:color w:val="0000C0"/>
                                <w:sz w:val="24"/>
                                <w:szCs w:val="24"/>
                                <w:lang w:bidi="hi-IN"/>
                              </w:rPr>
                              <w:t>CLASS_NAME</w:t>
                            </w:r>
                            <w:r w:rsidRPr="002249B6">
                              <w:rPr>
                                <w:rFonts w:ascii="Calibri" w:hAnsi="Calibri" w:cs="Calibri"/>
                                <w:color w:val="000000"/>
                                <w:sz w:val="24"/>
                                <w:szCs w:val="24"/>
                                <w:lang w:bidi="hi-IN"/>
                              </w:rPr>
                              <w:t xml:space="preserve">, </w:t>
                            </w:r>
                            <w:r w:rsidRPr="002249B6">
                              <w:rPr>
                                <w:rFonts w:ascii="Calibri" w:hAnsi="Calibri" w:cs="Calibri"/>
                                <w:b/>
                                <w:bCs/>
                                <w:i/>
                                <w:iCs/>
                                <w:color w:val="0000C0"/>
                                <w:sz w:val="24"/>
                                <w:szCs w:val="24"/>
                                <w:lang w:bidi="hi-IN"/>
                              </w:rPr>
                              <w:t>NAME</w:t>
                            </w:r>
                            <w:r w:rsidRPr="002249B6">
                              <w:rPr>
                                <w:rFonts w:ascii="Calibri" w:hAnsi="Calibri" w:cs="Calibri"/>
                                <w:color w:val="000000"/>
                                <w:sz w:val="24"/>
                                <w:szCs w:val="24"/>
                                <w:lang w:bidi="hi-IN"/>
                              </w:rPr>
                              <w:t xml:space="preserve">, </w:t>
                            </w:r>
                            <w:r w:rsidRPr="002249B6">
                              <w:rPr>
                                <w:rFonts w:ascii="Calibri" w:hAnsi="Calibri" w:cs="Calibri"/>
                                <w:b/>
                                <w:bCs/>
                                <w:i/>
                                <w:iCs/>
                                <w:color w:val="0000C0"/>
                                <w:sz w:val="24"/>
                                <w:szCs w:val="24"/>
                                <w:lang w:bidi="hi-IN"/>
                              </w:rPr>
                              <w:t>CSS</w:t>
                            </w:r>
                            <w:r w:rsidRPr="002249B6">
                              <w:rPr>
                                <w:rFonts w:ascii="Calibri" w:hAnsi="Calibri" w:cs="Calibri"/>
                                <w:color w:val="000000"/>
                                <w:sz w:val="24"/>
                                <w:szCs w:val="24"/>
                                <w:lang w:bidi="hi-IN"/>
                              </w:rPr>
                              <w:t xml:space="preserve">, </w:t>
                            </w:r>
                            <w:r w:rsidRPr="002249B6">
                              <w:rPr>
                                <w:rFonts w:ascii="Calibri" w:hAnsi="Calibri" w:cs="Calibri"/>
                                <w:b/>
                                <w:bCs/>
                                <w:i/>
                                <w:iCs/>
                                <w:color w:val="0000C0"/>
                                <w:sz w:val="24"/>
                                <w:szCs w:val="24"/>
                                <w:lang w:bidi="hi-IN"/>
                              </w:rPr>
                              <w:t>LINK_TEXT</w:t>
                            </w:r>
                            <w:r w:rsidRPr="002249B6">
                              <w:rPr>
                                <w:rFonts w:ascii="Calibri" w:hAnsi="Calibri" w:cs="Calibri"/>
                                <w:color w:val="000000"/>
                                <w:sz w:val="24"/>
                                <w:szCs w:val="24"/>
                                <w:lang w:bidi="hi-IN"/>
                              </w:rPr>
                              <w:t xml:space="preserve">, </w:t>
                            </w:r>
                            <w:r w:rsidRPr="002249B6">
                              <w:rPr>
                                <w:rFonts w:ascii="Calibri" w:hAnsi="Calibri" w:cs="Calibri"/>
                                <w:b/>
                                <w:bCs/>
                                <w:i/>
                                <w:iCs/>
                                <w:color w:val="0000C0"/>
                                <w:sz w:val="24"/>
                                <w:szCs w:val="24"/>
                                <w:lang w:bidi="hi-IN"/>
                              </w:rPr>
                              <w:t>PARTIAL_LINKTEXT</w:t>
                            </w:r>
                            <w:r w:rsidRPr="002249B6">
                              <w:rPr>
                                <w:rFonts w:ascii="Calibri" w:hAnsi="Calibri" w:cs="Calibri"/>
                                <w:color w:val="000000"/>
                                <w:sz w:val="24"/>
                                <w:szCs w:val="24"/>
                                <w:lang w:bidi="hi-IN"/>
                              </w:rPr>
                              <w:t xml:space="preserve">, </w:t>
                            </w:r>
                            <w:r w:rsidRPr="002249B6">
                              <w:rPr>
                                <w:rFonts w:ascii="Calibri" w:hAnsi="Calibri" w:cs="Calibri"/>
                                <w:b/>
                                <w:bCs/>
                                <w:i/>
                                <w:iCs/>
                                <w:color w:val="0000C0"/>
                                <w:sz w:val="24"/>
                                <w:szCs w:val="24"/>
                                <w:lang w:bidi="hi-IN"/>
                              </w:rPr>
                              <w:t>TAGNAME</w:t>
                            </w:r>
                          </w:p>
                          <w:p w14:paraId="0ADC2B6D" w14:textId="77777777" w:rsidR="00CE711D" w:rsidRPr="002249B6" w:rsidRDefault="00CE711D">
                            <w:pPr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BB036" id="Text Box 34" o:spid="_x0000_s1038" type="#_x0000_t202" style="position:absolute;margin-left:180.75pt;margin-top:335.25pt;width:405pt;height:424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" fillcolor="white [3201]" stroked="f" strokeweight=".5pt">
                <v:textbox>
                  <w:txbxContent>
                    <w:p w14:paraId="7B771A53" w14:textId="1AFD84CB" w:rsidR="00CE711D" w:rsidRPr="003F6DED" w:rsidRDefault="00CE711D">
                      <w:pPr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</w:pPr>
                      <w:r w:rsidRPr="003F6DED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Let's delve into understanding the process of implementing a framework within the project.</w:t>
                      </w:r>
                    </w:p>
                    <w:p w14:paraId="5428A58E" w14:textId="2031BA82" w:rsidR="00CE711D" w:rsidRPr="002249B6" w:rsidRDefault="00CE711D" w:rsidP="00CE711D">
                      <w:pPr>
                        <w:rPr>
                          <w:rFonts w:ascii="Calibri" w:hAnsi="Calibri" w:cs="Calibri"/>
                          <w:b/>
                          <w:bCs/>
                          <w:i/>
                          <w:iCs/>
                          <w:color w:val="ED7D31" w:themeColor="accent2"/>
                          <w:sz w:val="28"/>
                          <w:szCs w:val="28"/>
                        </w:rPr>
                      </w:pPr>
                      <w:r w:rsidRPr="002249B6">
                        <w:rPr>
                          <w:rFonts w:ascii="Calibri" w:hAnsi="Calibri" w:cs="Calibri"/>
                          <w:b/>
                          <w:bCs/>
                          <w:i/>
                          <w:iCs/>
                          <w:color w:val="ED7D31" w:themeColor="accent2"/>
                          <w:sz w:val="28"/>
                          <w:szCs w:val="28"/>
                        </w:rPr>
                        <w:t>Selenium Design</w:t>
                      </w:r>
                    </w:p>
                    <w:p w14:paraId="3664235C" w14:textId="2A4AC519" w:rsidR="00CE711D" w:rsidRPr="002249B6" w:rsidRDefault="00CE711D" w:rsidP="00CE711D">
                      <w:pPr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  <w:r w:rsidRPr="002249B6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     Selenium Design package holds three separate interfaces namely </w:t>
                      </w:r>
                      <w:r w:rsidRPr="003F6DED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 xml:space="preserve">Browser interaction, </w:t>
                      </w:r>
                      <w:proofErr w:type="spellStart"/>
                      <w:r w:rsidRPr="003F6DED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WebElement</w:t>
                      </w:r>
                      <w:proofErr w:type="spellEnd"/>
                      <w:r w:rsidRPr="003F6DED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 xml:space="preserve"> Interaction and the Locators</w:t>
                      </w:r>
                      <w:r w:rsidRPr="002249B6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to communicate with the Browser elements.</w:t>
                      </w:r>
                    </w:p>
                    <w:p w14:paraId="3AAD540B" w14:textId="2ECCE27F" w:rsidR="00CE711D" w:rsidRPr="002249B6" w:rsidRDefault="00CE711D" w:rsidP="00CE711D">
                      <w:pPr>
                        <w:rPr>
                          <w:rFonts w:ascii="Calibri" w:hAnsi="Calibri" w:cs="Calibri"/>
                          <w:b/>
                          <w:bCs/>
                          <w:i/>
                          <w:color w:val="2E2EDA"/>
                          <w:sz w:val="28"/>
                          <w:szCs w:val="28"/>
                        </w:rPr>
                      </w:pPr>
                      <w:r w:rsidRPr="002249B6">
                        <w:rPr>
                          <w:rFonts w:ascii="Calibri" w:hAnsi="Calibri" w:cs="Calibri"/>
                          <w:b/>
                          <w:bCs/>
                          <w:i/>
                          <w:color w:val="2E2EDA"/>
                          <w:sz w:val="28"/>
                          <w:szCs w:val="28"/>
                        </w:rPr>
                        <w:t>Browser Interface</w:t>
                      </w:r>
                    </w:p>
                    <w:p w14:paraId="267DF8BF" w14:textId="3B541B09" w:rsidR="00CE711D" w:rsidRPr="002249B6" w:rsidRDefault="00CE711D" w:rsidP="00CE711D">
                      <w:pPr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  <w:r w:rsidRPr="002249B6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 A </w:t>
                      </w:r>
                      <w:r w:rsidRPr="003F6DED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browser interface</w:t>
                      </w:r>
                      <w:r w:rsidRPr="002249B6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class has been created containing all the necessary methods for interacting with the browser. These browser commands include both preconditions and post-condition methods.</w:t>
                      </w:r>
                    </w:p>
                    <w:p w14:paraId="49BC8D8E" w14:textId="77777777" w:rsidR="00CE711D" w:rsidRPr="002249B6" w:rsidRDefault="00CE711D" w:rsidP="00CE711D">
                      <w:pPr>
                        <w:rPr>
                          <w:rFonts w:ascii="Calibri" w:hAnsi="Calibri" w:cs="Calibri"/>
                          <w:b/>
                          <w:bCs/>
                          <w:i/>
                          <w:iCs/>
                          <w:color w:val="2E2EDA"/>
                          <w:sz w:val="28"/>
                          <w:szCs w:val="28"/>
                        </w:rPr>
                      </w:pPr>
                      <w:r w:rsidRPr="002249B6">
                        <w:rPr>
                          <w:rFonts w:ascii="Calibri" w:hAnsi="Calibri" w:cs="Calibri"/>
                          <w:b/>
                          <w:bCs/>
                          <w:i/>
                          <w:iCs/>
                          <w:color w:val="2E2EDA"/>
                          <w:sz w:val="28"/>
                          <w:szCs w:val="28"/>
                        </w:rPr>
                        <w:t>Element Interface</w:t>
                      </w:r>
                    </w:p>
                    <w:p w14:paraId="618F5614" w14:textId="77777777" w:rsidR="00CE711D" w:rsidRPr="002249B6" w:rsidRDefault="00CE711D" w:rsidP="00CE711D">
                      <w:pPr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  <w:r w:rsidRPr="002249B6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The </w:t>
                      </w:r>
                      <w:r w:rsidRPr="003F6DED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Element interface</w:t>
                      </w:r>
                      <w:r w:rsidRPr="002249B6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class is designed with all the actions related to the web applications. </w:t>
                      </w:r>
                    </w:p>
                    <w:p w14:paraId="52E620C5" w14:textId="0519F0BE" w:rsidR="00CE711D" w:rsidRPr="002249B6" w:rsidRDefault="00CE711D" w:rsidP="00CE711D">
                      <w:pPr>
                        <w:spacing w:line="240" w:lineRule="auto"/>
                        <w:rPr>
                          <w:rFonts w:ascii="Calibri" w:hAnsi="Calibri" w:cs="Calibri"/>
                          <w:b/>
                          <w:bCs/>
                          <w:i/>
                          <w:color w:val="2E2EDA"/>
                          <w:sz w:val="28"/>
                          <w:szCs w:val="28"/>
                        </w:rPr>
                      </w:pPr>
                      <w:r w:rsidRPr="002249B6">
                        <w:rPr>
                          <w:rFonts w:ascii="Calibri" w:hAnsi="Calibri" w:cs="Calibri"/>
                          <w:b/>
                          <w:bCs/>
                          <w:i/>
                          <w:color w:val="2E2EDA"/>
                          <w:sz w:val="28"/>
                          <w:szCs w:val="28"/>
                        </w:rPr>
                        <w:t xml:space="preserve">Locators </w:t>
                      </w:r>
                      <w:proofErr w:type="spellStart"/>
                      <w:r w:rsidRPr="002249B6">
                        <w:rPr>
                          <w:rFonts w:ascii="Calibri" w:hAnsi="Calibri" w:cs="Calibri"/>
                          <w:b/>
                          <w:bCs/>
                          <w:i/>
                          <w:color w:val="2E2EDA"/>
                          <w:sz w:val="28"/>
                          <w:szCs w:val="28"/>
                        </w:rPr>
                        <w:t>enum</w:t>
                      </w:r>
                      <w:proofErr w:type="spellEnd"/>
                    </w:p>
                    <w:p w14:paraId="618407CC" w14:textId="77777777" w:rsidR="00CE711D" w:rsidRPr="002249B6" w:rsidRDefault="00CE711D" w:rsidP="00CE711D">
                      <w:pPr>
                        <w:spacing w:line="240" w:lineRule="auto"/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  <w:r w:rsidRPr="002249B6">
                        <w:rPr>
                          <w:rFonts w:ascii="Calibri" w:hAnsi="Calibri" w:cs="Calibri"/>
                          <w:b/>
                          <w:bCs/>
                          <w:sz w:val="28"/>
                          <w:szCs w:val="28"/>
                        </w:rPr>
                        <w:t xml:space="preserve">        </w:t>
                      </w:r>
                      <w:r w:rsidRPr="002249B6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The </w:t>
                      </w:r>
                      <w:r w:rsidRPr="003F6DED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 xml:space="preserve">locator </w:t>
                      </w:r>
                      <w:r w:rsidRPr="002249B6">
                        <w:rPr>
                          <w:rFonts w:ascii="Calibri" w:hAnsi="Calibri" w:cs="Calibri"/>
                          <w:sz w:val="28"/>
                          <w:szCs w:val="28"/>
                        </w:rPr>
                        <w:t>class is designed as enumerator type so that variables of this class will be constant and used throughout the project. The string variables used here are the locators</w:t>
                      </w:r>
                    </w:p>
                    <w:p w14:paraId="24E5E326" w14:textId="77777777" w:rsidR="00CE711D" w:rsidRPr="002249B6" w:rsidRDefault="00CE711D" w:rsidP="00CE711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alibri" w:hAnsi="Calibri" w:cs="Calibri"/>
                          <w:b/>
                          <w:bCs/>
                          <w:i/>
                          <w:iCs/>
                          <w:color w:val="0000C0"/>
                          <w:sz w:val="24"/>
                          <w:szCs w:val="24"/>
                          <w:lang w:bidi="hi-IN"/>
                        </w:rPr>
                      </w:pPr>
                      <w:r w:rsidRPr="002249B6">
                        <w:rPr>
                          <w:rFonts w:ascii="Calibri" w:hAnsi="Calibri" w:cs="Calibri"/>
                          <w:b/>
                          <w:bCs/>
                          <w:i/>
                          <w:iCs/>
                          <w:color w:val="0000C0"/>
                          <w:sz w:val="24"/>
                          <w:szCs w:val="24"/>
                          <w:lang w:bidi="hi-IN"/>
                        </w:rPr>
                        <w:t>ID</w:t>
                      </w:r>
                      <w:r w:rsidRPr="002249B6">
                        <w:rPr>
                          <w:rFonts w:ascii="Calibri" w:hAnsi="Calibri" w:cs="Calibri"/>
                          <w:color w:val="000000"/>
                          <w:sz w:val="24"/>
                          <w:szCs w:val="24"/>
                          <w:lang w:bidi="hi-IN"/>
                        </w:rPr>
                        <w:t xml:space="preserve">, </w:t>
                      </w:r>
                      <w:r w:rsidRPr="002249B6">
                        <w:rPr>
                          <w:rFonts w:ascii="Calibri" w:hAnsi="Calibri" w:cs="Calibri"/>
                          <w:b/>
                          <w:bCs/>
                          <w:i/>
                          <w:iCs/>
                          <w:color w:val="0000C0"/>
                          <w:sz w:val="24"/>
                          <w:szCs w:val="24"/>
                          <w:lang w:bidi="hi-IN"/>
                        </w:rPr>
                        <w:t>XPATH</w:t>
                      </w:r>
                      <w:r w:rsidRPr="002249B6">
                        <w:rPr>
                          <w:rFonts w:ascii="Calibri" w:hAnsi="Calibri" w:cs="Calibri"/>
                          <w:color w:val="000000"/>
                          <w:sz w:val="24"/>
                          <w:szCs w:val="24"/>
                          <w:lang w:bidi="hi-IN"/>
                        </w:rPr>
                        <w:t xml:space="preserve">, </w:t>
                      </w:r>
                      <w:r w:rsidRPr="002249B6">
                        <w:rPr>
                          <w:rFonts w:ascii="Calibri" w:hAnsi="Calibri" w:cs="Calibri"/>
                          <w:b/>
                          <w:bCs/>
                          <w:i/>
                          <w:iCs/>
                          <w:color w:val="0000C0"/>
                          <w:sz w:val="24"/>
                          <w:szCs w:val="24"/>
                          <w:lang w:bidi="hi-IN"/>
                        </w:rPr>
                        <w:t>CLASS_NAME</w:t>
                      </w:r>
                      <w:r w:rsidRPr="002249B6">
                        <w:rPr>
                          <w:rFonts w:ascii="Calibri" w:hAnsi="Calibri" w:cs="Calibri"/>
                          <w:color w:val="000000"/>
                          <w:sz w:val="24"/>
                          <w:szCs w:val="24"/>
                          <w:lang w:bidi="hi-IN"/>
                        </w:rPr>
                        <w:t xml:space="preserve">, </w:t>
                      </w:r>
                      <w:r w:rsidRPr="002249B6">
                        <w:rPr>
                          <w:rFonts w:ascii="Calibri" w:hAnsi="Calibri" w:cs="Calibri"/>
                          <w:b/>
                          <w:bCs/>
                          <w:i/>
                          <w:iCs/>
                          <w:color w:val="0000C0"/>
                          <w:sz w:val="24"/>
                          <w:szCs w:val="24"/>
                          <w:lang w:bidi="hi-IN"/>
                        </w:rPr>
                        <w:t>NAME</w:t>
                      </w:r>
                      <w:r w:rsidRPr="002249B6">
                        <w:rPr>
                          <w:rFonts w:ascii="Calibri" w:hAnsi="Calibri" w:cs="Calibri"/>
                          <w:color w:val="000000"/>
                          <w:sz w:val="24"/>
                          <w:szCs w:val="24"/>
                          <w:lang w:bidi="hi-IN"/>
                        </w:rPr>
                        <w:t xml:space="preserve">, </w:t>
                      </w:r>
                      <w:r w:rsidRPr="002249B6">
                        <w:rPr>
                          <w:rFonts w:ascii="Calibri" w:hAnsi="Calibri" w:cs="Calibri"/>
                          <w:b/>
                          <w:bCs/>
                          <w:i/>
                          <w:iCs/>
                          <w:color w:val="0000C0"/>
                          <w:sz w:val="24"/>
                          <w:szCs w:val="24"/>
                          <w:lang w:bidi="hi-IN"/>
                        </w:rPr>
                        <w:t>CSS</w:t>
                      </w:r>
                      <w:r w:rsidRPr="002249B6">
                        <w:rPr>
                          <w:rFonts w:ascii="Calibri" w:hAnsi="Calibri" w:cs="Calibri"/>
                          <w:color w:val="000000"/>
                          <w:sz w:val="24"/>
                          <w:szCs w:val="24"/>
                          <w:lang w:bidi="hi-IN"/>
                        </w:rPr>
                        <w:t xml:space="preserve">, </w:t>
                      </w:r>
                      <w:r w:rsidRPr="002249B6">
                        <w:rPr>
                          <w:rFonts w:ascii="Calibri" w:hAnsi="Calibri" w:cs="Calibri"/>
                          <w:b/>
                          <w:bCs/>
                          <w:i/>
                          <w:iCs/>
                          <w:color w:val="0000C0"/>
                          <w:sz w:val="24"/>
                          <w:szCs w:val="24"/>
                          <w:lang w:bidi="hi-IN"/>
                        </w:rPr>
                        <w:t>LINK_TEXT</w:t>
                      </w:r>
                      <w:r w:rsidRPr="002249B6">
                        <w:rPr>
                          <w:rFonts w:ascii="Calibri" w:hAnsi="Calibri" w:cs="Calibri"/>
                          <w:color w:val="000000"/>
                          <w:sz w:val="24"/>
                          <w:szCs w:val="24"/>
                          <w:lang w:bidi="hi-IN"/>
                        </w:rPr>
                        <w:t xml:space="preserve">, </w:t>
                      </w:r>
                      <w:r w:rsidRPr="002249B6">
                        <w:rPr>
                          <w:rFonts w:ascii="Calibri" w:hAnsi="Calibri" w:cs="Calibri"/>
                          <w:b/>
                          <w:bCs/>
                          <w:i/>
                          <w:iCs/>
                          <w:color w:val="0000C0"/>
                          <w:sz w:val="24"/>
                          <w:szCs w:val="24"/>
                          <w:lang w:bidi="hi-IN"/>
                        </w:rPr>
                        <w:t>PARTIAL_LINKTEXT</w:t>
                      </w:r>
                      <w:r w:rsidRPr="002249B6">
                        <w:rPr>
                          <w:rFonts w:ascii="Calibri" w:hAnsi="Calibri" w:cs="Calibri"/>
                          <w:color w:val="000000"/>
                          <w:sz w:val="24"/>
                          <w:szCs w:val="24"/>
                          <w:lang w:bidi="hi-IN"/>
                        </w:rPr>
                        <w:t xml:space="preserve">, </w:t>
                      </w:r>
                      <w:r w:rsidRPr="002249B6">
                        <w:rPr>
                          <w:rFonts w:ascii="Calibri" w:hAnsi="Calibri" w:cs="Calibri"/>
                          <w:b/>
                          <w:bCs/>
                          <w:i/>
                          <w:iCs/>
                          <w:color w:val="0000C0"/>
                          <w:sz w:val="24"/>
                          <w:szCs w:val="24"/>
                          <w:lang w:bidi="hi-IN"/>
                        </w:rPr>
                        <w:t>TAGNAME</w:t>
                      </w:r>
                    </w:p>
                    <w:p w14:paraId="0ADC2B6D" w14:textId="77777777" w:rsidR="00CE711D" w:rsidRPr="002249B6" w:rsidRDefault="00CE711D">
                      <w:pPr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7696" behindDoc="1" locked="0" layoutInCell="1" allowOverlap="1" wp14:anchorId="2B27BF00" wp14:editId="37A2B07D">
            <wp:simplePos x="0" y="0"/>
            <wp:positionH relativeFrom="column">
              <wp:posOffset>3524250</wp:posOffset>
            </wp:positionH>
            <wp:positionV relativeFrom="paragraph">
              <wp:posOffset>600075</wp:posOffset>
            </wp:positionV>
            <wp:extent cx="1933575" cy="3390900"/>
            <wp:effectExtent l="0" t="0" r="9525" b="0"/>
            <wp:wrapTight wrapText="bothSides">
              <wp:wrapPolygon edited="0">
                <wp:start x="0" y="0"/>
                <wp:lineTo x="0" y="21479"/>
                <wp:lineTo x="21494" y="21479"/>
                <wp:lineTo x="21494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711D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147122A" wp14:editId="1635F0B8">
                <wp:simplePos x="0" y="0"/>
                <wp:positionH relativeFrom="margin">
                  <wp:align>right</wp:align>
                </wp:positionH>
                <wp:positionV relativeFrom="paragraph">
                  <wp:posOffset>9686925</wp:posOffset>
                </wp:positionV>
                <wp:extent cx="7766165" cy="366205"/>
                <wp:effectExtent l="0" t="0" r="635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66165" cy="36620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dk1">
                                <a:lumMod val="67000"/>
                              </a:schemeClr>
                            </a:gs>
                            <a:gs pos="48000">
                              <a:schemeClr val="dk1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dk1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B9DD52" w14:textId="77777777" w:rsidR="00CE711D" w:rsidRPr="006F1A4C" w:rsidRDefault="00CE711D" w:rsidP="00CE711D">
                            <w:pPr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     </w:t>
                            </w:r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Testleaf</w:t>
                            </w:r>
                            <w:proofErr w:type="spellEnd"/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 xml:space="preserve">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30BF41C" wp14:editId="0CA0AD51">
                                  <wp:extent cx="166255" cy="224101"/>
                                  <wp:effectExtent l="0" t="0" r="5715" b="5080"/>
                                  <wp:docPr id="32" name="Picture 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5948" t="35691" r="71290" b="3362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4109" cy="23468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                                           </w:t>
                            </w:r>
                            <w:proofErr w:type="spellStart"/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Makaia</w:t>
                            </w:r>
                            <w:proofErr w:type="spellEnd"/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Framework</w:t>
                            </w:r>
                            <w:proofErr w:type="gramStart"/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:Technical</w:t>
                            </w:r>
                            <w:proofErr w:type="spellEnd"/>
                            <w:proofErr w:type="gramEnd"/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Documentation</w:t>
                            </w:r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ab/>
                            </w:r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ab/>
                            </w:r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ab/>
                            </w:r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ab/>
                            </w:r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4147122A" id="Text Box 30" o:spid="_x0000_s1039" type="#_x0000_t202" style="position:absolute;margin-left:560.3pt;margin-top:762.75pt;width:611.5pt;height:28.85pt;z-index:2516756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" fillcolor="black [2144]" stroked="f">
                <v:fill color2="#666 [1936]" rotate="t" angle="180" colors="0 black;31457f #080808;1 #666" focus="100%" type="gradient"/>
                <v:textbox>
                  <w:txbxContent>
                    <w:p w14:paraId="38B9DD52" w14:textId="77777777" w:rsidR="00CE711D" w:rsidRPr="006F1A4C" w:rsidRDefault="00CE711D" w:rsidP="00CE711D">
                      <w:pPr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 xml:space="preserve">      </w:t>
                      </w:r>
                      <w:r w:rsidRPr="006F1A4C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6F1A4C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Testleaf</w:t>
                      </w:r>
                      <w:proofErr w:type="spellEnd"/>
                      <w:r w:rsidRPr="006F1A4C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 xml:space="preserve">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30BF41C" wp14:editId="0CA0AD51">
                            <wp:extent cx="166255" cy="224101"/>
                            <wp:effectExtent l="0" t="0" r="5715" b="5080"/>
                            <wp:docPr id="32" name="Picture 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5948" t="35691" r="71290" b="3362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74109" cy="23468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 xml:space="preserve">                                            </w:t>
                      </w:r>
                      <w:proofErr w:type="spellStart"/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>Makaia</w:t>
                      </w:r>
                      <w:proofErr w:type="spellEnd"/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proofErr w:type="gramStart"/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>Framework:Technical</w:t>
                      </w:r>
                      <w:proofErr w:type="spellEnd"/>
                      <w:proofErr w:type="gramEnd"/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 xml:space="preserve"> Documentation</w:t>
                      </w:r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ab/>
                      </w:r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ab/>
                      </w:r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ab/>
                      </w:r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ab/>
                      </w:r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ab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D0516">
        <w:rPr>
          <w:noProof/>
        </w:rPr>
        <w:drawing>
          <wp:inline distT="0" distB="0" distL="0" distR="0" wp14:anchorId="3C544F95" wp14:editId="3507E44B">
            <wp:extent cx="2199005" cy="100679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High_resolution_wallpaper_background_ID_77701625617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601" cy="1007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31D1">
        <w:br w:type="page"/>
      </w:r>
    </w:p>
    <w:p w14:paraId="6368E577" w14:textId="420F9E7F" w:rsidR="006F17E2" w:rsidRDefault="0012724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E959603" wp14:editId="67E5EA8D">
                <wp:simplePos x="0" y="0"/>
                <wp:positionH relativeFrom="column">
                  <wp:posOffset>2247900</wp:posOffset>
                </wp:positionH>
                <wp:positionV relativeFrom="paragraph">
                  <wp:posOffset>514350</wp:posOffset>
                </wp:positionV>
                <wp:extent cx="5133975" cy="9086850"/>
                <wp:effectExtent l="0" t="0" r="9525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3975" cy="9086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B201AD7" w14:textId="77777777" w:rsidR="0012724B" w:rsidRPr="006F17E2" w:rsidRDefault="0012724B" w:rsidP="0012724B">
                            <w:pPr>
                              <w:rPr>
                                <w:rFonts w:ascii="Calibri" w:hAnsi="Calibri" w:cs="Calibri"/>
                                <w:b/>
                                <w:bCs/>
                                <w:i/>
                                <w:iCs/>
                                <w:color w:val="C00000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6F17E2">
                              <w:rPr>
                                <w:rFonts w:ascii="Calibri" w:hAnsi="Calibri" w:cs="Calibri"/>
                                <w:b/>
                                <w:bCs/>
                                <w:i/>
                                <w:iCs/>
                                <w:color w:val="C00000"/>
                                <w:sz w:val="28"/>
                                <w:szCs w:val="28"/>
                              </w:rPr>
                              <w:t>SeleniumBase</w:t>
                            </w:r>
                            <w:proofErr w:type="spellEnd"/>
                            <w:r w:rsidRPr="006F17E2">
                              <w:rPr>
                                <w:rFonts w:ascii="Calibri" w:hAnsi="Calibri" w:cs="Calibri"/>
                                <w:b/>
                                <w:bCs/>
                                <w:i/>
                                <w:iCs/>
                                <w:color w:val="C00000"/>
                                <w:sz w:val="28"/>
                                <w:szCs w:val="28"/>
                              </w:rPr>
                              <w:t xml:space="preserve"> package:</w:t>
                            </w:r>
                          </w:p>
                          <w:p w14:paraId="39B2696C" w14:textId="10457E9C" w:rsidR="0012724B" w:rsidRPr="007F25CE" w:rsidRDefault="0012724B" w:rsidP="007F25CE">
                            <w:pPr>
                              <w:ind w:firstLine="720"/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  <w:r w:rsidRPr="007F25CE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The implementation of </w:t>
                            </w:r>
                            <w:r w:rsidRPr="00E76F93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WebDriver Methods</w:t>
                            </w:r>
                            <w:r w:rsidRPr="007F25CE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is parted into two classes:</w:t>
                            </w:r>
                          </w:p>
                          <w:p w14:paraId="3647ECC1" w14:textId="10AFF4DA" w:rsidR="007F25CE" w:rsidRPr="007F25CE" w:rsidRDefault="0012724B" w:rsidP="007F25CE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6F17E2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DriverInstanc</w:t>
                            </w:r>
                            <w:r w:rsidR="007F25CE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e</w:t>
                            </w:r>
                            <w:proofErr w:type="spellEnd"/>
                          </w:p>
                          <w:p w14:paraId="4794E77B" w14:textId="38FD7F80" w:rsidR="007F25CE" w:rsidRPr="007F25CE" w:rsidRDefault="0012724B" w:rsidP="007F25CE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spacing w:before="240"/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  <w:r w:rsidRPr="006F17E2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Selenium Base</w:t>
                            </w:r>
                          </w:p>
                          <w:p w14:paraId="76ADF78B" w14:textId="4F9DC67C" w:rsidR="0012724B" w:rsidRPr="006F17E2" w:rsidRDefault="0012724B" w:rsidP="007F25CE">
                            <w:pPr>
                              <w:spacing w:before="240"/>
                              <w:rPr>
                                <w:rFonts w:ascii="Calibri" w:hAnsi="Calibri" w:cs="Calibri"/>
                                <w:b/>
                                <w:bCs/>
                                <w:i/>
                                <w:color w:val="2433C6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6F17E2">
                              <w:rPr>
                                <w:rFonts w:ascii="Calibri" w:hAnsi="Calibri" w:cs="Calibri"/>
                                <w:b/>
                                <w:bCs/>
                                <w:i/>
                                <w:color w:val="2433C6"/>
                                <w:sz w:val="28"/>
                                <w:szCs w:val="28"/>
                              </w:rPr>
                              <w:t>DriverInstance</w:t>
                            </w:r>
                            <w:proofErr w:type="spellEnd"/>
                          </w:p>
                          <w:p w14:paraId="0AFE94A6" w14:textId="4F930454" w:rsidR="0012724B" w:rsidRPr="006F17E2" w:rsidRDefault="0012724B" w:rsidP="00E76F93">
                            <w:pPr>
                              <w:spacing w:before="240"/>
                              <w:ind w:firstLine="720"/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  <w:r w:rsidRPr="006F17E2">
                              <w:rPr>
                                <w:rFonts w:ascii="Calibri" w:hAnsi="Calibri" w:cs="Calibri"/>
                                <w:bCs/>
                                <w:color w:val="2433C6"/>
                                <w:sz w:val="28"/>
                                <w:szCs w:val="28"/>
                              </w:rPr>
                              <w:t>*</w:t>
                            </w:r>
                            <w:r w:rsidR="006F17E2" w:rsidRPr="006F17E2">
                              <w:rPr>
                                <w:rFonts w:ascii="Calibri" w:hAnsi="Calibri" w:cs="Calibri"/>
                                <w:b/>
                                <w:bCs/>
                                <w:color w:val="2433C6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E76F93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DriverInstance</w:t>
                            </w:r>
                            <w:proofErr w:type="spellEnd"/>
                            <w:r w:rsidRPr="006F17E2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class is implemented for instantiating the browser driver. It follows Singleton design pattern.</w:t>
                            </w:r>
                          </w:p>
                          <w:p w14:paraId="260B875E" w14:textId="77777777" w:rsidR="0012724B" w:rsidRPr="006F17E2" w:rsidRDefault="0012724B" w:rsidP="00E76F93">
                            <w:pPr>
                              <w:spacing w:before="240"/>
                              <w:ind w:firstLine="720"/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  <w:r w:rsidRPr="006F17E2">
                              <w:rPr>
                                <w:rFonts w:ascii="Calibri" w:hAnsi="Calibri" w:cs="Calibri"/>
                                <w:b/>
                                <w:color w:val="2433C6"/>
                                <w:sz w:val="28"/>
                                <w:szCs w:val="28"/>
                              </w:rPr>
                              <w:t>*</w:t>
                            </w:r>
                            <w:r w:rsidRPr="006F17E2">
                              <w:rPr>
                                <w:rFonts w:ascii="Calibri" w:hAnsi="Calibri" w:cs="Calibri"/>
                                <w:color w:val="2433C6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6F17E2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The </w:t>
                            </w:r>
                            <w:r w:rsidRPr="00E76F93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browser driver methods</w:t>
                            </w:r>
                            <w:r w:rsidRPr="006F17E2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are accessed using the driver instance, and their thread safety is ensured through the utilization of the </w:t>
                            </w:r>
                            <w:proofErr w:type="spellStart"/>
                            <w:r w:rsidRPr="00E76F93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ThreadLocal</w:t>
                            </w:r>
                            <w:proofErr w:type="spellEnd"/>
                            <w:r w:rsidRPr="00E76F93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E76F93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class</w:t>
                            </w:r>
                            <w:r w:rsidRPr="006F17E2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0B81B413" w14:textId="5619D8E4" w:rsidR="0012724B" w:rsidRPr="006F17E2" w:rsidRDefault="0012724B" w:rsidP="00E76F93">
                            <w:pPr>
                              <w:spacing w:before="240"/>
                              <w:ind w:firstLine="720"/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  <w:r w:rsidRPr="006F17E2">
                              <w:rPr>
                                <w:rFonts w:ascii="Calibri" w:hAnsi="Calibri" w:cs="Calibri"/>
                                <w:b/>
                                <w:color w:val="2433C6"/>
                                <w:sz w:val="28"/>
                                <w:szCs w:val="28"/>
                              </w:rPr>
                              <w:t>*</w:t>
                            </w:r>
                            <w:r w:rsidR="006F17E2">
                              <w:rPr>
                                <w:rFonts w:ascii="Calibri" w:hAnsi="Calibri" w:cs="Calibri"/>
                                <w:b/>
                                <w:color w:val="2433C6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6F17E2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It acts as the </w:t>
                            </w:r>
                            <w:r w:rsidRPr="00E76F93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superclass</w:t>
                            </w:r>
                            <w:r w:rsidRPr="006F17E2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within the framework</w:t>
                            </w:r>
                            <w:r w:rsidR="006F17E2" w:rsidRPr="006F17E2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09E5F960" w14:textId="38A27C85" w:rsidR="0012724B" w:rsidRPr="006F17E2" w:rsidRDefault="0012724B" w:rsidP="00E76F93">
                            <w:pPr>
                              <w:spacing w:before="240"/>
                              <w:ind w:firstLine="720"/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  <w:r w:rsidRPr="006F17E2">
                              <w:rPr>
                                <w:rFonts w:ascii="Calibri" w:hAnsi="Calibri" w:cs="Calibri"/>
                                <w:b/>
                                <w:color w:val="2433C6"/>
                                <w:sz w:val="28"/>
                                <w:szCs w:val="28"/>
                              </w:rPr>
                              <w:t>*</w:t>
                            </w:r>
                            <w:r w:rsidR="006F17E2">
                              <w:rPr>
                                <w:rFonts w:ascii="Calibri" w:hAnsi="Calibri" w:cs="Calibri"/>
                                <w:b/>
                                <w:color w:val="2433C6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6F17E2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In simple words, a single, unique driver instance is used by all the testcases that helps in avoiding the ambiguity</w:t>
                            </w:r>
                            <w:r w:rsidR="006F17E2" w:rsidRPr="006F17E2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during parallel execution of testcases</w:t>
                            </w:r>
                            <w:r w:rsidRPr="006F17E2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  <w:p w14:paraId="2E6D6835" w14:textId="417ADA5B" w:rsidR="006F17E2" w:rsidRPr="006F17E2" w:rsidRDefault="0012724B" w:rsidP="00E76F93">
                            <w:pPr>
                              <w:spacing w:before="240"/>
                              <w:ind w:firstLine="720"/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  <w:r w:rsidRPr="006F17E2">
                              <w:rPr>
                                <w:rFonts w:ascii="Calibri" w:hAnsi="Calibri" w:cs="Calibri"/>
                                <w:b/>
                                <w:color w:val="2433C6"/>
                                <w:sz w:val="28"/>
                                <w:szCs w:val="28"/>
                              </w:rPr>
                              <w:t>*</w:t>
                            </w:r>
                            <w:r w:rsidR="006F17E2">
                              <w:rPr>
                                <w:rFonts w:ascii="Calibri" w:hAnsi="Calibri" w:cs="Calibri"/>
                                <w:color w:val="2433C6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6F17E2" w:rsidRPr="006F17E2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The class is structured following the principles of </w:t>
                            </w:r>
                            <w:r w:rsidR="006F17E2" w:rsidRPr="00E76F93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Encapsulation</w:t>
                            </w:r>
                            <w:r w:rsidR="006F17E2" w:rsidRPr="006F17E2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in Object-Oriented Programming (OOP).</w:t>
                            </w:r>
                          </w:p>
                          <w:p w14:paraId="4C3688EA" w14:textId="2117A289" w:rsidR="0012724B" w:rsidRPr="006F17E2" w:rsidRDefault="0012724B" w:rsidP="00E76F93">
                            <w:pPr>
                              <w:spacing w:before="240"/>
                              <w:ind w:firstLine="720"/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  <w:r w:rsidRPr="006F17E2">
                              <w:rPr>
                                <w:rFonts w:ascii="Calibri" w:hAnsi="Calibri" w:cs="Calibri"/>
                                <w:b/>
                                <w:color w:val="2433C6"/>
                                <w:sz w:val="28"/>
                                <w:szCs w:val="28"/>
                              </w:rPr>
                              <w:t>*</w:t>
                            </w:r>
                            <w:r w:rsidR="006F17E2" w:rsidRPr="006F17E2">
                              <w:rPr>
                                <w:rFonts w:ascii="Calibri" w:hAnsi="Calibri" w:cs="Calibri"/>
                                <w:color w:val="2433C6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6F17E2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The </w:t>
                            </w:r>
                            <w:r w:rsidRPr="00E76F93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getter and setter methods</w:t>
                            </w:r>
                            <w:r w:rsidRPr="006F17E2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are used to get the driver access across the classes and also to set the required driver instance and browser options. </w:t>
                            </w:r>
                          </w:p>
                          <w:p w14:paraId="3FC5904F" w14:textId="77777777" w:rsidR="006F17E2" w:rsidRPr="006F17E2" w:rsidRDefault="0012724B" w:rsidP="00E76F93">
                            <w:pPr>
                              <w:spacing w:before="240"/>
                              <w:ind w:firstLine="720"/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  <w:r w:rsidRPr="006F17E2">
                              <w:rPr>
                                <w:rFonts w:ascii="Calibri" w:hAnsi="Calibri" w:cs="Calibri"/>
                                <w:b/>
                                <w:color w:val="2433C6"/>
                                <w:sz w:val="28"/>
                                <w:szCs w:val="28"/>
                              </w:rPr>
                              <w:t>*</w:t>
                            </w:r>
                            <w:r w:rsidR="006F17E2" w:rsidRPr="006F17E2">
                              <w:rPr>
                                <w:rFonts w:ascii="Calibri" w:hAnsi="Calibri" w:cs="Calibri"/>
                                <w:color w:val="2433C6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6F17E2" w:rsidRPr="006F17E2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The class can also be invoked for instances where it's necessary to pause the </w:t>
                            </w:r>
                            <w:r w:rsidR="006F17E2" w:rsidRPr="00E76F93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polling time</w:t>
                            </w:r>
                            <w:r w:rsidR="006F17E2" w:rsidRPr="006F17E2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for command execution. These instances are declared as </w:t>
                            </w:r>
                            <w:r w:rsidR="006F17E2" w:rsidRPr="00E76F93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 xml:space="preserve">private static final </w:t>
                            </w:r>
                            <w:proofErr w:type="spellStart"/>
                            <w:r w:rsidR="006F17E2" w:rsidRPr="00E76F93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ThreadLocal</w:t>
                            </w:r>
                            <w:proofErr w:type="spellEnd"/>
                            <w:r w:rsidR="006F17E2" w:rsidRPr="006F17E2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fields.</w:t>
                            </w:r>
                          </w:p>
                          <w:p w14:paraId="28C9892C" w14:textId="22C33491" w:rsidR="0012724B" w:rsidRPr="00E76F93" w:rsidRDefault="0012724B" w:rsidP="007F25CE">
                            <w:pPr>
                              <w:spacing w:before="240"/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</w:pPr>
                            <w:r w:rsidRPr="006F17E2">
                              <w:rPr>
                                <w:rFonts w:ascii="Calibri" w:hAnsi="Calibri" w:cs="Calibri"/>
                                <w:b/>
                                <w:color w:val="2433C6"/>
                                <w:sz w:val="28"/>
                                <w:szCs w:val="28"/>
                              </w:rPr>
                              <w:t>*</w:t>
                            </w:r>
                            <w:r w:rsidR="006F17E2" w:rsidRPr="006F17E2">
                              <w:rPr>
                                <w:rFonts w:ascii="Calibri" w:hAnsi="Calibri" w:cs="Calibri"/>
                                <w:color w:val="2433C6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6F17E2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The class declaration is done as </w:t>
                            </w:r>
                            <w:r w:rsidRPr="006F17E2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br/>
                            </w:r>
                            <w:r w:rsidRPr="006F17E2">
                              <w:rPr>
                                <w:rFonts w:ascii="Calibri" w:hAnsi="Calibri" w:cs="Calibri"/>
                                <w:color w:val="000000"/>
                                <w:sz w:val="28"/>
                                <w:szCs w:val="28"/>
                                <w:lang w:bidi="hi-IN"/>
                              </w:rPr>
                              <w:tab/>
                            </w:r>
                            <w:r w:rsidRPr="00E76F93">
                              <w:rPr>
                                <w:rFonts w:ascii="Calibri" w:hAnsi="Calibri" w:cs="Calibri"/>
                                <w:b/>
                                <w:bCs/>
                                <w:i/>
                                <w:color w:val="7F0055"/>
                                <w:sz w:val="28"/>
                                <w:szCs w:val="28"/>
                                <w:lang w:bidi="hi-IN"/>
                              </w:rPr>
                              <w:t>private</w:t>
                            </w:r>
                            <w:r w:rsidRPr="00E76F93">
                              <w:rPr>
                                <w:rFonts w:ascii="Calibri" w:hAnsi="Calibri" w:cs="Calibri"/>
                                <w:i/>
                                <w:color w:val="000000"/>
                                <w:sz w:val="28"/>
                                <w:szCs w:val="28"/>
                                <w:lang w:bidi="hi-IN"/>
                              </w:rPr>
                              <w:t xml:space="preserve"> </w:t>
                            </w:r>
                            <w:r w:rsidRPr="00E76F93">
                              <w:rPr>
                                <w:rFonts w:ascii="Calibri" w:hAnsi="Calibri" w:cs="Calibri"/>
                                <w:b/>
                                <w:bCs/>
                                <w:i/>
                                <w:color w:val="7F0055"/>
                                <w:sz w:val="28"/>
                                <w:szCs w:val="28"/>
                                <w:lang w:bidi="hi-IN"/>
                              </w:rPr>
                              <w:t>static</w:t>
                            </w:r>
                            <w:r w:rsidRPr="00E76F93">
                              <w:rPr>
                                <w:rFonts w:ascii="Calibri" w:hAnsi="Calibri" w:cs="Calibri"/>
                                <w:i/>
                                <w:color w:val="000000"/>
                                <w:sz w:val="28"/>
                                <w:szCs w:val="28"/>
                                <w:lang w:bidi="hi-IN"/>
                              </w:rPr>
                              <w:t xml:space="preserve"> </w:t>
                            </w:r>
                            <w:r w:rsidRPr="00E76F93">
                              <w:rPr>
                                <w:rFonts w:ascii="Calibri" w:hAnsi="Calibri" w:cs="Calibri"/>
                                <w:b/>
                                <w:bCs/>
                                <w:i/>
                                <w:color w:val="7F0055"/>
                                <w:sz w:val="28"/>
                                <w:szCs w:val="28"/>
                                <w:lang w:bidi="hi-IN"/>
                              </w:rPr>
                              <w:t>final</w:t>
                            </w:r>
                            <w:r w:rsidRPr="00E76F93">
                              <w:rPr>
                                <w:rFonts w:ascii="Calibri" w:hAnsi="Calibri" w:cs="Calibri"/>
                                <w:i/>
                                <w:color w:val="000000"/>
                                <w:sz w:val="28"/>
                                <w:szCs w:val="28"/>
                                <w:lang w:bidi="hi-IN"/>
                              </w:rPr>
                              <w:t xml:space="preserve"> </w:t>
                            </w:r>
                            <w:proofErr w:type="spellStart"/>
                            <w:r w:rsidRPr="00E76F93">
                              <w:rPr>
                                <w:rFonts w:ascii="Calibri" w:hAnsi="Calibri" w:cs="Calibri"/>
                                <w:i/>
                                <w:color w:val="000000"/>
                                <w:sz w:val="28"/>
                                <w:szCs w:val="28"/>
                                <w:shd w:val="clear" w:color="auto" w:fill="D4D4D4"/>
                                <w:lang w:bidi="hi-IN"/>
                              </w:rPr>
                              <w:t>ThreadLocal</w:t>
                            </w:r>
                            <w:proofErr w:type="spellEnd"/>
                            <w:r w:rsidRPr="00E76F93">
                              <w:rPr>
                                <w:rFonts w:ascii="Calibri" w:hAnsi="Calibri" w:cs="Calibri"/>
                                <w:i/>
                                <w:color w:val="000000"/>
                                <w:sz w:val="28"/>
                                <w:szCs w:val="28"/>
                                <w:lang w:bidi="hi-IN"/>
                              </w:rPr>
                              <w:t>&lt;</w:t>
                            </w:r>
                            <w:proofErr w:type="spellStart"/>
                            <w:r w:rsidRPr="00E76F93">
                              <w:rPr>
                                <w:rFonts w:ascii="Calibri" w:hAnsi="Calibri" w:cs="Calibri"/>
                                <w:i/>
                                <w:color w:val="000000"/>
                                <w:sz w:val="28"/>
                                <w:szCs w:val="28"/>
                                <w:lang w:bidi="hi-IN"/>
                              </w:rPr>
                              <w:t>RemoteWebDriver</w:t>
                            </w:r>
                            <w:proofErr w:type="spellEnd"/>
                            <w:r w:rsidRPr="00E76F93">
                              <w:rPr>
                                <w:rFonts w:ascii="Calibri" w:hAnsi="Calibri" w:cs="Calibri"/>
                                <w:i/>
                                <w:color w:val="000000"/>
                                <w:sz w:val="28"/>
                                <w:szCs w:val="28"/>
                                <w:lang w:bidi="hi-IN"/>
                              </w:rPr>
                              <w:t xml:space="preserve">&gt; </w:t>
                            </w:r>
                            <w:proofErr w:type="spellStart"/>
                            <w:r w:rsidRPr="00E76F93">
                              <w:rPr>
                                <w:rFonts w:ascii="Calibri" w:hAnsi="Calibri" w:cs="Calibri"/>
                                <w:b/>
                                <w:bCs/>
                                <w:i/>
                                <w:iCs/>
                                <w:color w:val="0000C0"/>
                                <w:sz w:val="28"/>
                                <w:szCs w:val="28"/>
                                <w:lang w:bidi="hi-IN"/>
                              </w:rPr>
                              <w:t>remoteWebdriver</w:t>
                            </w:r>
                            <w:proofErr w:type="spellEnd"/>
                            <w:r w:rsidRPr="00E76F93">
                              <w:rPr>
                                <w:rFonts w:ascii="Calibri" w:hAnsi="Calibri" w:cs="Calibri"/>
                                <w:i/>
                                <w:color w:val="000000"/>
                                <w:sz w:val="28"/>
                                <w:szCs w:val="28"/>
                                <w:lang w:bidi="hi-IN"/>
                              </w:rPr>
                              <w:t xml:space="preserve"> = </w:t>
                            </w:r>
                            <w:r w:rsidRPr="00E76F93">
                              <w:rPr>
                                <w:rFonts w:ascii="Calibri" w:hAnsi="Calibri" w:cs="Calibri"/>
                                <w:b/>
                                <w:bCs/>
                                <w:i/>
                                <w:color w:val="7F0055"/>
                                <w:sz w:val="28"/>
                                <w:szCs w:val="28"/>
                                <w:lang w:bidi="hi-IN"/>
                              </w:rPr>
                              <w:t>new</w:t>
                            </w:r>
                            <w:r w:rsidRPr="00E76F93">
                              <w:rPr>
                                <w:rFonts w:ascii="Calibri" w:hAnsi="Calibri" w:cs="Calibri"/>
                                <w:i/>
                                <w:color w:val="000000"/>
                                <w:sz w:val="28"/>
                                <w:szCs w:val="28"/>
                                <w:lang w:bidi="hi-IN"/>
                              </w:rPr>
                              <w:t xml:space="preserve"> </w:t>
                            </w:r>
                            <w:proofErr w:type="spellStart"/>
                            <w:r w:rsidRPr="00E76F93">
                              <w:rPr>
                                <w:rFonts w:ascii="Calibri" w:hAnsi="Calibri" w:cs="Calibri"/>
                                <w:i/>
                                <w:color w:val="000000"/>
                                <w:sz w:val="28"/>
                                <w:szCs w:val="28"/>
                                <w:lang w:bidi="hi-IN"/>
                              </w:rPr>
                              <w:t>T</w:t>
                            </w:r>
                            <w:r w:rsidRPr="00E76F93">
                              <w:rPr>
                                <w:rFonts w:ascii="Calibri" w:hAnsi="Calibri" w:cs="Calibri"/>
                                <w:i/>
                                <w:color w:val="000000"/>
                                <w:sz w:val="28"/>
                                <w:szCs w:val="28"/>
                                <w:shd w:val="clear" w:color="auto" w:fill="D4D4D4"/>
                                <w:lang w:bidi="hi-IN"/>
                              </w:rPr>
                              <w:t>hreadLocal</w:t>
                            </w:r>
                            <w:proofErr w:type="spellEnd"/>
                            <w:r w:rsidRPr="00E76F93">
                              <w:rPr>
                                <w:rFonts w:ascii="Calibri" w:hAnsi="Calibri" w:cs="Calibri"/>
                                <w:i/>
                                <w:color w:val="000000"/>
                                <w:sz w:val="28"/>
                                <w:szCs w:val="28"/>
                                <w:lang w:bidi="hi-IN"/>
                              </w:rPr>
                              <w:t>&lt;</w:t>
                            </w:r>
                            <w:proofErr w:type="spellStart"/>
                            <w:r w:rsidRPr="00E76F93">
                              <w:rPr>
                                <w:rFonts w:ascii="Calibri" w:hAnsi="Calibri" w:cs="Calibri"/>
                                <w:i/>
                                <w:color w:val="000000"/>
                                <w:sz w:val="28"/>
                                <w:szCs w:val="28"/>
                                <w:lang w:bidi="hi-IN"/>
                              </w:rPr>
                              <w:t>RemoteWebDriver</w:t>
                            </w:r>
                            <w:proofErr w:type="spellEnd"/>
                            <w:proofErr w:type="gramStart"/>
                            <w:r w:rsidRPr="00E76F93">
                              <w:rPr>
                                <w:rFonts w:ascii="Calibri" w:hAnsi="Calibri" w:cs="Calibri"/>
                                <w:i/>
                                <w:color w:val="000000"/>
                                <w:sz w:val="28"/>
                                <w:szCs w:val="28"/>
                                <w:lang w:bidi="hi-IN"/>
                              </w:rPr>
                              <w:t>&gt;(</w:t>
                            </w:r>
                            <w:proofErr w:type="gramEnd"/>
                            <w:r w:rsidRPr="00E76F93">
                              <w:rPr>
                                <w:rFonts w:ascii="Calibri" w:hAnsi="Calibri" w:cs="Calibri"/>
                                <w:i/>
                                <w:color w:val="000000"/>
                                <w:sz w:val="28"/>
                                <w:szCs w:val="28"/>
                                <w:lang w:bidi="hi-IN"/>
                              </w:rP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59603" id="Text Box 13" o:spid="_x0000_s1040" type="#_x0000_t202" style="position:absolute;margin-left:177pt;margin-top:40.5pt;width:404.25pt;height:715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" fillcolor="white [3201]" stroked="f" strokeweight=".5pt">
                <v:textbox>
                  <w:txbxContent>
                    <w:p w14:paraId="1B201AD7" w14:textId="77777777" w:rsidR="0012724B" w:rsidRPr="006F17E2" w:rsidRDefault="0012724B" w:rsidP="0012724B">
                      <w:pPr>
                        <w:rPr>
                          <w:rFonts w:ascii="Calibri" w:hAnsi="Calibri" w:cs="Calibri"/>
                          <w:b/>
                          <w:bCs/>
                          <w:i/>
                          <w:iCs/>
                          <w:color w:val="C00000"/>
                          <w:sz w:val="28"/>
                          <w:szCs w:val="28"/>
                        </w:rPr>
                      </w:pPr>
                      <w:proofErr w:type="spellStart"/>
                      <w:r w:rsidRPr="006F17E2">
                        <w:rPr>
                          <w:rFonts w:ascii="Calibri" w:hAnsi="Calibri" w:cs="Calibri"/>
                          <w:b/>
                          <w:bCs/>
                          <w:i/>
                          <w:iCs/>
                          <w:color w:val="C00000"/>
                          <w:sz w:val="28"/>
                          <w:szCs w:val="28"/>
                        </w:rPr>
                        <w:t>SeleniumBase</w:t>
                      </w:r>
                      <w:proofErr w:type="spellEnd"/>
                      <w:r w:rsidRPr="006F17E2">
                        <w:rPr>
                          <w:rFonts w:ascii="Calibri" w:hAnsi="Calibri" w:cs="Calibri"/>
                          <w:b/>
                          <w:bCs/>
                          <w:i/>
                          <w:iCs/>
                          <w:color w:val="C00000"/>
                          <w:sz w:val="28"/>
                          <w:szCs w:val="28"/>
                        </w:rPr>
                        <w:t xml:space="preserve"> package:</w:t>
                      </w:r>
                    </w:p>
                    <w:p w14:paraId="39B2696C" w14:textId="10457E9C" w:rsidR="0012724B" w:rsidRPr="007F25CE" w:rsidRDefault="0012724B" w:rsidP="007F25CE">
                      <w:pPr>
                        <w:ind w:firstLine="720"/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  <w:r w:rsidRPr="007F25CE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The implementation of </w:t>
                      </w:r>
                      <w:r w:rsidRPr="00E76F93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WebDriver Methods</w:t>
                      </w:r>
                      <w:r w:rsidRPr="007F25CE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is parted into two classes:</w:t>
                      </w:r>
                    </w:p>
                    <w:p w14:paraId="3647ECC1" w14:textId="10AFF4DA" w:rsidR="007F25CE" w:rsidRPr="007F25CE" w:rsidRDefault="0012724B" w:rsidP="007F25CE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  <w:proofErr w:type="spellStart"/>
                      <w:r w:rsidRPr="006F17E2">
                        <w:rPr>
                          <w:rFonts w:ascii="Calibri" w:hAnsi="Calibri" w:cs="Calibri"/>
                          <w:sz w:val="28"/>
                          <w:szCs w:val="28"/>
                        </w:rPr>
                        <w:t>DriverInstanc</w:t>
                      </w:r>
                      <w:r w:rsidR="007F25CE">
                        <w:rPr>
                          <w:rFonts w:ascii="Calibri" w:hAnsi="Calibri" w:cs="Calibri"/>
                          <w:sz w:val="28"/>
                          <w:szCs w:val="28"/>
                        </w:rPr>
                        <w:t>e</w:t>
                      </w:r>
                      <w:proofErr w:type="spellEnd"/>
                    </w:p>
                    <w:p w14:paraId="4794E77B" w14:textId="38FD7F80" w:rsidR="007F25CE" w:rsidRPr="007F25CE" w:rsidRDefault="0012724B" w:rsidP="007F25CE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spacing w:before="240"/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  <w:r w:rsidRPr="006F17E2">
                        <w:rPr>
                          <w:rFonts w:ascii="Calibri" w:hAnsi="Calibri" w:cs="Calibri"/>
                          <w:sz w:val="28"/>
                          <w:szCs w:val="28"/>
                        </w:rPr>
                        <w:t>Selenium Base</w:t>
                      </w:r>
                    </w:p>
                    <w:p w14:paraId="76ADF78B" w14:textId="4F9DC67C" w:rsidR="0012724B" w:rsidRPr="006F17E2" w:rsidRDefault="0012724B" w:rsidP="007F25CE">
                      <w:pPr>
                        <w:spacing w:before="240"/>
                        <w:rPr>
                          <w:rFonts w:ascii="Calibri" w:hAnsi="Calibri" w:cs="Calibri"/>
                          <w:b/>
                          <w:bCs/>
                          <w:i/>
                          <w:color w:val="2433C6"/>
                          <w:sz w:val="28"/>
                          <w:szCs w:val="28"/>
                        </w:rPr>
                      </w:pPr>
                      <w:proofErr w:type="spellStart"/>
                      <w:r w:rsidRPr="006F17E2">
                        <w:rPr>
                          <w:rFonts w:ascii="Calibri" w:hAnsi="Calibri" w:cs="Calibri"/>
                          <w:b/>
                          <w:bCs/>
                          <w:i/>
                          <w:color w:val="2433C6"/>
                          <w:sz w:val="28"/>
                          <w:szCs w:val="28"/>
                        </w:rPr>
                        <w:t>DriverInstance</w:t>
                      </w:r>
                      <w:proofErr w:type="spellEnd"/>
                    </w:p>
                    <w:p w14:paraId="0AFE94A6" w14:textId="4F930454" w:rsidR="0012724B" w:rsidRPr="006F17E2" w:rsidRDefault="0012724B" w:rsidP="00E76F93">
                      <w:pPr>
                        <w:spacing w:before="240"/>
                        <w:ind w:firstLine="720"/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  <w:r w:rsidRPr="006F17E2">
                        <w:rPr>
                          <w:rFonts w:ascii="Calibri" w:hAnsi="Calibri" w:cs="Calibri"/>
                          <w:bCs/>
                          <w:color w:val="2433C6"/>
                          <w:sz w:val="28"/>
                          <w:szCs w:val="28"/>
                        </w:rPr>
                        <w:t>*</w:t>
                      </w:r>
                      <w:r w:rsidR="006F17E2" w:rsidRPr="006F17E2">
                        <w:rPr>
                          <w:rFonts w:ascii="Calibri" w:hAnsi="Calibri" w:cs="Calibri"/>
                          <w:b/>
                          <w:bCs/>
                          <w:color w:val="2433C6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E76F93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DriverInstance</w:t>
                      </w:r>
                      <w:proofErr w:type="spellEnd"/>
                      <w:r w:rsidRPr="006F17E2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class is implemented for instantiating the browser driver. It follows Singleton design pattern.</w:t>
                      </w:r>
                    </w:p>
                    <w:p w14:paraId="260B875E" w14:textId="77777777" w:rsidR="0012724B" w:rsidRPr="006F17E2" w:rsidRDefault="0012724B" w:rsidP="00E76F93">
                      <w:pPr>
                        <w:spacing w:before="240"/>
                        <w:ind w:firstLine="720"/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  <w:r w:rsidRPr="006F17E2">
                        <w:rPr>
                          <w:rFonts w:ascii="Calibri" w:hAnsi="Calibri" w:cs="Calibri"/>
                          <w:b/>
                          <w:color w:val="2433C6"/>
                          <w:sz w:val="28"/>
                          <w:szCs w:val="28"/>
                        </w:rPr>
                        <w:t>*</w:t>
                      </w:r>
                      <w:r w:rsidRPr="006F17E2">
                        <w:rPr>
                          <w:rFonts w:ascii="Calibri" w:hAnsi="Calibri" w:cs="Calibri"/>
                          <w:color w:val="2433C6"/>
                          <w:sz w:val="28"/>
                          <w:szCs w:val="28"/>
                        </w:rPr>
                        <w:t xml:space="preserve"> </w:t>
                      </w:r>
                      <w:r w:rsidRPr="006F17E2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The </w:t>
                      </w:r>
                      <w:r w:rsidRPr="00E76F93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browser driver methods</w:t>
                      </w:r>
                      <w:r w:rsidRPr="006F17E2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are accessed using the driver instance, and their thread safety is ensured through the utilization of the </w:t>
                      </w:r>
                      <w:proofErr w:type="spellStart"/>
                      <w:r w:rsidRPr="00E76F93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ThreadLocal</w:t>
                      </w:r>
                      <w:proofErr w:type="spellEnd"/>
                      <w:r w:rsidRPr="00E76F93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 xml:space="preserve"> </w:t>
                      </w:r>
                      <w:r w:rsidRPr="00E76F93">
                        <w:rPr>
                          <w:rFonts w:ascii="Calibri" w:hAnsi="Calibri" w:cs="Calibri"/>
                          <w:sz w:val="28"/>
                          <w:szCs w:val="28"/>
                        </w:rPr>
                        <w:t>class</w:t>
                      </w:r>
                      <w:r w:rsidRPr="006F17E2">
                        <w:rPr>
                          <w:rFonts w:ascii="Calibri" w:hAnsi="Calibri" w:cs="Calibri"/>
                          <w:sz w:val="28"/>
                          <w:szCs w:val="28"/>
                        </w:rPr>
                        <w:t>.</w:t>
                      </w:r>
                    </w:p>
                    <w:p w14:paraId="0B81B413" w14:textId="5619D8E4" w:rsidR="0012724B" w:rsidRPr="006F17E2" w:rsidRDefault="0012724B" w:rsidP="00E76F93">
                      <w:pPr>
                        <w:spacing w:before="240"/>
                        <w:ind w:firstLine="720"/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  <w:r w:rsidRPr="006F17E2">
                        <w:rPr>
                          <w:rFonts w:ascii="Calibri" w:hAnsi="Calibri" w:cs="Calibri"/>
                          <w:b/>
                          <w:color w:val="2433C6"/>
                          <w:sz w:val="28"/>
                          <w:szCs w:val="28"/>
                        </w:rPr>
                        <w:t>*</w:t>
                      </w:r>
                      <w:r w:rsidR="006F17E2">
                        <w:rPr>
                          <w:rFonts w:ascii="Calibri" w:hAnsi="Calibri" w:cs="Calibri"/>
                          <w:b/>
                          <w:color w:val="2433C6"/>
                          <w:sz w:val="28"/>
                          <w:szCs w:val="28"/>
                        </w:rPr>
                        <w:t xml:space="preserve"> </w:t>
                      </w:r>
                      <w:r w:rsidRPr="006F17E2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It acts as the </w:t>
                      </w:r>
                      <w:r w:rsidRPr="00E76F93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superclass</w:t>
                      </w:r>
                      <w:r w:rsidRPr="006F17E2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within the framework</w:t>
                      </w:r>
                      <w:r w:rsidR="006F17E2" w:rsidRPr="006F17E2">
                        <w:rPr>
                          <w:rFonts w:ascii="Calibri" w:hAnsi="Calibri" w:cs="Calibri"/>
                          <w:sz w:val="28"/>
                          <w:szCs w:val="28"/>
                        </w:rPr>
                        <w:t>.</w:t>
                      </w:r>
                    </w:p>
                    <w:p w14:paraId="09E5F960" w14:textId="38A27C85" w:rsidR="0012724B" w:rsidRPr="006F17E2" w:rsidRDefault="0012724B" w:rsidP="00E76F93">
                      <w:pPr>
                        <w:spacing w:before="240"/>
                        <w:ind w:firstLine="720"/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  <w:r w:rsidRPr="006F17E2">
                        <w:rPr>
                          <w:rFonts w:ascii="Calibri" w:hAnsi="Calibri" w:cs="Calibri"/>
                          <w:b/>
                          <w:color w:val="2433C6"/>
                          <w:sz w:val="28"/>
                          <w:szCs w:val="28"/>
                        </w:rPr>
                        <w:t>*</w:t>
                      </w:r>
                      <w:r w:rsidR="006F17E2">
                        <w:rPr>
                          <w:rFonts w:ascii="Calibri" w:hAnsi="Calibri" w:cs="Calibri"/>
                          <w:b/>
                          <w:color w:val="2433C6"/>
                          <w:sz w:val="28"/>
                          <w:szCs w:val="28"/>
                        </w:rPr>
                        <w:t xml:space="preserve"> </w:t>
                      </w:r>
                      <w:r w:rsidRPr="006F17E2">
                        <w:rPr>
                          <w:rFonts w:ascii="Calibri" w:hAnsi="Calibri" w:cs="Calibri"/>
                          <w:sz w:val="28"/>
                          <w:szCs w:val="28"/>
                        </w:rPr>
                        <w:t>In simple words, a single, unique driver instance is used by all the testcases that helps in avoiding the ambiguity</w:t>
                      </w:r>
                      <w:r w:rsidR="006F17E2" w:rsidRPr="006F17E2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during parallel execution of testcases</w:t>
                      </w:r>
                      <w:r w:rsidRPr="006F17E2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. </w:t>
                      </w:r>
                    </w:p>
                    <w:p w14:paraId="2E6D6835" w14:textId="417ADA5B" w:rsidR="006F17E2" w:rsidRPr="006F17E2" w:rsidRDefault="0012724B" w:rsidP="00E76F93">
                      <w:pPr>
                        <w:spacing w:before="240"/>
                        <w:ind w:firstLine="720"/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  <w:r w:rsidRPr="006F17E2">
                        <w:rPr>
                          <w:rFonts w:ascii="Calibri" w:hAnsi="Calibri" w:cs="Calibri"/>
                          <w:b/>
                          <w:color w:val="2433C6"/>
                          <w:sz w:val="28"/>
                          <w:szCs w:val="28"/>
                        </w:rPr>
                        <w:t>*</w:t>
                      </w:r>
                      <w:r w:rsidR="006F17E2">
                        <w:rPr>
                          <w:rFonts w:ascii="Calibri" w:hAnsi="Calibri" w:cs="Calibri"/>
                          <w:color w:val="2433C6"/>
                          <w:sz w:val="28"/>
                          <w:szCs w:val="28"/>
                        </w:rPr>
                        <w:t xml:space="preserve"> </w:t>
                      </w:r>
                      <w:r w:rsidR="006F17E2" w:rsidRPr="006F17E2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The class is structured following the principles of </w:t>
                      </w:r>
                      <w:r w:rsidR="006F17E2" w:rsidRPr="00E76F93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Encapsulation</w:t>
                      </w:r>
                      <w:r w:rsidR="006F17E2" w:rsidRPr="006F17E2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in Object-Oriented Programming (OOP).</w:t>
                      </w:r>
                    </w:p>
                    <w:p w14:paraId="4C3688EA" w14:textId="2117A289" w:rsidR="0012724B" w:rsidRPr="006F17E2" w:rsidRDefault="0012724B" w:rsidP="00E76F93">
                      <w:pPr>
                        <w:spacing w:before="240"/>
                        <w:ind w:firstLine="720"/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  <w:r w:rsidRPr="006F17E2">
                        <w:rPr>
                          <w:rFonts w:ascii="Calibri" w:hAnsi="Calibri" w:cs="Calibri"/>
                          <w:b/>
                          <w:color w:val="2433C6"/>
                          <w:sz w:val="28"/>
                          <w:szCs w:val="28"/>
                        </w:rPr>
                        <w:t>*</w:t>
                      </w:r>
                      <w:r w:rsidR="006F17E2" w:rsidRPr="006F17E2">
                        <w:rPr>
                          <w:rFonts w:ascii="Calibri" w:hAnsi="Calibri" w:cs="Calibri"/>
                          <w:color w:val="2433C6"/>
                          <w:sz w:val="28"/>
                          <w:szCs w:val="28"/>
                        </w:rPr>
                        <w:t xml:space="preserve"> </w:t>
                      </w:r>
                      <w:r w:rsidRPr="006F17E2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The </w:t>
                      </w:r>
                      <w:r w:rsidRPr="00E76F93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getter and setter methods</w:t>
                      </w:r>
                      <w:r w:rsidRPr="006F17E2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are used to get the driver access across the classes and also to set the required driver instance and browser options. </w:t>
                      </w:r>
                    </w:p>
                    <w:p w14:paraId="3FC5904F" w14:textId="77777777" w:rsidR="006F17E2" w:rsidRPr="006F17E2" w:rsidRDefault="0012724B" w:rsidP="00E76F93">
                      <w:pPr>
                        <w:spacing w:before="240"/>
                        <w:ind w:firstLine="720"/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  <w:r w:rsidRPr="006F17E2">
                        <w:rPr>
                          <w:rFonts w:ascii="Calibri" w:hAnsi="Calibri" w:cs="Calibri"/>
                          <w:b/>
                          <w:color w:val="2433C6"/>
                          <w:sz w:val="28"/>
                          <w:szCs w:val="28"/>
                        </w:rPr>
                        <w:t>*</w:t>
                      </w:r>
                      <w:r w:rsidR="006F17E2" w:rsidRPr="006F17E2">
                        <w:rPr>
                          <w:rFonts w:ascii="Calibri" w:hAnsi="Calibri" w:cs="Calibri"/>
                          <w:color w:val="2433C6"/>
                          <w:sz w:val="28"/>
                          <w:szCs w:val="28"/>
                        </w:rPr>
                        <w:t xml:space="preserve"> </w:t>
                      </w:r>
                      <w:r w:rsidR="006F17E2" w:rsidRPr="006F17E2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The class can also be invoked for instances where it's necessary to pause the </w:t>
                      </w:r>
                      <w:r w:rsidR="006F17E2" w:rsidRPr="00E76F93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polling time</w:t>
                      </w:r>
                      <w:r w:rsidR="006F17E2" w:rsidRPr="006F17E2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for command execution. These instances are declared as </w:t>
                      </w:r>
                      <w:r w:rsidR="006F17E2" w:rsidRPr="00E76F93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 xml:space="preserve">private static final </w:t>
                      </w:r>
                      <w:proofErr w:type="spellStart"/>
                      <w:r w:rsidR="006F17E2" w:rsidRPr="00E76F93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ThreadLocal</w:t>
                      </w:r>
                      <w:proofErr w:type="spellEnd"/>
                      <w:r w:rsidR="006F17E2" w:rsidRPr="006F17E2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fields.</w:t>
                      </w:r>
                    </w:p>
                    <w:p w14:paraId="28C9892C" w14:textId="22C33491" w:rsidR="0012724B" w:rsidRPr="00E76F93" w:rsidRDefault="0012724B" w:rsidP="007F25CE">
                      <w:pPr>
                        <w:spacing w:before="240"/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</w:pPr>
                      <w:r w:rsidRPr="006F17E2">
                        <w:rPr>
                          <w:rFonts w:ascii="Calibri" w:hAnsi="Calibri" w:cs="Calibri"/>
                          <w:b/>
                          <w:color w:val="2433C6"/>
                          <w:sz w:val="28"/>
                          <w:szCs w:val="28"/>
                        </w:rPr>
                        <w:t>*</w:t>
                      </w:r>
                      <w:r w:rsidR="006F17E2" w:rsidRPr="006F17E2">
                        <w:rPr>
                          <w:rFonts w:ascii="Calibri" w:hAnsi="Calibri" w:cs="Calibri"/>
                          <w:color w:val="2433C6"/>
                          <w:sz w:val="28"/>
                          <w:szCs w:val="28"/>
                        </w:rPr>
                        <w:t xml:space="preserve"> </w:t>
                      </w:r>
                      <w:r w:rsidRPr="006F17E2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The class declaration is done as </w:t>
                      </w:r>
                      <w:r w:rsidRPr="006F17E2">
                        <w:rPr>
                          <w:rFonts w:ascii="Calibri" w:hAnsi="Calibri" w:cs="Calibri"/>
                          <w:sz w:val="28"/>
                          <w:szCs w:val="28"/>
                        </w:rPr>
                        <w:br/>
                      </w:r>
                      <w:r w:rsidRPr="006F17E2">
                        <w:rPr>
                          <w:rFonts w:ascii="Calibri" w:hAnsi="Calibri" w:cs="Calibri"/>
                          <w:color w:val="000000"/>
                          <w:sz w:val="28"/>
                          <w:szCs w:val="28"/>
                          <w:lang w:bidi="hi-IN"/>
                        </w:rPr>
                        <w:tab/>
                      </w:r>
                      <w:r w:rsidRPr="00E76F93">
                        <w:rPr>
                          <w:rFonts w:ascii="Calibri" w:hAnsi="Calibri" w:cs="Calibri"/>
                          <w:b/>
                          <w:bCs/>
                          <w:i/>
                          <w:color w:val="7F0055"/>
                          <w:sz w:val="28"/>
                          <w:szCs w:val="28"/>
                          <w:lang w:bidi="hi-IN"/>
                        </w:rPr>
                        <w:t>private</w:t>
                      </w:r>
                      <w:r w:rsidRPr="00E76F93">
                        <w:rPr>
                          <w:rFonts w:ascii="Calibri" w:hAnsi="Calibri" w:cs="Calibri"/>
                          <w:i/>
                          <w:color w:val="000000"/>
                          <w:sz w:val="28"/>
                          <w:szCs w:val="28"/>
                          <w:lang w:bidi="hi-IN"/>
                        </w:rPr>
                        <w:t xml:space="preserve"> </w:t>
                      </w:r>
                      <w:r w:rsidRPr="00E76F93">
                        <w:rPr>
                          <w:rFonts w:ascii="Calibri" w:hAnsi="Calibri" w:cs="Calibri"/>
                          <w:b/>
                          <w:bCs/>
                          <w:i/>
                          <w:color w:val="7F0055"/>
                          <w:sz w:val="28"/>
                          <w:szCs w:val="28"/>
                          <w:lang w:bidi="hi-IN"/>
                        </w:rPr>
                        <w:t>static</w:t>
                      </w:r>
                      <w:r w:rsidRPr="00E76F93">
                        <w:rPr>
                          <w:rFonts w:ascii="Calibri" w:hAnsi="Calibri" w:cs="Calibri"/>
                          <w:i/>
                          <w:color w:val="000000"/>
                          <w:sz w:val="28"/>
                          <w:szCs w:val="28"/>
                          <w:lang w:bidi="hi-IN"/>
                        </w:rPr>
                        <w:t xml:space="preserve"> </w:t>
                      </w:r>
                      <w:r w:rsidRPr="00E76F93">
                        <w:rPr>
                          <w:rFonts w:ascii="Calibri" w:hAnsi="Calibri" w:cs="Calibri"/>
                          <w:b/>
                          <w:bCs/>
                          <w:i/>
                          <w:color w:val="7F0055"/>
                          <w:sz w:val="28"/>
                          <w:szCs w:val="28"/>
                          <w:lang w:bidi="hi-IN"/>
                        </w:rPr>
                        <w:t>final</w:t>
                      </w:r>
                      <w:r w:rsidRPr="00E76F93">
                        <w:rPr>
                          <w:rFonts w:ascii="Calibri" w:hAnsi="Calibri" w:cs="Calibri"/>
                          <w:i/>
                          <w:color w:val="000000"/>
                          <w:sz w:val="28"/>
                          <w:szCs w:val="28"/>
                          <w:lang w:bidi="hi-IN"/>
                        </w:rPr>
                        <w:t xml:space="preserve"> </w:t>
                      </w:r>
                      <w:proofErr w:type="spellStart"/>
                      <w:r w:rsidRPr="00E76F93">
                        <w:rPr>
                          <w:rFonts w:ascii="Calibri" w:hAnsi="Calibri" w:cs="Calibri"/>
                          <w:i/>
                          <w:color w:val="000000"/>
                          <w:sz w:val="28"/>
                          <w:szCs w:val="28"/>
                          <w:shd w:val="clear" w:color="auto" w:fill="D4D4D4"/>
                          <w:lang w:bidi="hi-IN"/>
                        </w:rPr>
                        <w:t>ThreadLocal</w:t>
                      </w:r>
                      <w:proofErr w:type="spellEnd"/>
                      <w:r w:rsidRPr="00E76F93">
                        <w:rPr>
                          <w:rFonts w:ascii="Calibri" w:hAnsi="Calibri" w:cs="Calibri"/>
                          <w:i/>
                          <w:color w:val="000000"/>
                          <w:sz w:val="28"/>
                          <w:szCs w:val="28"/>
                          <w:lang w:bidi="hi-IN"/>
                        </w:rPr>
                        <w:t>&lt;</w:t>
                      </w:r>
                      <w:proofErr w:type="spellStart"/>
                      <w:r w:rsidRPr="00E76F93">
                        <w:rPr>
                          <w:rFonts w:ascii="Calibri" w:hAnsi="Calibri" w:cs="Calibri"/>
                          <w:i/>
                          <w:color w:val="000000"/>
                          <w:sz w:val="28"/>
                          <w:szCs w:val="28"/>
                          <w:lang w:bidi="hi-IN"/>
                        </w:rPr>
                        <w:t>RemoteWebDriver</w:t>
                      </w:r>
                      <w:proofErr w:type="spellEnd"/>
                      <w:r w:rsidRPr="00E76F93">
                        <w:rPr>
                          <w:rFonts w:ascii="Calibri" w:hAnsi="Calibri" w:cs="Calibri"/>
                          <w:i/>
                          <w:color w:val="000000"/>
                          <w:sz w:val="28"/>
                          <w:szCs w:val="28"/>
                          <w:lang w:bidi="hi-IN"/>
                        </w:rPr>
                        <w:t xml:space="preserve">&gt; </w:t>
                      </w:r>
                      <w:proofErr w:type="spellStart"/>
                      <w:r w:rsidRPr="00E76F93">
                        <w:rPr>
                          <w:rFonts w:ascii="Calibri" w:hAnsi="Calibri" w:cs="Calibri"/>
                          <w:b/>
                          <w:bCs/>
                          <w:i/>
                          <w:iCs/>
                          <w:color w:val="0000C0"/>
                          <w:sz w:val="28"/>
                          <w:szCs w:val="28"/>
                          <w:lang w:bidi="hi-IN"/>
                        </w:rPr>
                        <w:t>remoteWebdriver</w:t>
                      </w:r>
                      <w:proofErr w:type="spellEnd"/>
                      <w:r w:rsidRPr="00E76F93">
                        <w:rPr>
                          <w:rFonts w:ascii="Calibri" w:hAnsi="Calibri" w:cs="Calibri"/>
                          <w:i/>
                          <w:color w:val="000000"/>
                          <w:sz w:val="28"/>
                          <w:szCs w:val="28"/>
                          <w:lang w:bidi="hi-IN"/>
                        </w:rPr>
                        <w:t xml:space="preserve"> = </w:t>
                      </w:r>
                      <w:r w:rsidRPr="00E76F93">
                        <w:rPr>
                          <w:rFonts w:ascii="Calibri" w:hAnsi="Calibri" w:cs="Calibri"/>
                          <w:b/>
                          <w:bCs/>
                          <w:i/>
                          <w:color w:val="7F0055"/>
                          <w:sz w:val="28"/>
                          <w:szCs w:val="28"/>
                          <w:lang w:bidi="hi-IN"/>
                        </w:rPr>
                        <w:t>new</w:t>
                      </w:r>
                      <w:r w:rsidRPr="00E76F93">
                        <w:rPr>
                          <w:rFonts w:ascii="Calibri" w:hAnsi="Calibri" w:cs="Calibri"/>
                          <w:i/>
                          <w:color w:val="000000"/>
                          <w:sz w:val="28"/>
                          <w:szCs w:val="28"/>
                          <w:lang w:bidi="hi-IN"/>
                        </w:rPr>
                        <w:t xml:space="preserve"> </w:t>
                      </w:r>
                      <w:proofErr w:type="spellStart"/>
                      <w:r w:rsidRPr="00E76F93">
                        <w:rPr>
                          <w:rFonts w:ascii="Calibri" w:hAnsi="Calibri" w:cs="Calibri"/>
                          <w:i/>
                          <w:color w:val="000000"/>
                          <w:sz w:val="28"/>
                          <w:szCs w:val="28"/>
                          <w:lang w:bidi="hi-IN"/>
                        </w:rPr>
                        <w:t>T</w:t>
                      </w:r>
                      <w:r w:rsidRPr="00E76F93">
                        <w:rPr>
                          <w:rFonts w:ascii="Calibri" w:hAnsi="Calibri" w:cs="Calibri"/>
                          <w:i/>
                          <w:color w:val="000000"/>
                          <w:sz w:val="28"/>
                          <w:szCs w:val="28"/>
                          <w:shd w:val="clear" w:color="auto" w:fill="D4D4D4"/>
                          <w:lang w:bidi="hi-IN"/>
                        </w:rPr>
                        <w:t>hreadLocal</w:t>
                      </w:r>
                      <w:proofErr w:type="spellEnd"/>
                      <w:r w:rsidRPr="00E76F93">
                        <w:rPr>
                          <w:rFonts w:ascii="Calibri" w:hAnsi="Calibri" w:cs="Calibri"/>
                          <w:i/>
                          <w:color w:val="000000"/>
                          <w:sz w:val="28"/>
                          <w:szCs w:val="28"/>
                          <w:lang w:bidi="hi-IN"/>
                        </w:rPr>
                        <w:t>&lt;</w:t>
                      </w:r>
                      <w:proofErr w:type="spellStart"/>
                      <w:r w:rsidRPr="00E76F93">
                        <w:rPr>
                          <w:rFonts w:ascii="Calibri" w:hAnsi="Calibri" w:cs="Calibri"/>
                          <w:i/>
                          <w:color w:val="000000"/>
                          <w:sz w:val="28"/>
                          <w:szCs w:val="28"/>
                          <w:lang w:bidi="hi-IN"/>
                        </w:rPr>
                        <w:t>RemoteWebDriver</w:t>
                      </w:r>
                      <w:proofErr w:type="spellEnd"/>
                      <w:proofErr w:type="gramStart"/>
                      <w:r w:rsidRPr="00E76F93">
                        <w:rPr>
                          <w:rFonts w:ascii="Calibri" w:hAnsi="Calibri" w:cs="Calibri"/>
                          <w:i/>
                          <w:color w:val="000000"/>
                          <w:sz w:val="28"/>
                          <w:szCs w:val="28"/>
                          <w:lang w:bidi="hi-IN"/>
                        </w:rPr>
                        <w:t>&gt;(</w:t>
                      </w:r>
                      <w:proofErr w:type="gramEnd"/>
                      <w:r w:rsidRPr="00E76F93">
                        <w:rPr>
                          <w:rFonts w:ascii="Calibri" w:hAnsi="Calibri" w:cs="Calibri"/>
                          <w:i/>
                          <w:color w:val="000000"/>
                          <w:sz w:val="28"/>
                          <w:szCs w:val="28"/>
                          <w:lang w:bidi="hi-IN"/>
                        </w:rPr>
                        <w:t>);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F002A5F" wp14:editId="76328F82">
                <wp:simplePos x="0" y="0"/>
                <wp:positionH relativeFrom="margin">
                  <wp:align>right</wp:align>
                </wp:positionH>
                <wp:positionV relativeFrom="paragraph">
                  <wp:posOffset>9686925</wp:posOffset>
                </wp:positionV>
                <wp:extent cx="7766165" cy="366205"/>
                <wp:effectExtent l="0" t="0" r="635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66165" cy="36620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dk1">
                                <a:lumMod val="67000"/>
                              </a:schemeClr>
                            </a:gs>
                            <a:gs pos="48000">
                              <a:schemeClr val="dk1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dk1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1EBFE4" w14:textId="77777777" w:rsidR="0012724B" w:rsidRPr="006F1A4C" w:rsidRDefault="0012724B" w:rsidP="0012724B">
                            <w:pPr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     </w:t>
                            </w:r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Testleaf</w:t>
                            </w:r>
                            <w:proofErr w:type="spellEnd"/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 xml:space="preserve">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BACAB45" wp14:editId="0A336C75">
                                  <wp:extent cx="166255" cy="224101"/>
                                  <wp:effectExtent l="0" t="0" r="5715" b="5080"/>
                                  <wp:docPr id="11" name="Picture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5948" t="35691" r="71290" b="3362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4109" cy="23468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                                           </w:t>
                            </w:r>
                            <w:proofErr w:type="spellStart"/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Makaia</w:t>
                            </w:r>
                            <w:proofErr w:type="spellEnd"/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Framework</w:t>
                            </w:r>
                            <w:proofErr w:type="gramStart"/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:Technical</w:t>
                            </w:r>
                            <w:proofErr w:type="spellEnd"/>
                            <w:proofErr w:type="gramEnd"/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Documentation</w:t>
                            </w:r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ab/>
                            </w:r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ab/>
                            </w:r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ab/>
                            </w:r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ab/>
                            </w:r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F002A5F" id="Text Box 10" o:spid="_x0000_s1041" type="#_x0000_t202" style="position:absolute;margin-left:560.3pt;margin-top:762.75pt;width:611.5pt;height:28.85pt;z-index:2516807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" fillcolor="black [2144]" stroked="f">
                <v:fill color2="#666 [1936]" rotate="t" angle="180" colors="0 black;31457f #080808;1 #666" focus="100%" type="gradient"/>
                <v:textbox>
                  <w:txbxContent>
                    <w:p w14:paraId="741EBFE4" w14:textId="77777777" w:rsidR="0012724B" w:rsidRPr="006F1A4C" w:rsidRDefault="0012724B" w:rsidP="0012724B">
                      <w:pPr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 xml:space="preserve">      </w:t>
                      </w:r>
                      <w:r w:rsidRPr="006F1A4C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6F1A4C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Testleaf</w:t>
                      </w:r>
                      <w:proofErr w:type="spellEnd"/>
                      <w:r w:rsidRPr="006F1A4C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 xml:space="preserve">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BACAB45" wp14:editId="0A336C75">
                            <wp:extent cx="166255" cy="224101"/>
                            <wp:effectExtent l="0" t="0" r="5715" b="5080"/>
                            <wp:docPr id="11" name="Picture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5948" t="35691" r="71290" b="3362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74109" cy="23468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 xml:space="preserve">                                            </w:t>
                      </w:r>
                      <w:proofErr w:type="spellStart"/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>Makaia</w:t>
                      </w:r>
                      <w:proofErr w:type="spellEnd"/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proofErr w:type="gramStart"/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>Framework:Technical</w:t>
                      </w:r>
                      <w:proofErr w:type="spellEnd"/>
                      <w:proofErr w:type="gramEnd"/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 xml:space="preserve"> Documentation</w:t>
                      </w:r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ab/>
                      </w:r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ab/>
                      </w:r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ab/>
                      </w:r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ab/>
                      </w:r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ab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249B6">
        <w:rPr>
          <w:noProof/>
        </w:rPr>
        <w:drawing>
          <wp:inline distT="0" distB="0" distL="0" distR="0" wp14:anchorId="0AE11B0D" wp14:editId="13A12B1F">
            <wp:extent cx="2199005" cy="97155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hoto-1619410283995-43d9134e7656.jpe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064"/>
                    <a:stretch/>
                  </pic:blipFill>
                  <pic:spPr bwMode="auto">
                    <a:xfrm>
                      <a:off x="0" y="0"/>
                      <a:ext cx="2199601" cy="9718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403803" w14:textId="77777777" w:rsidR="006F17E2" w:rsidRDefault="006F17E2">
      <w:r>
        <w:br w:type="page"/>
      </w:r>
    </w:p>
    <w:p w14:paraId="40095BB2" w14:textId="77D131EB" w:rsidR="007F25CE" w:rsidRDefault="007F25C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FB61463" wp14:editId="1BD334F4">
                <wp:simplePos x="0" y="0"/>
                <wp:positionH relativeFrom="column">
                  <wp:posOffset>2324100</wp:posOffset>
                </wp:positionH>
                <wp:positionV relativeFrom="paragraph">
                  <wp:posOffset>542925</wp:posOffset>
                </wp:positionV>
                <wp:extent cx="5162550" cy="9134475"/>
                <wp:effectExtent l="0" t="0" r="0" b="9525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2550" cy="9134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FA9CCD5" w14:textId="77777777" w:rsidR="007F25CE" w:rsidRPr="006F17E2" w:rsidRDefault="007F25CE" w:rsidP="007F25CE">
                            <w:pPr>
                              <w:rPr>
                                <w:rFonts w:ascii="Calibri" w:hAnsi="Calibri" w:cs="Calibri"/>
                                <w:b/>
                                <w:bCs/>
                                <w:i/>
                                <w:color w:val="2433C6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6F17E2">
                              <w:rPr>
                                <w:rFonts w:ascii="Calibri" w:hAnsi="Calibri" w:cs="Calibri"/>
                                <w:b/>
                                <w:bCs/>
                                <w:i/>
                                <w:color w:val="2433C6"/>
                                <w:sz w:val="28"/>
                                <w:szCs w:val="28"/>
                              </w:rPr>
                              <w:t>SeleniumBase</w:t>
                            </w:r>
                            <w:proofErr w:type="spellEnd"/>
                          </w:p>
                          <w:p w14:paraId="0023CB91" w14:textId="77777777" w:rsidR="007F25CE" w:rsidRPr="006F17E2" w:rsidRDefault="007F25CE" w:rsidP="00720553">
                            <w:pPr>
                              <w:spacing w:before="240"/>
                              <w:ind w:firstLine="720"/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  <w:r w:rsidRPr="006F17E2">
                              <w:rPr>
                                <w:rFonts w:ascii="Calibri" w:hAnsi="Calibri" w:cs="Calibri"/>
                                <w:b/>
                                <w:color w:val="2433C6"/>
                                <w:sz w:val="28"/>
                                <w:szCs w:val="28"/>
                              </w:rPr>
                              <w:t>*</w:t>
                            </w:r>
                            <w:r w:rsidRPr="006F17E2">
                              <w:rPr>
                                <w:rFonts w:ascii="Calibri" w:hAnsi="Calibri" w:cs="Calibri"/>
                                <w:color w:val="2433C6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F25CE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Selenium base</w:t>
                            </w:r>
                            <w:r w:rsidRPr="006F17E2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class is a wrapper class which implements all the methods from the Browser and Element Interface class.</w:t>
                            </w:r>
                          </w:p>
                          <w:p w14:paraId="78453863" w14:textId="77777777" w:rsidR="007F25CE" w:rsidRPr="006F17E2" w:rsidRDefault="007F25CE" w:rsidP="00720553">
                            <w:pPr>
                              <w:spacing w:before="240"/>
                              <w:ind w:firstLine="720"/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  <w:r w:rsidRPr="006F17E2">
                              <w:rPr>
                                <w:rFonts w:ascii="Calibri" w:hAnsi="Calibri" w:cs="Calibri"/>
                                <w:b/>
                                <w:color w:val="2433C6"/>
                                <w:sz w:val="28"/>
                                <w:szCs w:val="28"/>
                              </w:rPr>
                              <w:t>*</w:t>
                            </w:r>
                            <w:r w:rsidRPr="006F17E2">
                              <w:rPr>
                                <w:rFonts w:ascii="Calibri" w:hAnsi="Calibri" w:cs="Calibri"/>
                                <w:color w:val="2433C6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6F17E2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The class contains all the selenium and AUI Commands. </w:t>
                            </w:r>
                          </w:p>
                          <w:p w14:paraId="49BA6B0E" w14:textId="291727A2" w:rsidR="007F25CE" w:rsidRPr="007F25CE" w:rsidRDefault="007F25CE" w:rsidP="00720553">
                            <w:pPr>
                              <w:spacing w:before="240"/>
                              <w:ind w:firstLine="720"/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  <w:r w:rsidRPr="006F17E2">
                              <w:rPr>
                                <w:rFonts w:ascii="Calibri" w:hAnsi="Calibri" w:cs="Calibri"/>
                                <w:b/>
                                <w:color w:val="2433C6"/>
                                <w:sz w:val="28"/>
                                <w:szCs w:val="28"/>
                              </w:rPr>
                              <w:t>*</w:t>
                            </w:r>
                            <w:r w:rsidRPr="006F17E2">
                              <w:rPr>
                                <w:rFonts w:ascii="Calibri" w:hAnsi="Calibri" w:cs="Calibri"/>
                                <w:color w:val="2433C6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6F17E2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A </w:t>
                            </w:r>
                            <w:r w:rsidRPr="007F25CE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Retry Listener</w:t>
                            </w:r>
                            <w:r w:rsidRPr="006F17E2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has also been incorporated into this component to facilitate the execution of failed test cases</w:t>
                            </w:r>
                          </w:p>
                          <w:p w14:paraId="5C553534" w14:textId="77777777" w:rsidR="007F25CE" w:rsidRDefault="007F25CE" w:rsidP="000D1EDC">
                            <w:pPr>
                              <w:rPr>
                                <w:rFonts w:ascii="Calibri" w:hAnsi="Calibri" w:cs="Calibri"/>
                                <w:b/>
                                <w:i/>
                                <w:color w:val="C00000"/>
                                <w:sz w:val="28"/>
                                <w:szCs w:val="28"/>
                              </w:rPr>
                            </w:pPr>
                          </w:p>
                          <w:p w14:paraId="1BE1C23A" w14:textId="68ECB7D4" w:rsidR="000D1EDC" w:rsidRPr="007F25CE" w:rsidRDefault="000D1EDC" w:rsidP="000D1EDC">
                            <w:pPr>
                              <w:rPr>
                                <w:rFonts w:ascii="Calibri" w:hAnsi="Calibri" w:cs="Calibri"/>
                                <w:b/>
                                <w:bCs/>
                                <w:i/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7F25CE">
                              <w:rPr>
                                <w:rFonts w:ascii="Calibri" w:hAnsi="Calibri" w:cs="Calibri"/>
                                <w:b/>
                                <w:i/>
                                <w:color w:val="C00000"/>
                                <w:sz w:val="28"/>
                                <w:szCs w:val="28"/>
                              </w:rPr>
                              <w:t>TestNG Base Package</w:t>
                            </w:r>
                          </w:p>
                          <w:p w14:paraId="3EE4F83F" w14:textId="390BBE82" w:rsidR="000D1EDC" w:rsidRPr="007F25CE" w:rsidRDefault="000D1EDC" w:rsidP="000D1EDC">
                            <w:pPr>
                              <w:rPr>
                                <w:rFonts w:ascii="Calibri" w:hAnsi="Calibri" w:cs="Calibri"/>
                                <w:b/>
                                <w:bCs/>
                                <w:i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7F25CE">
                              <w:rPr>
                                <w:rFonts w:ascii="Calibri" w:hAnsi="Calibri" w:cs="Calibri"/>
                                <w:b/>
                                <w:bCs/>
                                <w:i/>
                                <w:color w:val="2433C6"/>
                                <w:sz w:val="28"/>
                                <w:szCs w:val="28"/>
                              </w:rPr>
                              <w:t>ProjectSpecificMethod</w:t>
                            </w:r>
                            <w:proofErr w:type="spellEnd"/>
                          </w:p>
                          <w:p w14:paraId="7114662B" w14:textId="12984ABC" w:rsidR="000D1EDC" w:rsidRPr="007F25CE" w:rsidRDefault="000D1EDC" w:rsidP="000D1EDC">
                            <w:pPr>
                              <w:rPr>
                                <w:rFonts w:ascii="Calibri" w:hAnsi="Calibri" w:cs="Calibr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7F25CE">
                              <w:rPr>
                                <w:rFonts w:ascii="Calibri" w:hAnsi="Calibri" w:cs="Calibri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           </w:t>
                            </w:r>
                            <w:proofErr w:type="spellStart"/>
                            <w:r w:rsidRPr="007F25CE">
                              <w:rPr>
                                <w:rFonts w:ascii="Calibri" w:hAnsi="Calibri" w:cs="Calibri"/>
                                <w:bCs/>
                                <w:i/>
                                <w:sz w:val="28"/>
                                <w:szCs w:val="28"/>
                              </w:rPr>
                              <w:t>ProjectSpecificMethod</w:t>
                            </w:r>
                            <w:proofErr w:type="spellEnd"/>
                            <w:r w:rsidRPr="007F25CE">
                              <w:rPr>
                                <w:rFonts w:ascii="Calibri" w:hAnsi="Calibri" w:cs="Calibri"/>
                                <w:bCs/>
                                <w:sz w:val="28"/>
                                <w:szCs w:val="28"/>
                              </w:rPr>
                              <w:t xml:space="preserve"> is t</w:t>
                            </w:r>
                            <w:r w:rsidRPr="007F25CE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he base class that holds the common methods which are specific to the project. For example, the common methods such as </w:t>
                            </w:r>
                            <w:proofErr w:type="gramStart"/>
                            <w:r w:rsidRPr="007F25CE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setup</w:t>
                            </w:r>
                            <w:r w:rsidR="00DF2517" w:rsidRPr="007F25CE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(</w:t>
                            </w:r>
                            <w:proofErr w:type="gramEnd"/>
                            <w:r w:rsidR="00DF2517" w:rsidRPr="007F25CE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)</w:t>
                            </w:r>
                            <w:r w:rsidRPr="007F25CE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and teardown</w:t>
                            </w:r>
                            <w:r w:rsidR="00DF2517" w:rsidRPr="007F25CE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()</w:t>
                            </w:r>
                            <w:r w:rsidRPr="007F25CE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are </w:t>
                            </w:r>
                            <w:proofErr w:type="spellStart"/>
                            <w:r w:rsidR="00335632" w:rsidRPr="007F25CE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maitained</w:t>
                            </w:r>
                            <w:proofErr w:type="spellEnd"/>
                            <w:r w:rsidRPr="007F25CE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7F25CE" w:rsidRPr="007F25CE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within</w:t>
                            </w:r>
                            <w:r w:rsidRPr="007F25CE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the PSM</w:t>
                            </w:r>
                            <w:r w:rsidR="007F25CE" w:rsidRPr="007F25CE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i.e.,</w:t>
                            </w:r>
                            <w:r w:rsidRPr="007F25CE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the pre and post conditions required for the </w:t>
                            </w:r>
                            <w:r w:rsidR="007F25CE" w:rsidRPr="007F25CE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framework are</w:t>
                            </w:r>
                            <w:r w:rsidRPr="007F25CE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implemented here.</w:t>
                            </w:r>
                          </w:p>
                          <w:p w14:paraId="36A0854B" w14:textId="77777777" w:rsidR="000D1EDC" w:rsidRPr="007F25CE" w:rsidRDefault="000D1EDC" w:rsidP="000D1EDC">
                            <w:pPr>
                              <w:rPr>
                                <w:rFonts w:ascii="Calibri" w:hAnsi="Calibri" w:cs="Calibri"/>
                                <w:b/>
                                <w:i/>
                                <w:sz w:val="28"/>
                                <w:szCs w:val="28"/>
                              </w:rPr>
                            </w:pPr>
                            <w:r w:rsidRPr="007F25CE">
                              <w:rPr>
                                <w:rFonts w:ascii="Calibri" w:hAnsi="Calibri" w:cs="Calibri"/>
                                <w:b/>
                                <w:i/>
                                <w:color w:val="2433C6"/>
                                <w:sz w:val="28"/>
                                <w:szCs w:val="28"/>
                              </w:rPr>
                              <w:t>Reporter:</w:t>
                            </w:r>
                            <w:r w:rsidRPr="007F25CE">
                              <w:rPr>
                                <w:rFonts w:ascii="Calibri" w:hAnsi="Calibri" w:cs="Calibri"/>
                                <w:b/>
                                <w:i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472669E2" w14:textId="3150FD66" w:rsidR="000D1EDC" w:rsidRPr="007F25CE" w:rsidRDefault="000D1EDC" w:rsidP="00720553">
                            <w:pPr>
                              <w:ind w:firstLine="720"/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  <w:r w:rsidRPr="007F25CE">
                              <w:rPr>
                                <w:rFonts w:ascii="Calibri" w:hAnsi="Calibri" w:cs="Calibri"/>
                                <w:b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F25CE">
                              <w:rPr>
                                <w:rFonts w:ascii="Calibri" w:hAnsi="Calibri" w:cs="Calibri"/>
                                <w:b/>
                                <w:color w:val="2433C6"/>
                                <w:sz w:val="28"/>
                                <w:szCs w:val="28"/>
                              </w:rPr>
                              <w:t>*</w:t>
                            </w:r>
                            <w:r w:rsidR="007F25CE" w:rsidRPr="007F25CE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To enhance report generation with a more interactive approach, the project has integrated the </w:t>
                            </w:r>
                            <w:r w:rsidR="007F25CE" w:rsidRPr="007F25CE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Extent Report</w:t>
                            </w:r>
                            <w:r w:rsidR="007F25CE" w:rsidRPr="007F25CE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library from </w:t>
                            </w:r>
                            <w:proofErr w:type="spellStart"/>
                            <w:r w:rsidR="007F25CE" w:rsidRPr="007F25CE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aventstack</w:t>
                            </w:r>
                            <w:proofErr w:type="spellEnd"/>
                            <w:r w:rsidR="007F25CE" w:rsidRPr="007F25CE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365D1867" w14:textId="49B0DD41" w:rsidR="00720553" w:rsidRDefault="000D1EDC" w:rsidP="00BA4A7D">
                            <w:pPr>
                              <w:ind w:firstLine="720"/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</w:pPr>
                            <w:r w:rsidRPr="007F25CE">
                              <w:rPr>
                                <w:rFonts w:ascii="Calibri" w:hAnsi="Calibri" w:cs="Calibri"/>
                                <w:b/>
                                <w:color w:val="2433C6"/>
                                <w:sz w:val="28"/>
                                <w:szCs w:val="28"/>
                              </w:rPr>
                              <w:t>*</w:t>
                            </w:r>
                            <w:r w:rsidR="007F25CE" w:rsidRPr="007F25CE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The class is structured to generate reports that verify the implied commands, and any exceptions are captured within a </w:t>
                            </w:r>
                            <w:r w:rsidR="007F25CE" w:rsidRPr="007F25CE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try-catch block.</w:t>
                            </w:r>
                          </w:p>
                          <w:p w14:paraId="2124DC1C" w14:textId="77777777" w:rsidR="00BA4A7D" w:rsidRPr="007F25CE" w:rsidRDefault="00BA4A7D" w:rsidP="00BA4A7D">
                            <w:pPr>
                              <w:ind w:firstLine="720"/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</w:pPr>
                          </w:p>
                          <w:p w14:paraId="5C2F3EDB" w14:textId="77777777" w:rsidR="007F25CE" w:rsidRPr="00720553" w:rsidRDefault="007F25CE" w:rsidP="00720553">
                            <w:pPr>
                              <w:rPr>
                                <w:rFonts w:ascii="Calibri" w:hAnsi="Calibri" w:cs="Calibri"/>
                                <w:b/>
                                <w:i/>
                                <w:color w:val="C00000"/>
                                <w:sz w:val="28"/>
                                <w:szCs w:val="28"/>
                              </w:rPr>
                            </w:pPr>
                            <w:r w:rsidRPr="00720553">
                              <w:rPr>
                                <w:rFonts w:ascii="Calibri" w:hAnsi="Calibri" w:cs="Calibri"/>
                                <w:b/>
                                <w:i/>
                                <w:color w:val="C00000"/>
                                <w:sz w:val="28"/>
                                <w:szCs w:val="28"/>
                              </w:rPr>
                              <w:t>Utility Package:</w:t>
                            </w:r>
                          </w:p>
                          <w:p w14:paraId="25D1BAE2" w14:textId="7F331D44" w:rsidR="00720553" w:rsidRPr="00720553" w:rsidRDefault="007F25CE" w:rsidP="00720553">
                            <w:pPr>
                              <w:rPr>
                                <w:rFonts w:ascii="Calibri" w:hAnsi="Calibri" w:cs="Calibri"/>
                                <w:bCs/>
                                <w:i/>
                                <w:noProof/>
                                <w:color w:val="2433C6"/>
                                <w:sz w:val="28"/>
                                <w:szCs w:val="28"/>
                              </w:rPr>
                            </w:pPr>
                            <w:r w:rsidRPr="00720553">
                              <w:rPr>
                                <w:rFonts w:ascii="Calibri" w:hAnsi="Calibri" w:cs="Calibri"/>
                                <w:b/>
                                <w:i/>
                                <w:color w:val="2433C6"/>
                                <w:sz w:val="28"/>
                                <w:szCs w:val="28"/>
                              </w:rPr>
                              <w:t>Retry Engine</w:t>
                            </w:r>
                          </w:p>
                          <w:p w14:paraId="180DAE69" w14:textId="5FE8A458" w:rsidR="00720553" w:rsidRPr="00720553" w:rsidRDefault="00720553" w:rsidP="00720553">
                            <w:pPr>
                              <w:ind w:firstLine="720"/>
                              <w:rPr>
                                <w:rFonts w:ascii="Calibri" w:hAnsi="Calibri" w:cs="Calibri"/>
                                <w:bCs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720553">
                              <w:rPr>
                                <w:rFonts w:ascii="Calibri" w:hAnsi="Calibri" w:cs="Calibri"/>
                                <w:bCs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The </w:t>
                            </w:r>
                            <w:r w:rsidRPr="00E76F93">
                              <w:rPr>
                                <w:rFonts w:ascii="Calibri" w:hAnsi="Calibri" w:cs="Calibri"/>
                                <w:bCs/>
                                <w:i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>retry</w:t>
                            </w:r>
                            <w:r w:rsidRPr="00720553">
                              <w:rPr>
                                <w:rFonts w:ascii="Calibri" w:hAnsi="Calibri" w:cs="Calibri"/>
                                <w:bCs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mechanism enables automatic reruns of failed test methods a specific number of times before declaring  them as failures. This proves advantageous in scenarios  where </w:t>
                            </w:r>
                            <w:r w:rsidRPr="00E76F93">
                              <w:rPr>
                                <w:rFonts w:ascii="Calibri" w:hAnsi="Calibri" w:cs="Calibri"/>
                                <w:bCs/>
                                <w:i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>flaky tests</w:t>
                            </w:r>
                            <w:r w:rsidRPr="00720553">
                              <w:rPr>
                                <w:rFonts w:ascii="Calibri" w:hAnsi="Calibri" w:cs="Calibri"/>
                                <w:bCs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fail due to </w:t>
                            </w:r>
                            <w:r w:rsidRPr="00E76F93">
                              <w:rPr>
                                <w:rFonts w:ascii="Calibri" w:hAnsi="Calibri" w:cs="Calibri"/>
                                <w:bCs/>
                                <w:i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>intermittent issues</w:t>
                            </w:r>
                            <w:r w:rsidRPr="00720553">
                              <w:rPr>
                                <w:rFonts w:ascii="Calibri" w:hAnsi="Calibri" w:cs="Calibri"/>
                                <w:bCs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2F7D665A" w14:textId="77777777" w:rsidR="00720553" w:rsidRPr="00720553" w:rsidRDefault="00720553" w:rsidP="00720553">
                            <w:pPr>
                              <w:rPr>
                                <w:rFonts w:ascii="Calibri" w:hAnsi="Calibri" w:cs="Calibri"/>
                                <w:bCs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  <w:p w14:paraId="78CC5C4A" w14:textId="77777777" w:rsidR="00720553" w:rsidRPr="00720553" w:rsidRDefault="00720553" w:rsidP="00720553">
                            <w:pPr>
                              <w:rPr>
                                <w:rFonts w:ascii="Calibri" w:hAnsi="Calibri" w:cs="Calibri"/>
                                <w:bCs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</w:p>
                          <w:p w14:paraId="74A2941C" w14:textId="77777777" w:rsidR="007F25CE" w:rsidRPr="00720553" w:rsidRDefault="007F25CE" w:rsidP="000D1EDC">
                            <w:pPr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</w:p>
                          <w:p w14:paraId="6AD8A139" w14:textId="77777777" w:rsidR="0075054F" w:rsidRPr="00720553" w:rsidRDefault="0075054F">
                            <w:pPr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2FB61463" id="Text Box 24" o:spid="_x0000_s1042" type="#_x0000_t202" style="position:absolute;margin-left:183pt;margin-top:42.75pt;width:406.5pt;height:719.25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" fillcolor="white [3201]" stroked="f" strokeweight=".5pt">
                <v:textbox>
                  <w:txbxContent>
                    <w:p w14:paraId="0FA9CCD5" w14:textId="77777777" w:rsidR="007F25CE" w:rsidRPr="006F17E2" w:rsidRDefault="007F25CE" w:rsidP="007F25CE">
                      <w:pPr>
                        <w:rPr>
                          <w:rFonts w:ascii="Calibri" w:hAnsi="Calibri" w:cs="Calibri"/>
                          <w:b/>
                          <w:bCs/>
                          <w:i/>
                          <w:color w:val="2433C6"/>
                          <w:sz w:val="28"/>
                          <w:szCs w:val="28"/>
                        </w:rPr>
                      </w:pPr>
                      <w:proofErr w:type="spellStart"/>
                      <w:r w:rsidRPr="006F17E2">
                        <w:rPr>
                          <w:rFonts w:ascii="Calibri" w:hAnsi="Calibri" w:cs="Calibri"/>
                          <w:b/>
                          <w:bCs/>
                          <w:i/>
                          <w:color w:val="2433C6"/>
                          <w:sz w:val="28"/>
                          <w:szCs w:val="28"/>
                        </w:rPr>
                        <w:t>SeleniumBase</w:t>
                      </w:r>
                      <w:proofErr w:type="spellEnd"/>
                    </w:p>
                    <w:p w14:paraId="0023CB91" w14:textId="77777777" w:rsidR="007F25CE" w:rsidRPr="006F17E2" w:rsidRDefault="007F25CE" w:rsidP="00720553">
                      <w:pPr>
                        <w:spacing w:before="240"/>
                        <w:ind w:firstLine="720"/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  <w:r w:rsidRPr="006F17E2">
                        <w:rPr>
                          <w:rFonts w:ascii="Calibri" w:hAnsi="Calibri" w:cs="Calibri"/>
                          <w:b/>
                          <w:color w:val="2433C6"/>
                          <w:sz w:val="28"/>
                          <w:szCs w:val="28"/>
                        </w:rPr>
                        <w:t>*</w:t>
                      </w:r>
                      <w:r w:rsidRPr="006F17E2">
                        <w:rPr>
                          <w:rFonts w:ascii="Calibri" w:hAnsi="Calibri" w:cs="Calibri"/>
                          <w:color w:val="2433C6"/>
                          <w:sz w:val="28"/>
                          <w:szCs w:val="28"/>
                        </w:rPr>
                        <w:t xml:space="preserve"> </w:t>
                      </w:r>
                      <w:r w:rsidRPr="007F25CE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Selenium base</w:t>
                      </w:r>
                      <w:r w:rsidRPr="006F17E2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class is a wrapper class which implements all the methods from the Browser and Element Interface class.</w:t>
                      </w:r>
                    </w:p>
                    <w:p w14:paraId="78453863" w14:textId="77777777" w:rsidR="007F25CE" w:rsidRPr="006F17E2" w:rsidRDefault="007F25CE" w:rsidP="00720553">
                      <w:pPr>
                        <w:spacing w:before="240"/>
                        <w:ind w:firstLine="720"/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  <w:r w:rsidRPr="006F17E2">
                        <w:rPr>
                          <w:rFonts w:ascii="Calibri" w:hAnsi="Calibri" w:cs="Calibri"/>
                          <w:b/>
                          <w:color w:val="2433C6"/>
                          <w:sz w:val="28"/>
                          <w:szCs w:val="28"/>
                        </w:rPr>
                        <w:t>*</w:t>
                      </w:r>
                      <w:r w:rsidRPr="006F17E2">
                        <w:rPr>
                          <w:rFonts w:ascii="Calibri" w:hAnsi="Calibri" w:cs="Calibri"/>
                          <w:color w:val="2433C6"/>
                          <w:sz w:val="28"/>
                          <w:szCs w:val="28"/>
                        </w:rPr>
                        <w:t xml:space="preserve"> </w:t>
                      </w:r>
                      <w:r w:rsidRPr="006F17E2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The class contains all the selenium and AUI Commands. </w:t>
                      </w:r>
                    </w:p>
                    <w:p w14:paraId="49BA6B0E" w14:textId="291727A2" w:rsidR="007F25CE" w:rsidRPr="007F25CE" w:rsidRDefault="007F25CE" w:rsidP="00720553">
                      <w:pPr>
                        <w:spacing w:before="240"/>
                        <w:ind w:firstLine="720"/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  <w:r w:rsidRPr="006F17E2">
                        <w:rPr>
                          <w:rFonts w:ascii="Calibri" w:hAnsi="Calibri" w:cs="Calibri"/>
                          <w:b/>
                          <w:color w:val="2433C6"/>
                          <w:sz w:val="28"/>
                          <w:szCs w:val="28"/>
                        </w:rPr>
                        <w:t>*</w:t>
                      </w:r>
                      <w:r w:rsidRPr="006F17E2">
                        <w:rPr>
                          <w:rFonts w:ascii="Calibri" w:hAnsi="Calibri" w:cs="Calibri"/>
                          <w:color w:val="2433C6"/>
                          <w:sz w:val="28"/>
                          <w:szCs w:val="28"/>
                        </w:rPr>
                        <w:t xml:space="preserve"> </w:t>
                      </w:r>
                      <w:r w:rsidRPr="006F17E2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A </w:t>
                      </w:r>
                      <w:r w:rsidRPr="007F25CE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Retry Listener</w:t>
                      </w:r>
                      <w:r w:rsidRPr="006F17E2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has also been incorporated into this component to facilitate the execution of failed test cases</w:t>
                      </w:r>
                    </w:p>
                    <w:p w14:paraId="5C553534" w14:textId="77777777" w:rsidR="007F25CE" w:rsidRDefault="007F25CE" w:rsidP="000D1EDC">
                      <w:pPr>
                        <w:rPr>
                          <w:rFonts w:ascii="Calibri" w:hAnsi="Calibri" w:cs="Calibri"/>
                          <w:b/>
                          <w:i/>
                          <w:color w:val="C00000"/>
                          <w:sz w:val="28"/>
                          <w:szCs w:val="28"/>
                        </w:rPr>
                      </w:pPr>
                    </w:p>
                    <w:p w14:paraId="1BE1C23A" w14:textId="68ECB7D4" w:rsidR="000D1EDC" w:rsidRPr="007F25CE" w:rsidRDefault="000D1EDC" w:rsidP="000D1EDC">
                      <w:pPr>
                        <w:rPr>
                          <w:rFonts w:ascii="Calibri" w:hAnsi="Calibri" w:cs="Calibri"/>
                          <w:b/>
                          <w:bCs/>
                          <w:i/>
                          <w:color w:val="C00000"/>
                          <w:sz w:val="28"/>
                          <w:szCs w:val="28"/>
                        </w:rPr>
                      </w:pPr>
                      <w:r w:rsidRPr="007F25CE">
                        <w:rPr>
                          <w:rFonts w:ascii="Calibri" w:hAnsi="Calibri" w:cs="Calibri"/>
                          <w:b/>
                          <w:i/>
                          <w:color w:val="C00000"/>
                          <w:sz w:val="28"/>
                          <w:szCs w:val="28"/>
                        </w:rPr>
                        <w:t>TestN</w:t>
                      </w:r>
                      <w:r w:rsidRPr="007F25CE">
                        <w:rPr>
                          <w:rFonts w:ascii="Calibri" w:hAnsi="Calibri" w:cs="Calibri"/>
                          <w:b/>
                          <w:i/>
                          <w:color w:val="C00000"/>
                          <w:sz w:val="28"/>
                          <w:szCs w:val="28"/>
                        </w:rPr>
                        <w:t>G</w:t>
                      </w:r>
                      <w:r w:rsidRPr="007F25CE">
                        <w:rPr>
                          <w:rFonts w:ascii="Calibri" w:hAnsi="Calibri" w:cs="Calibri"/>
                          <w:b/>
                          <w:i/>
                          <w:color w:val="C00000"/>
                          <w:sz w:val="28"/>
                          <w:szCs w:val="28"/>
                        </w:rPr>
                        <w:t xml:space="preserve"> Base Package</w:t>
                      </w:r>
                    </w:p>
                    <w:p w14:paraId="3EE4F83F" w14:textId="390BBE82" w:rsidR="000D1EDC" w:rsidRPr="007F25CE" w:rsidRDefault="000D1EDC" w:rsidP="000D1EDC">
                      <w:pPr>
                        <w:rPr>
                          <w:rFonts w:ascii="Calibri" w:hAnsi="Calibri" w:cs="Calibri"/>
                          <w:b/>
                          <w:bCs/>
                          <w:i/>
                          <w:sz w:val="28"/>
                          <w:szCs w:val="28"/>
                        </w:rPr>
                      </w:pPr>
                      <w:proofErr w:type="spellStart"/>
                      <w:r w:rsidRPr="007F25CE">
                        <w:rPr>
                          <w:rFonts w:ascii="Calibri" w:hAnsi="Calibri" w:cs="Calibri"/>
                          <w:b/>
                          <w:bCs/>
                          <w:i/>
                          <w:color w:val="2433C6"/>
                          <w:sz w:val="28"/>
                          <w:szCs w:val="28"/>
                        </w:rPr>
                        <w:t>ProjectSpecificMethod</w:t>
                      </w:r>
                      <w:proofErr w:type="spellEnd"/>
                    </w:p>
                    <w:p w14:paraId="7114662B" w14:textId="12984ABC" w:rsidR="000D1EDC" w:rsidRPr="007F25CE" w:rsidRDefault="000D1EDC" w:rsidP="000D1EDC">
                      <w:pPr>
                        <w:rPr>
                          <w:rFonts w:ascii="Calibri" w:hAnsi="Calibri" w:cs="Calibri"/>
                          <w:b/>
                          <w:bCs/>
                          <w:sz w:val="28"/>
                          <w:szCs w:val="28"/>
                        </w:rPr>
                      </w:pPr>
                      <w:r w:rsidRPr="007F25CE">
                        <w:rPr>
                          <w:rFonts w:ascii="Calibri" w:hAnsi="Calibri" w:cs="Calibri"/>
                          <w:b/>
                          <w:bCs/>
                          <w:sz w:val="28"/>
                          <w:szCs w:val="28"/>
                        </w:rPr>
                        <w:t xml:space="preserve">            </w:t>
                      </w:r>
                      <w:proofErr w:type="spellStart"/>
                      <w:r w:rsidRPr="007F25CE">
                        <w:rPr>
                          <w:rFonts w:ascii="Calibri" w:hAnsi="Calibri" w:cs="Calibri"/>
                          <w:bCs/>
                          <w:i/>
                          <w:sz w:val="28"/>
                          <w:szCs w:val="28"/>
                        </w:rPr>
                        <w:t>ProjectSpecificMethod</w:t>
                      </w:r>
                      <w:proofErr w:type="spellEnd"/>
                      <w:r w:rsidRPr="007F25CE">
                        <w:rPr>
                          <w:rFonts w:ascii="Calibri" w:hAnsi="Calibri" w:cs="Calibri"/>
                          <w:bCs/>
                          <w:sz w:val="28"/>
                          <w:szCs w:val="28"/>
                        </w:rPr>
                        <w:t xml:space="preserve"> is t</w:t>
                      </w:r>
                      <w:r w:rsidRPr="007F25CE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he base class that holds the common methods which are specific to the project. For example, the common methods </w:t>
                      </w:r>
                      <w:r w:rsidRPr="007F25CE">
                        <w:rPr>
                          <w:rFonts w:ascii="Calibri" w:hAnsi="Calibri" w:cs="Calibri"/>
                          <w:sz w:val="28"/>
                          <w:szCs w:val="28"/>
                        </w:rPr>
                        <w:t>such as</w:t>
                      </w:r>
                      <w:r w:rsidRPr="007F25CE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</w:t>
                      </w:r>
                      <w:proofErr w:type="gramStart"/>
                      <w:r w:rsidRPr="007F25CE">
                        <w:rPr>
                          <w:rFonts w:ascii="Calibri" w:hAnsi="Calibri" w:cs="Calibri"/>
                          <w:sz w:val="28"/>
                          <w:szCs w:val="28"/>
                        </w:rPr>
                        <w:t>setup</w:t>
                      </w:r>
                      <w:r w:rsidR="00DF2517" w:rsidRPr="007F25CE">
                        <w:rPr>
                          <w:rFonts w:ascii="Calibri" w:hAnsi="Calibri" w:cs="Calibri"/>
                          <w:sz w:val="28"/>
                          <w:szCs w:val="28"/>
                        </w:rPr>
                        <w:t>(</w:t>
                      </w:r>
                      <w:proofErr w:type="gramEnd"/>
                      <w:r w:rsidR="00DF2517" w:rsidRPr="007F25CE">
                        <w:rPr>
                          <w:rFonts w:ascii="Calibri" w:hAnsi="Calibri" w:cs="Calibri"/>
                          <w:sz w:val="28"/>
                          <w:szCs w:val="28"/>
                        </w:rPr>
                        <w:t>)</w:t>
                      </w:r>
                      <w:r w:rsidRPr="007F25CE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and teardown</w:t>
                      </w:r>
                      <w:r w:rsidR="00DF2517" w:rsidRPr="007F25CE">
                        <w:rPr>
                          <w:rFonts w:ascii="Calibri" w:hAnsi="Calibri" w:cs="Calibri"/>
                          <w:sz w:val="28"/>
                          <w:szCs w:val="28"/>
                        </w:rPr>
                        <w:t>()</w:t>
                      </w:r>
                      <w:r w:rsidRPr="007F25CE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are </w:t>
                      </w:r>
                      <w:proofErr w:type="spellStart"/>
                      <w:r w:rsidR="00335632" w:rsidRPr="007F25CE">
                        <w:rPr>
                          <w:rFonts w:ascii="Calibri" w:hAnsi="Calibri" w:cs="Calibri"/>
                          <w:sz w:val="28"/>
                          <w:szCs w:val="28"/>
                        </w:rPr>
                        <w:t>maitained</w:t>
                      </w:r>
                      <w:proofErr w:type="spellEnd"/>
                      <w:r w:rsidRPr="007F25CE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</w:t>
                      </w:r>
                      <w:r w:rsidR="007F25CE" w:rsidRPr="007F25CE">
                        <w:rPr>
                          <w:rFonts w:ascii="Calibri" w:hAnsi="Calibri" w:cs="Calibri"/>
                          <w:sz w:val="28"/>
                          <w:szCs w:val="28"/>
                        </w:rPr>
                        <w:t>within</w:t>
                      </w:r>
                      <w:r w:rsidRPr="007F25CE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the PSM</w:t>
                      </w:r>
                      <w:r w:rsidR="007F25CE" w:rsidRPr="007F25CE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i.e.,</w:t>
                      </w:r>
                      <w:r w:rsidRPr="007F25CE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the pre and post conditions required for the </w:t>
                      </w:r>
                      <w:r w:rsidR="007F25CE" w:rsidRPr="007F25CE">
                        <w:rPr>
                          <w:rFonts w:ascii="Calibri" w:hAnsi="Calibri" w:cs="Calibri"/>
                          <w:sz w:val="28"/>
                          <w:szCs w:val="28"/>
                        </w:rPr>
                        <w:t>framework are</w:t>
                      </w:r>
                      <w:r w:rsidRPr="007F25CE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implemented here.</w:t>
                      </w:r>
                    </w:p>
                    <w:p w14:paraId="36A0854B" w14:textId="77777777" w:rsidR="000D1EDC" w:rsidRPr="007F25CE" w:rsidRDefault="000D1EDC" w:rsidP="000D1EDC">
                      <w:pPr>
                        <w:rPr>
                          <w:rFonts w:ascii="Calibri" w:hAnsi="Calibri" w:cs="Calibri"/>
                          <w:b/>
                          <w:i/>
                          <w:sz w:val="28"/>
                          <w:szCs w:val="28"/>
                        </w:rPr>
                      </w:pPr>
                      <w:r w:rsidRPr="007F25CE">
                        <w:rPr>
                          <w:rFonts w:ascii="Calibri" w:hAnsi="Calibri" w:cs="Calibri"/>
                          <w:b/>
                          <w:i/>
                          <w:color w:val="2433C6"/>
                          <w:sz w:val="28"/>
                          <w:szCs w:val="28"/>
                        </w:rPr>
                        <w:t>Reporter:</w:t>
                      </w:r>
                      <w:r w:rsidRPr="007F25CE">
                        <w:rPr>
                          <w:rFonts w:ascii="Calibri" w:hAnsi="Calibri" w:cs="Calibri"/>
                          <w:b/>
                          <w:i/>
                          <w:sz w:val="28"/>
                          <w:szCs w:val="28"/>
                        </w:rPr>
                        <w:t xml:space="preserve"> </w:t>
                      </w:r>
                    </w:p>
                    <w:p w14:paraId="472669E2" w14:textId="3150FD66" w:rsidR="000D1EDC" w:rsidRPr="007F25CE" w:rsidRDefault="000D1EDC" w:rsidP="00720553">
                      <w:pPr>
                        <w:ind w:firstLine="720"/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  <w:r w:rsidRPr="007F25CE">
                        <w:rPr>
                          <w:rFonts w:ascii="Calibri" w:hAnsi="Calibri" w:cs="Calibri"/>
                          <w:b/>
                          <w:sz w:val="28"/>
                          <w:szCs w:val="28"/>
                        </w:rPr>
                        <w:t xml:space="preserve"> </w:t>
                      </w:r>
                      <w:r w:rsidRPr="007F25CE">
                        <w:rPr>
                          <w:rFonts w:ascii="Calibri" w:hAnsi="Calibri" w:cs="Calibri"/>
                          <w:b/>
                          <w:color w:val="2433C6"/>
                          <w:sz w:val="28"/>
                          <w:szCs w:val="28"/>
                        </w:rPr>
                        <w:t>*</w:t>
                      </w:r>
                      <w:r w:rsidR="007F25CE" w:rsidRPr="007F25CE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To enhance report generation with a more interactive approach, the project has integrated the </w:t>
                      </w:r>
                      <w:r w:rsidR="007F25CE" w:rsidRPr="007F25CE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Extent Report</w:t>
                      </w:r>
                      <w:r w:rsidR="007F25CE" w:rsidRPr="007F25CE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library from </w:t>
                      </w:r>
                      <w:proofErr w:type="spellStart"/>
                      <w:r w:rsidR="007F25CE" w:rsidRPr="007F25CE">
                        <w:rPr>
                          <w:rFonts w:ascii="Calibri" w:hAnsi="Calibri" w:cs="Calibri"/>
                          <w:sz w:val="28"/>
                          <w:szCs w:val="28"/>
                        </w:rPr>
                        <w:t>aventstack</w:t>
                      </w:r>
                      <w:proofErr w:type="spellEnd"/>
                      <w:r w:rsidR="007F25CE" w:rsidRPr="007F25CE">
                        <w:rPr>
                          <w:rFonts w:ascii="Calibri" w:hAnsi="Calibri" w:cs="Calibri"/>
                          <w:sz w:val="28"/>
                          <w:szCs w:val="28"/>
                        </w:rPr>
                        <w:t>.</w:t>
                      </w:r>
                    </w:p>
                    <w:p w14:paraId="365D1867" w14:textId="49B0DD41" w:rsidR="00720553" w:rsidRDefault="000D1EDC" w:rsidP="00BA4A7D">
                      <w:pPr>
                        <w:ind w:firstLine="720"/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</w:pPr>
                      <w:r w:rsidRPr="007F25CE">
                        <w:rPr>
                          <w:rFonts w:ascii="Calibri" w:hAnsi="Calibri" w:cs="Calibri"/>
                          <w:b/>
                          <w:color w:val="2433C6"/>
                          <w:sz w:val="28"/>
                          <w:szCs w:val="28"/>
                        </w:rPr>
                        <w:t>*</w:t>
                      </w:r>
                      <w:r w:rsidR="007F25CE" w:rsidRPr="007F25CE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The class is structured to generate reports that verify the implied commands, and any exceptions are captured within a </w:t>
                      </w:r>
                      <w:r w:rsidR="007F25CE" w:rsidRPr="007F25CE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try-catch block.</w:t>
                      </w:r>
                    </w:p>
                    <w:p w14:paraId="2124DC1C" w14:textId="77777777" w:rsidR="00BA4A7D" w:rsidRPr="007F25CE" w:rsidRDefault="00BA4A7D" w:rsidP="00BA4A7D">
                      <w:pPr>
                        <w:ind w:firstLine="720"/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</w:pPr>
                    </w:p>
                    <w:p w14:paraId="5C2F3EDB" w14:textId="77777777" w:rsidR="007F25CE" w:rsidRPr="00720553" w:rsidRDefault="007F25CE" w:rsidP="00720553">
                      <w:pPr>
                        <w:rPr>
                          <w:rFonts w:ascii="Calibri" w:hAnsi="Calibri" w:cs="Calibri"/>
                          <w:b/>
                          <w:i/>
                          <w:color w:val="C00000"/>
                          <w:sz w:val="28"/>
                          <w:szCs w:val="28"/>
                        </w:rPr>
                      </w:pPr>
                      <w:r w:rsidRPr="00720553">
                        <w:rPr>
                          <w:rFonts w:ascii="Calibri" w:hAnsi="Calibri" w:cs="Calibri"/>
                          <w:b/>
                          <w:i/>
                          <w:color w:val="C00000"/>
                          <w:sz w:val="28"/>
                          <w:szCs w:val="28"/>
                        </w:rPr>
                        <w:t>Utility Package:</w:t>
                      </w:r>
                    </w:p>
                    <w:p w14:paraId="25D1BAE2" w14:textId="7F331D44" w:rsidR="00720553" w:rsidRPr="00720553" w:rsidRDefault="007F25CE" w:rsidP="00720553">
                      <w:pPr>
                        <w:rPr>
                          <w:rFonts w:ascii="Calibri" w:hAnsi="Calibri" w:cs="Calibri"/>
                          <w:bCs/>
                          <w:i/>
                          <w:noProof/>
                          <w:color w:val="2433C6"/>
                          <w:sz w:val="28"/>
                          <w:szCs w:val="28"/>
                        </w:rPr>
                      </w:pPr>
                      <w:r w:rsidRPr="00720553">
                        <w:rPr>
                          <w:rFonts w:ascii="Calibri" w:hAnsi="Calibri" w:cs="Calibri"/>
                          <w:b/>
                          <w:i/>
                          <w:color w:val="2433C6"/>
                          <w:sz w:val="28"/>
                          <w:szCs w:val="28"/>
                        </w:rPr>
                        <w:t>Retry Engine</w:t>
                      </w:r>
                    </w:p>
                    <w:p w14:paraId="180DAE69" w14:textId="5FE8A458" w:rsidR="00720553" w:rsidRPr="00720553" w:rsidRDefault="00720553" w:rsidP="00720553">
                      <w:pPr>
                        <w:ind w:firstLine="720"/>
                        <w:rPr>
                          <w:rFonts w:ascii="Calibri" w:hAnsi="Calibri" w:cs="Calibri"/>
                          <w:bCs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 w:rsidRPr="00720553">
                        <w:rPr>
                          <w:rFonts w:ascii="Calibri" w:hAnsi="Calibri" w:cs="Calibri"/>
                          <w:bCs/>
                          <w:noProof/>
                          <w:color w:val="000000" w:themeColor="text1"/>
                          <w:sz w:val="28"/>
                          <w:szCs w:val="28"/>
                        </w:rPr>
                        <w:t xml:space="preserve">The </w:t>
                      </w:r>
                      <w:r w:rsidRPr="00E76F93">
                        <w:rPr>
                          <w:rFonts w:ascii="Calibri" w:hAnsi="Calibri" w:cs="Calibri"/>
                          <w:bCs/>
                          <w:i/>
                          <w:noProof/>
                          <w:color w:val="000000" w:themeColor="text1"/>
                          <w:sz w:val="28"/>
                          <w:szCs w:val="28"/>
                        </w:rPr>
                        <w:t>retry</w:t>
                      </w:r>
                      <w:r w:rsidRPr="00720553">
                        <w:rPr>
                          <w:rFonts w:ascii="Calibri" w:hAnsi="Calibri" w:cs="Calibri"/>
                          <w:bCs/>
                          <w:noProof/>
                          <w:color w:val="000000" w:themeColor="text1"/>
                          <w:sz w:val="28"/>
                          <w:szCs w:val="28"/>
                        </w:rPr>
                        <w:t xml:space="preserve"> mechanism enables automatic reruns of failed test methods a specific number of times before </w:t>
                      </w:r>
                      <w:r w:rsidRPr="00720553">
                        <w:rPr>
                          <w:rFonts w:ascii="Calibri" w:hAnsi="Calibri" w:cs="Calibri"/>
                          <w:bCs/>
                          <w:noProof/>
                          <w:color w:val="000000" w:themeColor="text1"/>
                          <w:sz w:val="28"/>
                          <w:szCs w:val="28"/>
                        </w:rPr>
                        <w:t xml:space="preserve">declaring </w:t>
                      </w:r>
                      <w:r w:rsidRPr="00720553">
                        <w:rPr>
                          <w:rFonts w:ascii="Calibri" w:hAnsi="Calibri" w:cs="Calibri"/>
                          <w:bCs/>
                          <w:noProof/>
                          <w:color w:val="000000" w:themeColor="text1"/>
                          <w:sz w:val="28"/>
                          <w:szCs w:val="28"/>
                        </w:rPr>
                        <w:t xml:space="preserve"> them as failures. This proves advantageous in </w:t>
                      </w:r>
                      <w:r w:rsidRPr="00720553">
                        <w:rPr>
                          <w:rFonts w:ascii="Calibri" w:hAnsi="Calibri" w:cs="Calibri"/>
                          <w:bCs/>
                          <w:noProof/>
                          <w:color w:val="000000" w:themeColor="text1"/>
                          <w:sz w:val="28"/>
                          <w:szCs w:val="28"/>
                        </w:rPr>
                        <w:t xml:space="preserve">scenarios </w:t>
                      </w:r>
                      <w:r w:rsidRPr="00720553">
                        <w:rPr>
                          <w:rFonts w:ascii="Calibri" w:hAnsi="Calibri" w:cs="Calibri"/>
                          <w:bCs/>
                          <w:noProof/>
                          <w:color w:val="000000" w:themeColor="text1"/>
                          <w:sz w:val="28"/>
                          <w:szCs w:val="28"/>
                        </w:rPr>
                        <w:t xml:space="preserve"> where </w:t>
                      </w:r>
                      <w:r w:rsidRPr="00E76F93">
                        <w:rPr>
                          <w:rFonts w:ascii="Calibri" w:hAnsi="Calibri" w:cs="Calibri"/>
                          <w:bCs/>
                          <w:i/>
                          <w:noProof/>
                          <w:color w:val="000000" w:themeColor="text1"/>
                          <w:sz w:val="28"/>
                          <w:szCs w:val="28"/>
                        </w:rPr>
                        <w:t>flaky</w:t>
                      </w:r>
                      <w:r w:rsidRPr="00E76F93">
                        <w:rPr>
                          <w:rFonts w:ascii="Calibri" w:hAnsi="Calibri" w:cs="Calibri"/>
                          <w:bCs/>
                          <w:i/>
                          <w:noProof/>
                          <w:color w:val="000000" w:themeColor="text1"/>
                          <w:sz w:val="28"/>
                          <w:szCs w:val="28"/>
                        </w:rPr>
                        <w:t xml:space="preserve"> tests</w:t>
                      </w:r>
                      <w:r w:rsidRPr="00720553">
                        <w:rPr>
                          <w:rFonts w:ascii="Calibri" w:hAnsi="Calibri" w:cs="Calibri"/>
                          <w:bCs/>
                          <w:noProof/>
                          <w:color w:val="000000" w:themeColor="text1"/>
                          <w:sz w:val="28"/>
                          <w:szCs w:val="28"/>
                        </w:rPr>
                        <w:t xml:space="preserve"> fail due to </w:t>
                      </w:r>
                      <w:r w:rsidRPr="00E76F93">
                        <w:rPr>
                          <w:rFonts w:ascii="Calibri" w:hAnsi="Calibri" w:cs="Calibri"/>
                          <w:bCs/>
                          <w:i/>
                          <w:noProof/>
                          <w:color w:val="000000" w:themeColor="text1"/>
                          <w:sz w:val="28"/>
                          <w:szCs w:val="28"/>
                        </w:rPr>
                        <w:t>intermittent issues</w:t>
                      </w:r>
                      <w:r w:rsidRPr="00720553">
                        <w:rPr>
                          <w:rFonts w:ascii="Calibri" w:hAnsi="Calibri" w:cs="Calibri"/>
                          <w:bCs/>
                          <w:noProof/>
                          <w:color w:val="000000" w:themeColor="text1"/>
                          <w:sz w:val="28"/>
                          <w:szCs w:val="28"/>
                        </w:rPr>
                        <w:t>.</w:t>
                      </w:r>
                    </w:p>
                    <w:p w14:paraId="2F7D665A" w14:textId="77777777" w:rsidR="00720553" w:rsidRPr="00720553" w:rsidRDefault="00720553" w:rsidP="00720553">
                      <w:pPr>
                        <w:rPr>
                          <w:rFonts w:ascii="Calibri" w:hAnsi="Calibri" w:cs="Calibri"/>
                          <w:bCs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</w:p>
                    <w:p w14:paraId="78CC5C4A" w14:textId="77777777" w:rsidR="00720553" w:rsidRPr="00720553" w:rsidRDefault="00720553" w:rsidP="00720553">
                      <w:pPr>
                        <w:rPr>
                          <w:rFonts w:ascii="Calibri" w:hAnsi="Calibri" w:cs="Calibri"/>
                          <w:bCs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</w:p>
                    <w:p w14:paraId="74A2941C" w14:textId="77777777" w:rsidR="007F25CE" w:rsidRPr="00720553" w:rsidRDefault="007F25CE" w:rsidP="000D1EDC">
                      <w:pPr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</w:p>
                    <w:p w14:paraId="6AD8A139" w14:textId="77777777" w:rsidR="0075054F" w:rsidRPr="00720553" w:rsidRDefault="0075054F">
                      <w:pPr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D1EDC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D0A599E" wp14:editId="0AD341B9">
                <wp:simplePos x="0" y="0"/>
                <wp:positionH relativeFrom="margin">
                  <wp:align>right</wp:align>
                </wp:positionH>
                <wp:positionV relativeFrom="paragraph">
                  <wp:posOffset>9686925</wp:posOffset>
                </wp:positionV>
                <wp:extent cx="7766165" cy="366205"/>
                <wp:effectExtent l="0" t="0" r="635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66165" cy="36620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dk1">
                                <a:lumMod val="67000"/>
                              </a:schemeClr>
                            </a:gs>
                            <a:gs pos="48000">
                              <a:schemeClr val="dk1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dk1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E5DDE7" w14:textId="77777777" w:rsidR="000D1EDC" w:rsidRPr="006F1A4C" w:rsidRDefault="000D1EDC" w:rsidP="000D1EDC">
                            <w:pPr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     </w:t>
                            </w:r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Testleaf</w:t>
                            </w:r>
                            <w:proofErr w:type="spellEnd"/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 xml:space="preserve">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EE0C235" wp14:editId="3F87538E">
                                  <wp:extent cx="166255" cy="224101"/>
                                  <wp:effectExtent l="0" t="0" r="5715" b="5080"/>
                                  <wp:docPr id="36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5948" t="35691" r="71290" b="3362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4109" cy="23468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                                           </w:t>
                            </w:r>
                            <w:proofErr w:type="spellStart"/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Makaia</w:t>
                            </w:r>
                            <w:proofErr w:type="spellEnd"/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Framework</w:t>
                            </w:r>
                            <w:proofErr w:type="gramStart"/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:Technical</w:t>
                            </w:r>
                            <w:proofErr w:type="spellEnd"/>
                            <w:proofErr w:type="gramEnd"/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Documentation</w:t>
                            </w:r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ab/>
                            </w:r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ab/>
                            </w:r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ab/>
                            </w:r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ab/>
                            </w:r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D0A599E" id="Text Box 25" o:spid="_x0000_s1043" type="#_x0000_t202" style="position:absolute;margin-left:560.3pt;margin-top:762.75pt;width:611.5pt;height:28.85pt;z-index:2516848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" fillcolor="black [2144]" stroked="f">
                <v:fill color2="#666 [1936]" rotate="t" angle="180" colors="0 black;31457f #080808;1 #666" focus="100%" type="gradient"/>
                <v:textbox>
                  <w:txbxContent>
                    <w:p w14:paraId="3CE5DDE7" w14:textId="77777777" w:rsidR="000D1EDC" w:rsidRPr="006F1A4C" w:rsidRDefault="000D1EDC" w:rsidP="000D1EDC">
                      <w:pPr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 xml:space="preserve">      </w:t>
                      </w:r>
                      <w:r w:rsidRPr="006F1A4C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6F1A4C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Testleaf</w:t>
                      </w:r>
                      <w:proofErr w:type="spellEnd"/>
                      <w:r w:rsidRPr="006F1A4C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 xml:space="preserve">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EE0C235" wp14:editId="3F87538E">
                            <wp:extent cx="166255" cy="224101"/>
                            <wp:effectExtent l="0" t="0" r="5715" b="5080"/>
                            <wp:docPr id="36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5948" t="35691" r="71290" b="3362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74109" cy="23468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 xml:space="preserve">                                            </w:t>
                      </w:r>
                      <w:proofErr w:type="spellStart"/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>Makaia</w:t>
                      </w:r>
                      <w:proofErr w:type="spellEnd"/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proofErr w:type="gramStart"/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>Framework:Technical</w:t>
                      </w:r>
                      <w:proofErr w:type="spellEnd"/>
                      <w:proofErr w:type="gramEnd"/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 xml:space="preserve"> Documentation</w:t>
                      </w:r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ab/>
                      </w:r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ab/>
                      </w:r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ab/>
                      </w:r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ab/>
                      </w:r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ab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5054F">
        <w:rPr>
          <w:noProof/>
        </w:rPr>
        <w:drawing>
          <wp:inline distT="0" distB="0" distL="0" distR="0" wp14:anchorId="39AD988B" wp14:editId="4BB50691">
            <wp:extent cx="2199005" cy="97631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_20221208_on_aiwritescode.jp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14" r="13333"/>
                    <a:stretch/>
                  </pic:blipFill>
                  <pic:spPr bwMode="auto">
                    <a:xfrm>
                      <a:off x="0" y="0"/>
                      <a:ext cx="2199601" cy="9765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89727" w14:textId="77777777" w:rsidR="007F25CE" w:rsidRDefault="007F25CE">
      <w:r>
        <w:br w:type="page"/>
      </w:r>
    </w:p>
    <w:p w14:paraId="3460973E" w14:textId="5684AC75" w:rsidR="009B0618" w:rsidRDefault="00E76F9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AD8E563" wp14:editId="521581D0">
                <wp:simplePos x="0" y="0"/>
                <wp:positionH relativeFrom="column">
                  <wp:posOffset>3000375</wp:posOffset>
                </wp:positionH>
                <wp:positionV relativeFrom="paragraph">
                  <wp:posOffset>9258300</wp:posOffset>
                </wp:positionV>
                <wp:extent cx="3924300" cy="342900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430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2ABC662" w14:textId="7323DDA1" w:rsidR="00E76F93" w:rsidRPr="00D942B5" w:rsidRDefault="00E76F93" w:rsidP="00E76F93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i/>
                                <w:color w:val="2433C6"/>
                                <w:sz w:val="26"/>
                                <w:szCs w:val="26"/>
                              </w:rPr>
                            </w:pPr>
                            <w:r w:rsidRPr="00D942B5">
                              <w:rPr>
                                <w:rFonts w:ascii="Calibri" w:hAnsi="Calibri" w:cs="Calibri"/>
                                <w:b/>
                                <w:i/>
                                <w:color w:val="2433C6"/>
                                <w:sz w:val="26"/>
                                <w:szCs w:val="26"/>
                              </w:rPr>
                              <w:t>Internal Working of a hybrid framework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D8E563" id="Text Box 54" o:spid="_x0000_s1044" type="#_x0000_t202" style="position:absolute;margin-left:236.25pt;margin-top:729pt;width:309pt;height:27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" fillcolor="white [3201]" stroked="f" strokeweight=".5pt">
                <v:textbox>
                  <w:txbxContent>
                    <w:p w14:paraId="02ABC662" w14:textId="7323DDA1" w:rsidR="00E76F93" w:rsidRPr="00D942B5" w:rsidRDefault="00E76F93" w:rsidP="00E76F93">
                      <w:pPr>
                        <w:jc w:val="center"/>
                        <w:rPr>
                          <w:rFonts w:ascii="Calibri" w:hAnsi="Calibri" w:cs="Calibri"/>
                          <w:b/>
                          <w:i/>
                          <w:color w:val="2433C6"/>
                          <w:sz w:val="26"/>
                          <w:szCs w:val="26"/>
                        </w:rPr>
                      </w:pPr>
                      <w:r w:rsidRPr="00D942B5">
                        <w:rPr>
                          <w:rFonts w:ascii="Calibri" w:hAnsi="Calibri" w:cs="Calibri"/>
                          <w:b/>
                          <w:i/>
                          <w:color w:val="2433C6"/>
                          <w:sz w:val="26"/>
                          <w:szCs w:val="26"/>
                        </w:rPr>
                        <w:t>Internal Working of a hybrid framework</w:t>
                      </w:r>
                    </w:p>
                  </w:txbxContent>
                </v:textbox>
              </v:shape>
            </w:pict>
          </mc:Fallback>
        </mc:AlternateContent>
      </w:r>
      <w:r w:rsidR="009B0618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E95C5B3" wp14:editId="0BF759A8">
                <wp:simplePos x="0" y="0"/>
                <wp:positionH relativeFrom="margin">
                  <wp:align>right</wp:align>
                </wp:positionH>
                <wp:positionV relativeFrom="paragraph">
                  <wp:posOffset>9686925</wp:posOffset>
                </wp:positionV>
                <wp:extent cx="7766165" cy="366205"/>
                <wp:effectExtent l="0" t="0" r="635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66165" cy="36620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dk1">
                                <a:lumMod val="67000"/>
                              </a:schemeClr>
                            </a:gs>
                            <a:gs pos="48000">
                              <a:schemeClr val="dk1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dk1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BFC635" w14:textId="77777777" w:rsidR="009B0618" w:rsidRPr="006F1A4C" w:rsidRDefault="009B0618" w:rsidP="009B0618">
                            <w:pPr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     </w:t>
                            </w:r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Testleaf</w:t>
                            </w:r>
                            <w:proofErr w:type="spellEnd"/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 xml:space="preserve">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D74C8F6" wp14:editId="144E7191">
                                  <wp:extent cx="166255" cy="224101"/>
                                  <wp:effectExtent l="0" t="0" r="5715" b="5080"/>
                                  <wp:docPr id="42" name="Picture 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5948" t="35691" r="71290" b="3362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4109" cy="23468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                                           </w:t>
                            </w:r>
                            <w:proofErr w:type="spellStart"/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Makaia</w:t>
                            </w:r>
                            <w:proofErr w:type="spellEnd"/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Framework</w:t>
                            </w:r>
                            <w:proofErr w:type="gramStart"/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:Technical</w:t>
                            </w:r>
                            <w:proofErr w:type="spellEnd"/>
                            <w:proofErr w:type="gramEnd"/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Documentation</w:t>
                            </w:r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ab/>
                            </w:r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ab/>
                            </w:r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ab/>
                            </w:r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ab/>
                            </w:r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E95C5B3" id="Text Box 41" o:spid="_x0000_s1045" type="#_x0000_t202" style="position:absolute;margin-left:560.3pt;margin-top:762.75pt;width:611.5pt;height:28.85pt;z-index:2516879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" fillcolor="black [2144]" stroked="f">
                <v:fill color2="#666 [1936]" rotate="t" angle="180" colors="0 black;31457f #080808;1 #666" focus="100%" type="gradient"/>
                <v:textbox>
                  <w:txbxContent>
                    <w:p w14:paraId="6EBFC635" w14:textId="77777777" w:rsidR="009B0618" w:rsidRPr="006F1A4C" w:rsidRDefault="009B0618" w:rsidP="009B0618">
                      <w:pPr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 xml:space="preserve">      </w:t>
                      </w:r>
                      <w:r w:rsidRPr="006F1A4C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6F1A4C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Testleaf</w:t>
                      </w:r>
                      <w:proofErr w:type="spellEnd"/>
                      <w:r w:rsidRPr="006F1A4C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 xml:space="preserve">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4D74C8F6" wp14:editId="144E7191">
                            <wp:extent cx="166255" cy="224101"/>
                            <wp:effectExtent l="0" t="0" r="5715" b="5080"/>
                            <wp:docPr id="42" name="Picture 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5948" t="35691" r="71290" b="3362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74109" cy="23468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 xml:space="preserve">                                            </w:t>
                      </w:r>
                      <w:proofErr w:type="spellStart"/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>Makaia</w:t>
                      </w:r>
                      <w:proofErr w:type="spellEnd"/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proofErr w:type="gramStart"/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>Framework:Technical</w:t>
                      </w:r>
                      <w:proofErr w:type="spellEnd"/>
                      <w:proofErr w:type="gramEnd"/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 xml:space="preserve"> Documentation</w:t>
                      </w:r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ab/>
                      </w:r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ab/>
                      </w:r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ab/>
                      </w:r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ab/>
                      </w:r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ab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20553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D976FC2" wp14:editId="091F2ED2">
                <wp:simplePos x="0" y="0"/>
                <wp:positionH relativeFrom="column">
                  <wp:posOffset>2381250</wp:posOffset>
                </wp:positionH>
                <wp:positionV relativeFrom="paragraph">
                  <wp:posOffset>609599</wp:posOffset>
                </wp:positionV>
                <wp:extent cx="5067300" cy="9134475"/>
                <wp:effectExtent l="0" t="0" r="0" b="9525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7300" cy="9134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6320D4E" w14:textId="77777777" w:rsidR="00BA4A7D" w:rsidRPr="00BA4A7D" w:rsidRDefault="00BA4A7D" w:rsidP="00BA4A7D">
                            <w:pPr>
                              <w:rPr>
                                <w:rFonts w:ascii="Calibri" w:hAnsi="Calibri" w:cs="Calibri"/>
                                <w:b/>
                                <w:bCs/>
                                <w:i/>
                                <w:noProof/>
                                <w:color w:val="2433C6"/>
                                <w:sz w:val="28"/>
                                <w:szCs w:val="28"/>
                              </w:rPr>
                            </w:pPr>
                            <w:r w:rsidRPr="00BA4A7D">
                              <w:rPr>
                                <w:rFonts w:ascii="Calibri" w:hAnsi="Calibri" w:cs="Calibri"/>
                                <w:b/>
                                <w:bCs/>
                                <w:i/>
                                <w:noProof/>
                                <w:color w:val="2433C6"/>
                                <w:sz w:val="28"/>
                                <w:szCs w:val="28"/>
                              </w:rPr>
                              <w:t>Reporter</w:t>
                            </w:r>
                          </w:p>
                          <w:p w14:paraId="2DF39F46" w14:textId="71FD53D0" w:rsidR="00BA4A7D" w:rsidRPr="00BA4A7D" w:rsidRDefault="00BA4A7D" w:rsidP="00E76F93">
                            <w:pPr>
                              <w:ind w:firstLine="720"/>
                              <w:rPr>
                                <w:rFonts w:ascii="Calibri" w:hAnsi="Calibri" w:cs="Calibri"/>
                                <w:bCs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720553">
                              <w:rPr>
                                <w:rFonts w:ascii="Calibri" w:hAnsi="Calibri" w:cs="Calibri"/>
                                <w:bCs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The </w:t>
                            </w:r>
                            <w:r w:rsidRPr="00E76F93">
                              <w:rPr>
                                <w:rFonts w:ascii="Calibri" w:hAnsi="Calibri" w:cs="Calibri"/>
                                <w:bCs/>
                                <w:i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>Extent Report Configuration</w:t>
                            </w:r>
                            <w:r w:rsidRPr="00720553">
                              <w:rPr>
                                <w:rFonts w:ascii="Calibri" w:hAnsi="Calibri" w:cs="Calibri"/>
                                <w:bCs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captures the methods of every page within the application flow, incorporating them into an email</w:t>
                            </w:r>
                            <w:r>
                              <w:rPr>
                                <w:rFonts w:ascii="Calibri" w:hAnsi="Calibri" w:cs="Calibri"/>
                                <w:bCs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20553">
                              <w:rPr>
                                <w:rFonts w:ascii="Calibri" w:hAnsi="Calibri" w:cs="Calibri"/>
                                <w:bCs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>attachment.</w:t>
                            </w:r>
                          </w:p>
                          <w:p w14:paraId="6A7F4F10" w14:textId="5CDBC451" w:rsidR="00896F89" w:rsidRPr="009B0618" w:rsidRDefault="00720553" w:rsidP="00720553">
                            <w:pPr>
                              <w:rPr>
                                <w:rFonts w:ascii="Calibri" w:hAnsi="Calibri" w:cs="Calibri"/>
                                <w:b/>
                                <w:i/>
                                <w:color w:val="2433C6"/>
                                <w:sz w:val="28"/>
                                <w:szCs w:val="28"/>
                              </w:rPr>
                            </w:pPr>
                            <w:r w:rsidRPr="009B0618">
                              <w:rPr>
                                <w:rFonts w:ascii="Calibri" w:hAnsi="Calibri" w:cs="Calibri"/>
                                <w:b/>
                                <w:i/>
                                <w:color w:val="2433C6"/>
                                <w:sz w:val="28"/>
                                <w:szCs w:val="28"/>
                              </w:rPr>
                              <w:t>Dynamic Data Library</w:t>
                            </w:r>
                          </w:p>
                          <w:p w14:paraId="701C7760" w14:textId="76072F3E" w:rsidR="00720553" w:rsidRPr="00E76F93" w:rsidRDefault="00896F89" w:rsidP="00E76F93">
                            <w:pPr>
                              <w:ind w:firstLine="720"/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</w:pPr>
                            <w:r w:rsidRPr="009B0618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The </w:t>
                            </w:r>
                            <w:r w:rsidR="00720553" w:rsidRPr="009B0618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test data </w:t>
                            </w:r>
                            <w:r w:rsidR="00506599" w:rsidRPr="009B0618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for the</w:t>
                            </w:r>
                            <w:r w:rsidR="00720553" w:rsidRPr="009B0618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test scripts </w:t>
                            </w:r>
                            <w:r w:rsidR="00506599" w:rsidRPr="009B0618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is</w:t>
                            </w:r>
                            <w:r w:rsidR="00720553" w:rsidRPr="009B0618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maintained in Excel </w:t>
                            </w:r>
                            <w:r w:rsidR="00506599" w:rsidRPr="009B0618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sheet and is managed by </w:t>
                            </w:r>
                            <w:r w:rsidR="00506599" w:rsidRPr="00E76F93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Apache POI</w:t>
                            </w:r>
                          </w:p>
                          <w:p w14:paraId="0CAC49E0" w14:textId="377F654D" w:rsidR="00506599" w:rsidRPr="009B0618" w:rsidRDefault="00506599" w:rsidP="00720553">
                            <w:pPr>
                              <w:rPr>
                                <w:rFonts w:ascii="Calibri" w:hAnsi="Calibri" w:cs="Calibri"/>
                                <w:b/>
                                <w:i/>
                                <w:color w:val="2433C6"/>
                                <w:sz w:val="28"/>
                                <w:szCs w:val="28"/>
                              </w:rPr>
                            </w:pPr>
                            <w:r w:rsidRPr="009B0618">
                              <w:rPr>
                                <w:rFonts w:ascii="Calibri" w:hAnsi="Calibri" w:cs="Calibri"/>
                                <w:b/>
                                <w:i/>
                                <w:color w:val="2433C6"/>
                                <w:sz w:val="28"/>
                                <w:szCs w:val="28"/>
                              </w:rPr>
                              <w:t>Properties file</w:t>
                            </w:r>
                          </w:p>
                          <w:p w14:paraId="0F1C9730" w14:textId="2D5E1D6E" w:rsidR="00720553" w:rsidRPr="009B0618" w:rsidRDefault="00720553" w:rsidP="00E76F93">
                            <w:pPr>
                              <w:ind w:firstLine="720"/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  <w:r w:rsidRPr="00E76F93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Multilingual data</w:t>
                            </w:r>
                            <w:r w:rsidRPr="009B0618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and other common data with XML are maintained using </w:t>
                            </w:r>
                            <w:r w:rsidRPr="00E76F93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Properties file</w:t>
                            </w:r>
                            <w:r w:rsidRPr="009B0618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0E9BD25D" w14:textId="2ED1CEB7" w:rsidR="00506599" w:rsidRPr="009B0618" w:rsidRDefault="00506599" w:rsidP="00720553">
                            <w:pPr>
                              <w:rPr>
                                <w:rFonts w:ascii="Calibri" w:hAnsi="Calibri" w:cs="Calibri"/>
                                <w:b/>
                                <w:i/>
                                <w:color w:val="2433C6"/>
                                <w:sz w:val="28"/>
                                <w:szCs w:val="28"/>
                              </w:rPr>
                            </w:pPr>
                            <w:r w:rsidRPr="009B0618">
                              <w:rPr>
                                <w:rFonts w:ascii="Calibri" w:hAnsi="Calibri" w:cs="Calibri"/>
                                <w:b/>
                                <w:i/>
                                <w:color w:val="2433C6"/>
                                <w:sz w:val="28"/>
                                <w:szCs w:val="28"/>
                              </w:rPr>
                              <w:t>Java Faker</w:t>
                            </w:r>
                          </w:p>
                          <w:p w14:paraId="56E0C2E9" w14:textId="77777777" w:rsidR="00720553" w:rsidRPr="009B0618" w:rsidRDefault="00720553" w:rsidP="00E76F93">
                            <w:pPr>
                              <w:ind w:firstLine="720"/>
                              <w:rPr>
                                <w:rFonts w:ascii="Calibri" w:hAnsi="Calibri" w:cs="Calibri"/>
                                <w:b/>
                                <w:sz w:val="28"/>
                                <w:szCs w:val="28"/>
                              </w:rPr>
                            </w:pPr>
                            <w:r w:rsidRPr="00E76F93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Java Faker</w:t>
                            </w:r>
                            <w:r w:rsidRPr="009B0618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used to generate </w:t>
                            </w:r>
                            <w:r w:rsidRPr="00E76F93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dynamic data</w:t>
                            </w:r>
                            <w:r w:rsidRPr="009B0618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like name, email-id, phone numbers etc.</w:t>
                            </w:r>
                            <w:r w:rsidRPr="009B0618">
                              <w:rPr>
                                <w:rFonts w:ascii="Calibri" w:hAnsi="Calibri" w:cs="Calibri"/>
                                <w:b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3CBF6D46" w14:textId="40CBA98D" w:rsidR="004666A5" w:rsidRPr="009B0618" w:rsidRDefault="00720553" w:rsidP="004666A5">
                            <w:pPr>
                              <w:rPr>
                                <w:rFonts w:ascii="Calibri" w:hAnsi="Calibri" w:cs="Calibri"/>
                                <w:b/>
                                <w:i/>
                                <w:color w:val="2433C6"/>
                                <w:sz w:val="28"/>
                                <w:szCs w:val="28"/>
                              </w:rPr>
                            </w:pPr>
                            <w:r w:rsidRPr="009B0618">
                              <w:rPr>
                                <w:rFonts w:ascii="Calibri" w:hAnsi="Calibri" w:cs="Calibri"/>
                                <w:b/>
                                <w:i/>
                                <w:color w:val="2433C6"/>
                                <w:sz w:val="28"/>
                                <w:szCs w:val="28"/>
                              </w:rPr>
                              <w:t xml:space="preserve">Owner API </w:t>
                            </w:r>
                          </w:p>
                          <w:p w14:paraId="61C86B32" w14:textId="77777777" w:rsidR="00720553" w:rsidRPr="009B0618" w:rsidRDefault="004666A5" w:rsidP="00E76F93">
                            <w:pPr>
                              <w:ind w:firstLine="720"/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  <w:r w:rsidRPr="009B0618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The </w:t>
                            </w:r>
                            <w:r w:rsidRPr="00E76F93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Owner API</w:t>
                            </w:r>
                            <w:r w:rsidRPr="009B0618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offers a </w:t>
                            </w:r>
                            <w:r w:rsidRPr="00E76F93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type-safe configuration</w:t>
                            </w:r>
                            <w:r w:rsidRPr="009B0618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and simplifies the code needed to manage </w:t>
                            </w:r>
                            <w:r w:rsidRPr="00E76F93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Java properties (configuration) files</w:t>
                            </w:r>
                            <w:r w:rsidRPr="009B0618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0AA36102" w14:textId="30B6CAE2" w:rsidR="00380F2D" w:rsidRDefault="00D942B5" w:rsidP="004666A5">
                            <w:pPr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F921A3D" wp14:editId="44BBA4B6">
                                  <wp:extent cx="4878070" cy="3562350"/>
                                  <wp:effectExtent l="0" t="0" r="0" b="0"/>
                                  <wp:docPr id="40" name="Picture 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878070" cy="35623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70AC012" w14:textId="0A915D78" w:rsidR="00AD3D5A" w:rsidRDefault="00AD3D5A" w:rsidP="004666A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76FC2" id="Text Box 38" o:spid="_x0000_s1046" type="#_x0000_t202" style="position:absolute;margin-left:187.5pt;margin-top:48pt;width:399pt;height:719.25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" fillcolor="white [3201]" stroked="f" strokeweight=".5pt">
                <v:textbox>
                  <w:txbxContent>
                    <w:p w14:paraId="76320D4E" w14:textId="77777777" w:rsidR="00BA4A7D" w:rsidRPr="00BA4A7D" w:rsidRDefault="00BA4A7D" w:rsidP="00BA4A7D">
                      <w:pPr>
                        <w:rPr>
                          <w:rFonts w:ascii="Calibri" w:hAnsi="Calibri" w:cs="Calibri"/>
                          <w:b/>
                          <w:bCs/>
                          <w:i/>
                          <w:noProof/>
                          <w:color w:val="2433C6"/>
                          <w:sz w:val="28"/>
                          <w:szCs w:val="28"/>
                        </w:rPr>
                      </w:pPr>
                      <w:r w:rsidRPr="00BA4A7D">
                        <w:rPr>
                          <w:rFonts w:ascii="Calibri" w:hAnsi="Calibri" w:cs="Calibri"/>
                          <w:b/>
                          <w:bCs/>
                          <w:i/>
                          <w:noProof/>
                          <w:color w:val="2433C6"/>
                          <w:sz w:val="28"/>
                          <w:szCs w:val="28"/>
                        </w:rPr>
                        <w:t>Reporter</w:t>
                      </w:r>
                    </w:p>
                    <w:p w14:paraId="2DF39F46" w14:textId="71FD53D0" w:rsidR="00BA4A7D" w:rsidRPr="00BA4A7D" w:rsidRDefault="00BA4A7D" w:rsidP="00E76F93">
                      <w:pPr>
                        <w:ind w:firstLine="720"/>
                        <w:rPr>
                          <w:rFonts w:ascii="Calibri" w:hAnsi="Calibri" w:cs="Calibri"/>
                          <w:bCs/>
                          <w:noProof/>
                          <w:color w:val="000000" w:themeColor="text1"/>
                          <w:sz w:val="28"/>
                          <w:szCs w:val="28"/>
                        </w:rPr>
                      </w:pPr>
                      <w:r w:rsidRPr="00720553">
                        <w:rPr>
                          <w:rFonts w:ascii="Calibri" w:hAnsi="Calibri" w:cs="Calibri"/>
                          <w:bCs/>
                          <w:noProof/>
                          <w:color w:val="000000" w:themeColor="text1"/>
                          <w:sz w:val="28"/>
                          <w:szCs w:val="28"/>
                        </w:rPr>
                        <w:t xml:space="preserve">The </w:t>
                      </w:r>
                      <w:r w:rsidRPr="00E76F93">
                        <w:rPr>
                          <w:rFonts w:ascii="Calibri" w:hAnsi="Calibri" w:cs="Calibri"/>
                          <w:bCs/>
                          <w:i/>
                          <w:noProof/>
                          <w:color w:val="000000" w:themeColor="text1"/>
                          <w:sz w:val="28"/>
                          <w:szCs w:val="28"/>
                        </w:rPr>
                        <w:t>Extent Report Configuration</w:t>
                      </w:r>
                      <w:r w:rsidRPr="00720553">
                        <w:rPr>
                          <w:rFonts w:ascii="Calibri" w:hAnsi="Calibri" w:cs="Calibri"/>
                          <w:bCs/>
                          <w:noProof/>
                          <w:color w:val="000000" w:themeColor="text1"/>
                          <w:sz w:val="28"/>
                          <w:szCs w:val="28"/>
                        </w:rPr>
                        <w:t xml:space="preserve"> captures the methods of every page within the application flow, incorporating them into an email</w:t>
                      </w:r>
                      <w:r>
                        <w:rPr>
                          <w:rFonts w:ascii="Calibri" w:hAnsi="Calibri" w:cs="Calibri"/>
                          <w:bCs/>
                          <w:noProof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Pr="00720553">
                        <w:rPr>
                          <w:rFonts w:ascii="Calibri" w:hAnsi="Calibri" w:cs="Calibri"/>
                          <w:bCs/>
                          <w:noProof/>
                          <w:color w:val="000000" w:themeColor="text1"/>
                          <w:sz w:val="28"/>
                          <w:szCs w:val="28"/>
                        </w:rPr>
                        <w:t>attachment.</w:t>
                      </w:r>
                    </w:p>
                    <w:p w14:paraId="6A7F4F10" w14:textId="5CDBC451" w:rsidR="00896F89" w:rsidRPr="009B0618" w:rsidRDefault="00720553" w:rsidP="00720553">
                      <w:pPr>
                        <w:rPr>
                          <w:rFonts w:ascii="Calibri" w:hAnsi="Calibri" w:cs="Calibri"/>
                          <w:b/>
                          <w:i/>
                          <w:color w:val="2433C6"/>
                          <w:sz w:val="28"/>
                          <w:szCs w:val="28"/>
                        </w:rPr>
                      </w:pPr>
                      <w:r w:rsidRPr="009B0618">
                        <w:rPr>
                          <w:rFonts w:ascii="Calibri" w:hAnsi="Calibri" w:cs="Calibri"/>
                          <w:b/>
                          <w:i/>
                          <w:color w:val="2433C6"/>
                          <w:sz w:val="28"/>
                          <w:szCs w:val="28"/>
                        </w:rPr>
                        <w:t>Dynamic Data Library</w:t>
                      </w:r>
                    </w:p>
                    <w:p w14:paraId="701C7760" w14:textId="76072F3E" w:rsidR="00720553" w:rsidRPr="00E76F93" w:rsidRDefault="00896F89" w:rsidP="00E76F93">
                      <w:pPr>
                        <w:ind w:firstLine="720"/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</w:pPr>
                      <w:r w:rsidRPr="009B0618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The </w:t>
                      </w:r>
                      <w:r w:rsidR="00720553" w:rsidRPr="009B0618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test data </w:t>
                      </w:r>
                      <w:r w:rsidR="00506599" w:rsidRPr="009B0618">
                        <w:rPr>
                          <w:rFonts w:ascii="Calibri" w:hAnsi="Calibri" w:cs="Calibri"/>
                          <w:sz w:val="28"/>
                          <w:szCs w:val="28"/>
                        </w:rPr>
                        <w:t>for the</w:t>
                      </w:r>
                      <w:r w:rsidR="00720553" w:rsidRPr="009B0618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test scripts </w:t>
                      </w:r>
                      <w:r w:rsidR="00506599" w:rsidRPr="009B0618">
                        <w:rPr>
                          <w:rFonts w:ascii="Calibri" w:hAnsi="Calibri" w:cs="Calibri"/>
                          <w:sz w:val="28"/>
                          <w:szCs w:val="28"/>
                        </w:rPr>
                        <w:t>is</w:t>
                      </w:r>
                      <w:r w:rsidR="00720553" w:rsidRPr="009B0618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maintained in Excel </w:t>
                      </w:r>
                      <w:r w:rsidR="00506599" w:rsidRPr="009B0618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sheet and is managed by </w:t>
                      </w:r>
                      <w:r w:rsidR="00506599" w:rsidRPr="00E76F93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Apache POI</w:t>
                      </w:r>
                    </w:p>
                    <w:p w14:paraId="0CAC49E0" w14:textId="377F654D" w:rsidR="00506599" w:rsidRPr="009B0618" w:rsidRDefault="00506599" w:rsidP="00720553">
                      <w:pPr>
                        <w:rPr>
                          <w:rFonts w:ascii="Calibri" w:hAnsi="Calibri" w:cs="Calibri"/>
                          <w:b/>
                          <w:i/>
                          <w:color w:val="2433C6"/>
                          <w:sz w:val="28"/>
                          <w:szCs w:val="28"/>
                        </w:rPr>
                      </w:pPr>
                      <w:r w:rsidRPr="009B0618">
                        <w:rPr>
                          <w:rFonts w:ascii="Calibri" w:hAnsi="Calibri" w:cs="Calibri"/>
                          <w:b/>
                          <w:i/>
                          <w:color w:val="2433C6"/>
                          <w:sz w:val="28"/>
                          <w:szCs w:val="28"/>
                        </w:rPr>
                        <w:t>Properties file</w:t>
                      </w:r>
                    </w:p>
                    <w:p w14:paraId="0F1C9730" w14:textId="2D5E1D6E" w:rsidR="00720553" w:rsidRPr="009B0618" w:rsidRDefault="00720553" w:rsidP="00E76F93">
                      <w:pPr>
                        <w:ind w:firstLine="720"/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  <w:r w:rsidRPr="00E76F93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Multilingual data</w:t>
                      </w:r>
                      <w:r w:rsidRPr="009B0618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and other common data with XML are maintained using </w:t>
                      </w:r>
                      <w:r w:rsidRPr="00E76F93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Properties file</w:t>
                      </w:r>
                      <w:r w:rsidRPr="009B0618">
                        <w:rPr>
                          <w:rFonts w:ascii="Calibri" w:hAnsi="Calibri" w:cs="Calibri"/>
                          <w:sz w:val="28"/>
                          <w:szCs w:val="28"/>
                        </w:rPr>
                        <w:t>.</w:t>
                      </w:r>
                    </w:p>
                    <w:p w14:paraId="0E9BD25D" w14:textId="2ED1CEB7" w:rsidR="00506599" w:rsidRPr="009B0618" w:rsidRDefault="00506599" w:rsidP="00720553">
                      <w:pPr>
                        <w:rPr>
                          <w:rFonts w:ascii="Calibri" w:hAnsi="Calibri" w:cs="Calibri"/>
                          <w:b/>
                          <w:i/>
                          <w:color w:val="2433C6"/>
                          <w:sz w:val="28"/>
                          <w:szCs w:val="28"/>
                        </w:rPr>
                      </w:pPr>
                      <w:r w:rsidRPr="009B0618">
                        <w:rPr>
                          <w:rFonts w:ascii="Calibri" w:hAnsi="Calibri" w:cs="Calibri"/>
                          <w:b/>
                          <w:i/>
                          <w:color w:val="2433C6"/>
                          <w:sz w:val="28"/>
                          <w:szCs w:val="28"/>
                        </w:rPr>
                        <w:t>Java Faker</w:t>
                      </w:r>
                    </w:p>
                    <w:p w14:paraId="56E0C2E9" w14:textId="77777777" w:rsidR="00720553" w:rsidRPr="009B0618" w:rsidRDefault="00720553" w:rsidP="00E76F93">
                      <w:pPr>
                        <w:ind w:firstLine="720"/>
                        <w:rPr>
                          <w:rFonts w:ascii="Calibri" w:hAnsi="Calibri" w:cs="Calibri"/>
                          <w:b/>
                          <w:sz w:val="28"/>
                          <w:szCs w:val="28"/>
                        </w:rPr>
                      </w:pPr>
                      <w:r w:rsidRPr="00E76F93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Java Faker</w:t>
                      </w:r>
                      <w:r w:rsidRPr="009B0618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used to generate </w:t>
                      </w:r>
                      <w:r w:rsidRPr="00E76F93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dynamic data</w:t>
                      </w:r>
                      <w:r w:rsidRPr="009B0618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like name, email-id, phone numbers etc.</w:t>
                      </w:r>
                      <w:r w:rsidRPr="009B0618">
                        <w:rPr>
                          <w:rFonts w:ascii="Calibri" w:hAnsi="Calibri" w:cs="Calibri"/>
                          <w:b/>
                          <w:sz w:val="28"/>
                          <w:szCs w:val="28"/>
                        </w:rPr>
                        <w:t xml:space="preserve"> </w:t>
                      </w:r>
                    </w:p>
                    <w:p w14:paraId="3CBF6D46" w14:textId="40CBA98D" w:rsidR="004666A5" w:rsidRPr="009B0618" w:rsidRDefault="00720553" w:rsidP="004666A5">
                      <w:pPr>
                        <w:rPr>
                          <w:rFonts w:ascii="Calibri" w:hAnsi="Calibri" w:cs="Calibri"/>
                          <w:b/>
                          <w:i/>
                          <w:color w:val="2433C6"/>
                          <w:sz w:val="28"/>
                          <w:szCs w:val="28"/>
                        </w:rPr>
                      </w:pPr>
                      <w:r w:rsidRPr="009B0618">
                        <w:rPr>
                          <w:rFonts w:ascii="Calibri" w:hAnsi="Calibri" w:cs="Calibri"/>
                          <w:b/>
                          <w:i/>
                          <w:color w:val="2433C6"/>
                          <w:sz w:val="28"/>
                          <w:szCs w:val="28"/>
                        </w:rPr>
                        <w:t xml:space="preserve">Owner API </w:t>
                      </w:r>
                    </w:p>
                    <w:p w14:paraId="61C86B32" w14:textId="77777777" w:rsidR="00720553" w:rsidRPr="009B0618" w:rsidRDefault="004666A5" w:rsidP="00E76F93">
                      <w:pPr>
                        <w:ind w:firstLine="720"/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  <w:r w:rsidRPr="009B0618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The </w:t>
                      </w:r>
                      <w:r w:rsidRPr="00E76F93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Owner API</w:t>
                      </w:r>
                      <w:r w:rsidRPr="009B0618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offers a </w:t>
                      </w:r>
                      <w:r w:rsidRPr="00E76F93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type-safe configuration</w:t>
                      </w:r>
                      <w:r w:rsidRPr="009B0618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and simplifies the code needed to manage </w:t>
                      </w:r>
                      <w:r w:rsidRPr="00E76F93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Java properties (configuration) files</w:t>
                      </w:r>
                      <w:r w:rsidRPr="009B0618">
                        <w:rPr>
                          <w:rFonts w:ascii="Calibri" w:hAnsi="Calibri" w:cs="Calibri"/>
                          <w:sz w:val="28"/>
                          <w:szCs w:val="28"/>
                        </w:rPr>
                        <w:t>.</w:t>
                      </w:r>
                    </w:p>
                    <w:p w14:paraId="0AA36102" w14:textId="30B6CAE2" w:rsidR="00380F2D" w:rsidRDefault="00D942B5" w:rsidP="004666A5">
                      <w:pPr>
                        <w:rPr>
                          <w:rFonts w:cstheme="minorHAnsi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F921A3D" wp14:editId="44BBA4B6">
                            <wp:extent cx="4878070" cy="3562350"/>
                            <wp:effectExtent l="0" t="0" r="0" b="0"/>
                            <wp:docPr id="40" name="Picture 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878070" cy="35623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70AC012" w14:textId="0A915D78" w:rsidR="00AD3D5A" w:rsidRDefault="00AD3D5A" w:rsidP="004666A5"/>
                  </w:txbxContent>
                </v:textbox>
              </v:shape>
            </w:pict>
          </mc:Fallback>
        </mc:AlternateContent>
      </w:r>
      <w:r w:rsidR="007F25CE">
        <w:rPr>
          <w:noProof/>
        </w:rPr>
        <w:drawing>
          <wp:inline distT="0" distB="0" distL="0" distR="0" wp14:anchorId="06D53A6F" wp14:editId="584A9177">
            <wp:extent cx="2199005" cy="97726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1bfc724e1735ad106d39850d366e88ff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601" cy="977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34A83" w14:textId="2DA318F6" w:rsidR="009B0618" w:rsidRDefault="009B0618">
      <w:r>
        <w:br w:type="page"/>
      </w:r>
    </w:p>
    <w:p w14:paraId="5E87171E" w14:textId="78923041" w:rsidR="007738B3" w:rsidRDefault="00E4174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1EC842B" wp14:editId="213B81C0">
                <wp:simplePos x="0" y="0"/>
                <wp:positionH relativeFrom="margin">
                  <wp:align>right</wp:align>
                </wp:positionH>
                <wp:positionV relativeFrom="paragraph">
                  <wp:posOffset>9686925</wp:posOffset>
                </wp:positionV>
                <wp:extent cx="7766165" cy="366205"/>
                <wp:effectExtent l="0" t="0" r="6350" b="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66165" cy="36620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dk1">
                                <a:lumMod val="67000"/>
                              </a:schemeClr>
                            </a:gs>
                            <a:gs pos="48000">
                              <a:schemeClr val="dk1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dk1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43E991" w14:textId="77777777" w:rsidR="00E4174F" w:rsidRPr="006F1A4C" w:rsidRDefault="00E4174F" w:rsidP="00E4174F">
                            <w:pPr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     </w:t>
                            </w:r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Testleaf</w:t>
                            </w:r>
                            <w:proofErr w:type="spellEnd"/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 xml:space="preserve">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48F5F2D" wp14:editId="6B4337A8">
                                  <wp:extent cx="166255" cy="224101"/>
                                  <wp:effectExtent l="0" t="0" r="5715" b="5080"/>
                                  <wp:docPr id="51" name="Picture 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5948" t="35691" r="71290" b="3362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4109" cy="23468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                                           </w:t>
                            </w:r>
                            <w:proofErr w:type="spellStart"/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Makaia</w:t>
                            </w:r>
                            <w:proofErr w:type="spellEnd"/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Framework</w:t>
                            </w:r>
                            <w:proofErr w:type="gramStart"/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:Technical</w:t>
                            </w:r>
                            <w:proofErr w:type="spellEnd"/>
                            <w:proofErr w:type="gramEnd"/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Documentation</w:t>
                            </w:r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ab/>
                            </w:r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ab/>
                            </w:r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ab/>
                            </w:r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ab/>
                            </w:r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1EC842B" id="Text Box 48" o:spid="_x0000_s1047" type="#_x0000_t202" style="position:absolute;margin-left:560.3pt;margin-top:762.75pt;width:611.5pt;height:28.85pt;z-index:2516920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" fillcolor="black [2144]" stroked="f">
                <v:fill color2="#666 [1936]" rotate="t" angle="180" colors="0 black;31457f #080808;1 #666" focus="100%" type="gradient"/>
                <v:textbox>
                  <w:txbxContent>
                    <w:p w14:paraId="2E43E991" w14:textId="77777777" w:rsidR="00E4174F" w:rsidRPr="006F1A4C" w:rsidRDefault="00E4174F" w:rsidP="00E4174F">
                      <w:pPr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 xml:space="preserve">      </w:t>
                      </w:r>
                      <w:r w:rsidRPr="006F1A4C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6F1A4C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Testleaf</w:t>
                      </w:r>
                      <w:proofErr w:type="spellEnd"/>
                      <w:r w:rsidRPr="006F1A4C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 xml:space="preserve">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48F5F2D" wp14:editId="6B4337A8">
                            <wp:extent cx="166255" cy="224101"/>
                            <wp:effectExtent l="0" t="0" r="5715" b="5080"/>
                            <wp:docPr id="51" name="Picture 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5948" t="35691" r="71290" b="3362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74109" cy="23468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 xml:space="preserve">                                            </w:t>
                      </w:r>
                      <w:proofErr w:type="spellStart"/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>Makaia</w:t>
                      </w:r>
                      <w:proofErr w:type="spellEnd"/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proofErr w:type="gramStart"/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>Framework:Technical</w:t>
                      </w:r>
                      <w:proofErr w:type="spellEnd"/>
                      <w:proofErr w:type="gramEnd"/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 xml:space="preserve"> Documentation</w:t>
                      </w:r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ab/>
                      </w:r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ab/>
                      </w:r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ab/>
                      </w:r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ab/>
                      </w:r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ab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B0618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F3EB909" wp14:editId="27959DFA">
                <wp:simplePos x="0" y="0"/>
                <wp:positionH relativeFrom="column">
                  <wp:posOffset>2133600</wp:posOffset>
                </wp:positionH>
                <wp:positionV relativeFrom="paragraph">
                  <wp:posOffset>381000</wp:posOffset>
                </wp:positionV>
                <wp:extent cx="5391150" cy="9296400"/>
                <wp:effectExtent l="0" t="0" r="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1150" cy="9296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C77A502" w14:textId="77777777" w:rsidR="007738B3" w:rsidRPr="00BA12B9" w:rsidRDefault="007738B3" w:rsidP="00BA12B9">
                            <w:pPr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</w:p>
                          <w:p w14:paraId="171C033A" w14:textId="7C305281" w:rsidR="007738B3" w:rsidRDefault="007738B3" w:rsidP="003932E1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  <w:r w:rsidRPr="00BA12B9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The project initiates its execution from the </w:t>
                            </w:r>
                            <w:r w:rsidRPr="00E76F93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TestNG runner class</w:t>
                            </w:r>
                            <w:r w:rsidRPr="00BA12B9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file. The first step involves setting up the reporting platform, while each subsequent step captures the flow to</w:t>
                            </w:r>
                            <w:r w:rsidR="00BA12B9" w:rsidRPr="00BA12B9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BA12B9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report the application's status.</w:t>
                            </w:r>
                          </w:p>
                          <w:p w14:paraId="64DA2BE0" w14:textId="77777777" w:rsidR="003932E1" w:rsidRPr="00BA12B9" w:rsidRDefault="003932E1" w:rsidP="003932E1">
                            <w:pPr>
                              <w:pStyle w:val="ListParagraph"/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</w:p>
                          <w:p w14:paraId="05492F23" w14:textId="5EDB3C6D" w:rsidR="003932E1" w:rsidRPr="003932E1" w:rsidRDefault="007738B3" w:rsidP="003932E1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  <w:r w:rsidRPr="00BA12B9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Moving forward, the following step encompasses executing test cases, which involves configuring values such as the desired browser for the project. Subsequently, the </w:t>
                            </w:r>
                            <w:r w:rsidRPr="00E76F93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reporter class</w:t>
                            </w:r>
                            <w:r w:rsidRPr="00BA12B9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is invoked to manage the method implementation flow.</w:t>
                            </w:r>
                          </w:p>
                          <w:p w14:paraId="34B30FA5" w14:textId="77777777" w:rsidR="003932E1" w:rsidRDefault="003932E1" w:rsidP="003932E1">
                            <w:pPr>
                              <w:pStyle w:val="ListParagraph"/>
                              <w:spacing w:before="240"/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</w:p>
                          <w:p w14:paraId="4E35408F" w14:textId="2511BE02" w:rsidR="007738B3" w:rsidRPr="00BA12B9" w:rsidRDefault="007738B3" w:rsidP="003932E1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before="240"/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  <w:r w:rsidRPr="00BA12B9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In the third step, the </w:t>
                            </w:r>
                            <w:proofErr w:type="spellStart"/>
                            <w:r w:rsidRPr="00E76F93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DataProvider</w:t>
                            </w:r>
                            <w:proofErr w:type="spellEnd"/>
                            <w:r w:rsidRPr="00BA12B9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method is called upon to provide input data to the necessary methods. Following this, the test case methods are triggered from the </w:t>
                            </w:r>
                            <w:proofErr w:type="spellStart"/>
                            <w:r w:rsidRPr="00E76F93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ProjectSpecificMethod</w:t>
                            </w:r>
                            <w:proofErr w:type="spellEnd"/>
                            <w:r w:rsidRPr="00E76F93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BA12B9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class, seamlessly continuing with the implementation of all </w:t>
                            </w:r>
                            <w:r w:rsidRPr="00E76F93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page object methods</w:t>
                            </w:r>
                            <w:r w:rsidRPr="00BA12B9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717EB5CF" w14:textId="77777777" w:rsidR="003932E1" w:rsidRDefault="003932E1" w:rsidP="003932E1">
                            <w:pPr>
                              <w:pStyle w:val="ListParagraph"/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</w:p>
                          <w:p w14:paraId="65E5D7B2" w14:textId="01ECB8EB" w:rsidR="009B0618" w:rsidRPr="00E76F93" w:rsidRDefault="007738B3" w:rsidP="003932E1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  <w:r w:rsidRPr="00BA12B9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Upon completing the implementation of all methods, the application's status is generated using the </w:t>
                            </w:r>
                            <w:r w:rsidRPr="00E76F93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Extent report</w:t>
                            </w:r>
                            <w:r w:rsidRPr="00BA12B9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method.</w:t>
                            </w:r>
                          </w:p>
                          <w:p w14:paraId="3D90ABB2" w14:textId="52E7880D" w:rsidR="009B0618" w:rsidRDefault="009B0618" w:rsidP="00E76F93">
                            <w:pPr>
                              <w:spacing w:before="240"/>
                              <w:rPr>
                                <w:rFonts w:ascii="Calibri" w:hAnsi="Calibri" w:cs="Calibri"/>
                                <w:b/>
                                <w:bCs/>
                                <w:color w:val="C45911" w:themeColor="accent2" w:themeShade="BF"/>
                                <w:sz w:val="28"/>
                                <w:szCs w:val="28"/>
                              </w:rPr>
                            </w:pPr>
                            <w:r w:rsidRPr="00BA12B9">
                              <w:rPr>
                                <w:rFonts w:ascii="Calibri" w:hAnsi="Calibri" w:cs="Calibri"/>
                                <w:b/>
                                <w:bCs/>
                                <w:color w:val="C45911" w:themeColor="accent2" w:themeShade="BF"/>
                                <w:sz w:val="28"/>
                                <w:szCs w:val="28"/>
                              </w:rPr>
                              <w:t>Hierarchy of Execution</w:t>
                            </w:r>
                          </w:p>
                          <w:p w14:paraId="175B4A98" w14:textId="244963F7" w:rsidR="00E76F93" w:rsidRPr="00E76F93" w:rsidRDefault="00E76F93" w:rsidP="009B0618">
                            <w:pPr>
                              <w:rPr>
                                <w:rFonts w:ascii="Calibri" w:hAnsi="Calibri" w:cs="Calibri"/>
                                <w:b/>
                                <w:bCs/>
                                <w:color w:val="C45911" w:themeColor="accent2" w:themeShade="BF"/>
                                <w:sz w:val="28"/>
                                <w:szCs w:val="28"/>
                              </w:rPr>
                            </w:pPr>
                            <w:r w:rsidRPr="00E76F93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The sequential execution hierarchy is illustrated in the steps below</w:t>
                            </w:r>
                          </w:p>
                          <w:p w14:paraId="721791F2" w14:textId="77777777" w:rsidR="009B0618" w:rsidRPr="00BA12B9" w:rsidRDefault="009B0618" w:rsidP="009B0618">
                            <w:pPr>
                              <w:pStyle w:val="ListParagraph"/>
                              <w:rPr>
                                <w:rFonts w:ascii="Calibri" w:hAnsi="Calibri" w:cs="Calibri"/>
                                <w:bCs/>
                                <w:i/>
                                <w:color w:val="2433C6"/>
                                <w:sz w:val="28"/>
                                <w:szCs w:val="28"/>
                              </w:rPr>
                            </w:pPr>
                            <w:r w:rsidRPr="00BA12B9">
                              <w:rPr>
                                <w:rFonts w:ascii="Calibri" w:hAnsi="Calibri" w:cs="Calibri"/>
                                <w:bCs/>
                                <w:i/>
                                <w:color w:val="2433C6"/>
                                <w:sz w:val="28"/>
                                <w:szCs w:val="28"/>
                              </w:rPr>
                              <w:t>@</w:t>
                            </w:r>
                            <w:proofErr w:type="spellStart"/>
                            <w:r w:rsidRPr="00BA12B9">
                              <w:rPr>
                                <w:rFonts w:ascii="Calibri" w:hAnsi="Calibri" w:cs="Calibri"/>
                                <w:bCs/>
                                <w:i/>
                                <w:color w:val="2433C6"/>
                                <w:sz w:val="28"/>
                                <w:szCs w:val="28"/>
                              </w:rPr>
                              <w:t>BeforeSuite</w:t>
                            </w:r>
                            <w:proofErr w:type="spellEnd"/>
                            <w:r w:rsidRPr="00BA12B9">
                              <w:rPr>
                                <w:rFonts w:ascii="Calibri" w:hAnsi="Calibri" w:cs="Calibri"/>
                                <w:bCs/>
                                <w:i/>
                                <w:color w:val="2433C6"/>
                                <w:sz w:val="28"/>
                                <w:szCs w:val="28"/>
                              </w:rPr>
                              <w:t xml:space="preserve"> --&gt; Reporter (</w:t>
                            </w:r>
                            <w:proofErr w:type="spellStart"/>
                            <w:r w:rsidRPr="00BA12B9">
                              <w:rPr>
                                <w:rFonts w:ascii="Calibri" w:hAnsi="Calibri" w:cs="Calibri"/>
                                <w:i/>
                                <w:color w:val="2433C6"/>
                                <w:sz w:val="28"/>
                                <w:szCs w:val="28"/>
                              </w:rPr>
                              <w:t>startReport</w:t>
                            </w:r>
                            <w:proofErr w:type="spellEnd"/>
                            <w:r w:rsidRPr="00BA12B9">
                              <w:rPr>
                                <w:rFonts w:ascii="Calibri" w:hAnsi="Calibri" w:cs="Calibri"/>
                                <w:bCs/>
                                <w:i/>
                                <w:color w:val="2433C6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  <w:p w14:paraId="0D46D94B" w14:textId="77777777" w:rsidR="009B0618" w:rsidRPr="00BA12B9" w:rsidRDefault="009B0618" w:rsidP="009B0618">
                            <w:pPr>
                              <w:pStyle w:val="ListParagraph"/>
                              <w:rPr>
                                <w:rFonts w:ascii="Calibri" w:hAnsi="Calibri" w:cs="Calibri"/>
                                <w:bCs/>
                                <w:i/>
                                <w:color w:val="2433C6"/>
                                <w:sz w:val="28"/>
                                <w:szCs w:val="28"/>
                              </w:rPr>
                            </w:pPr>
                            <w:r w:rsidRPr="00BA12B9">
                              <w:rPr>
                                <w:rFonts w:ascii="Calibri" w:hAnsi="Calibri" w:cs="Calibri"/>
                                <w:bCs/>
                                <w:i/>
                                <w:color w:val="2433C6"/>
                                <w:sz w:val="28"/>
                                <w:szCs w:val="28"/>
                              </w:rPr>
                              <w:tab/>
                              <w:t>@</w:t>
                            </w:r>
                            <w:proofErr w:type="spellStart"/>
                            <w:r w:rsidRPr="00BA12B9">
                              <w:rPr>
                                <w:rFonts w:ascii="Calibri" w:hAnsi="Calibri" w:cs="Calibri"/>
                                <w:bCs/>
                                <w:i/>
                                <w:color w:val="2433C6"/>
                                <w:sz w:val="28"/>
                                <w:szCs w:val="28"/>
                              </w:rPr>
                              <w:t>BeforeTest</w:t>
                            </w:r>
                            <w:proofErr w:type="spellEnd"/>
                            <w:r w:rsidRPr="00BA12B9">
                              <w:rPr>
                                <w:rFonts w:ascii="Calibri" w:hAnsi="Calibri" w:cs="Calibri"/>
                                <w:bCs/>
                                <w:i/>
                                <w:color w:val="2433C6"/>
                                <w:sz w:val="28"/>
                                <w:szCs w:val="28"/>
                              </w:rPr>
                              <w:t xml:space="preserve"> --&gt; </w:t>
                            </w:r>
                            <w:proofErr w:type="spellStart"/>
                            <w:r w:rsidRPr="00BA12B9">
                              <w:rPr>
                                <w:rFonts w:ascii="Calibri" w:hAnsi="Calibri" w:cs="Calibri"/>
                                <w:bCs/>
                                <w:i/>
                                <w:color w:val="2433C6"/>
                                <w:sz w:val="28"/>
                                <w:szCs w:val="28"/>
                              </w:rPr>
                              <w:t>TestCase</w:t>
                            </w:r>
                            <w:proofErr w:type="spellEnd"/>
                            <w:r w:rsidRPr="00BA12B9">
                              <w:rPr>
                                <w:rFonts w:ascii="Calibri" w:hAnsi="Calibri" w:cs="Calibri"/>
                                <w:bCs/>
                                <w:i/>
                                <w:color w:val="2433C6"/>
                                <w:sz w:val="28"/>
                                <w:szCs w:val="28"/>
                              </w:rPr>
                              <w:t xml:space="preserve"> class (</w:t>
                            </w:r>
                            <w:proofErr w:type="spellStart"/>
                            <w:r w:rsidRPr="00BA12B9">
                              <w:rPr>
                                <w:rFonts w:ascii="Calibri" w:hAnsi="Calibri" w:cs="Calibri"/>
                                <w:i/>
                                <w:color w:val="2433C6"/>
                                <w:sz w:val="28"/>
                                <w:szCs w:val="28"/>
                              </w:rPr>
                              <w:t>setValues</w:t>
                            </w:r>
                            <w:proofErr w:type="spellEnd"/>
                            <w:r w:rsidRPr="00BA12B9">
                              <w:rPr>
                                <w:rFonts w:ascii="Calibri" w:hAnsi="Calibri" w:cs="Calibri"/>
                                <w:bCs/>
                                <w:i/>
                                <w:color w:val="2433C6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  <w:p w14:paraId="720AC6C5" w14:textId="77777777" w:rsidR="009B0618" w:rsidRPr="00BA12B9" w:rsidRDefault="009B0618" w:rsidP="009B0618">
                            <w:pPr>
                              <w:pStyle w:val="ListParagraph"/>
                              <w:rPr>
                                <w:rFonts w:ascii="Calibri" w:hAnsi="Calibri" w:cs="Calibri"/>
                                <w:bCs/>
                                <w:i/>
                                <w:color w:val="2433C6"/>
                                <w:sz w:val="28"/>
                                <w:szCs w:val="28"/>
                              </w:rPr>
                            </w:pPr>
                            <w:r w:rsidRPr="00BA12B9">
                              <w:rPr>
                                <w:rFonts w:ascii="Calibri" w:hAnsi="Calibri" w:cs="Calibri"/>
                                <w:bCs/>
                                <w:i/>
                                <w:color w:val="2433C6"/>
                                <w:sz w:val="28"/>
                                <w:szCs w:val="28"/>
                              </w:rPr>
                              <w:tab/>
                            </w:r>
                            <w:r w:rsidRPr="00BA12B9">
                              <w:rPr>
                                <w:rFonts w:ascii="Calibri" w:hAnsi="Calibri" w:cs="Calibri"/>
                                <w:bCs/>
                                <w:i/>
                                <w:color w:val="2433C6"/>
                                <w:sz w:val="28"/>
                                <w:szCs w:val="28"/>
                              </w:rPr>
                              <w:tab/>
                              <w:t>@</w:t>
                            </w:r>
                            <w:proofErr w:type="spellStart"/>
                            <w:r w:rsidRPr="00BA12B9">
                              <w:rPr>
                                <w:rFonts w:ascii="Calibri" w:hAnsi="Calibri" w:cs="Calibri"/>
                                <w:bCs/>
                                <w:i/>
                                <w:color w:val="2433C6"/>
                                <w:sz w:val="28"/>
                                <w:szCs w:val="28"/>
                              </w:rPr>
                              <w:t>BeforeClass</w:t>
                            </w:r>
                            <w:proofErr w:type="spellEnd"/>
                            <w:r w:rsidRPr="00BA12B9">
                              <w:rPr>
                                <w:rFonts w:ascii="Calibri" w:hAnsi="Calibri" w:cs="Calibri"/>
                                <w:bCs/>
                                <w:i/>
                                <w:color w:val="2433C6"/>
                                <w:sz w:val="28"/>
                                <w:szCs w:val="28"/>
                              </w:rPr>
                              <w:t xml:space="preserve"> --&gt; Reporter (test details)</w:t>
                            </w:r>
                          </w:p>
                          <w:p w14:paraId="22785A12" w14:textId="28BEF002" w:rsidR="009B0618" w:rsidRPr="00BA12B9" w:rsidRDefault="009B0618" w:rsidP="009B0618">
                            <w:pPr>
                              <w:pStyle w:val="ListParagraph"/>
                              <w:ind w:left="2160" w:firstLine="720"/>
                              <w:rPr>
                                <w:rFonts w:ascii="Calibri" w:hAnsi="Calibri" w:cs="Calibri"/>
                                <w:bCs/>
                                <w:i/>
                                <w:color w:val="2433C6"/>
                                <w:sz w:val="28"/>
                                <w:szCs w:val="28"/>
                              </w:rPr>
                            </w:pPr>
                            <w:r w:rsidRPr="00BA12B9">
                              <w:rPr>
                                <w:rFonts w:ascii="Calibri" w:hAnsi="Calibri" w:cs="Calibri"/>
                                <w:bCs/>
                                <w:i/>
                                <w:color w:val="2433C6"/>
                                <w:sz w:val="28"/>
                                <w:szCs w:val="28"/>
                              </w:rPr>
                              <w:t>@</w:t>
                            </w:r>
                            <w:proofErr w:type="spellStart"/>
                            <w:r w:rsidRPr="00BA12B9">
                              <w:rPr>
                                <w:rFonts w:ascii="Calibri" w:hAnsi="Calibri" w:cs="Calibri"/>
                                <w:bCs/>
                                <w:i/>
                                <w:color w:val="2433C6"/>
                                <w:sz w:val="28"/>
                                <w:szCs w:val="28"/>
                              </w:rPr>
                              <w:t>DataProvider</w:t>
                            </w:r>
                            <w:proofErr w:type="spellEnd"/>
                            <w:r w:rsidRPr="00BA12B9">
                              <w:rPr>
                                <w:rFonts w:ascii="Calibri" w:hAnsi="Calibri" w:cs="Calibri"/>
                                <w:bCs/>
                                <w:i/>
                                <w:color w:val="2433C6"/>
                                <w:sz w:val="28"/>
                                <w:szCs w:val="28"/>
                              </w:rPr>
                              <w:t xml:space="preserve"> --&gt; </w:t>
                            </w:r>
                            <w:proofErr w:type="spellStart"/>
                            <w:r w:rsidRPr="00BA12B9">
                              <w:rPr>
                                <w:rFonts w:ascii="Calibri" w:hAnsi="Calibri" w:cs="Calibri"/>
                                <w:bCs/>
                                <w:i/>
                                <w:color w:val="2433C6"/>
                                <w:sz w:val="28"/>
                                <w:szCs w:val="28"/>
                              </w:rPr>
                              <w:t>ProjectSpecificMethod</w:t>
                            </w:r>
                            <w:proofErr w:type="spellEnd"/>
                          </w:p>
                          <w:p w14:paraId="7E242A98" w14:textId="77777777" w:rsidR="009B0618" w:rsidRPr="00BA12B9" w:rsidRDefault="009B0618" w:rsidP="009B0618">
                            <w:pPr>
                              <w:pStyle w:val="ListParagraph"/>
                              <w:ind w:left="2160" w:firstLine="720"/>
                              <w:rPr>
                                <w:rFonts w:ascii="Calibri" w:hAnsi="Calibri" w:cs="Calibri"/>
                                <w:bCs/>
                                <w:i/>
                                <w:color w:val="2433C6"/>
                                <w:sz w:val="28"/>
                                <w:szCs w:val="28"/>
                              </w:rPr>
                            </w:pPr>
                            <w:r w:rsidRPr="00BA12B9">
                              <w:rPr>
                                <w:rFonts w:ascii="Calibri" w:hAnsi="Calibri" w:cs="Calibri"/>
                                <w:bCs/>
                                <w:i/>
                                <w:color w:val="2433C6"/>
                                <w:sz w:val="28"/>
                                <w:szCs w:val="28"/>
                              </w:rPr>
                              <w:t xml:space="preserve">            @</w:t>
                            </w:r>
                            <w:proofErr w:type="spellStart"/>
                            <w:r w:rsidRPr="00BA12B9">
                              <w:rPr>
                                <w:rFonts w:ascii="Calibri" w:hAnsi="Calibri" w:cs="Calibri"/>
                                <w:bCs/>
                                <w:i/>
                                <w:color w:val="2433C6"/>
                                <w:sz w:val="28"/>
                                <w:szCs w:val="28"/>
                              </w:rPr>
                              <w:t>BeforeMethod</w:t>
                            </w:r>
                            <w:proofErr w:type="spellEnd"/>
                            <w:r w:rsidRPr="00BA12B9">
                              <w:rPr>
                                <w:rFonts w:ascii="Calibri" w:hAnsi="Calibri" w:cs="Calibri"/>
                                <w:bCs/>
                                <w:i/>
                                <w:color w:val="2433C6"/>
                                <w:sz w:val="28"/>
                                <w:szCs w:val="28"/>
                              </w:rPr>
                              <w:t xml:space="preserve"> --&gt; </w:t>
                            </w:r>
                            <w:proofErr w:type="spellStart"/>
                            <w:r w:rsidRPr="00BA12B9">
                              <w:rPr>
                                <w:rFonts w:ascii="Calibri" w:hAnsi="Calibri" w:cs="Calibri"/>
                                <w:bCs/>
                                <w:i/>
                                <w:color w:val="2433C6"/>
                                <w:sz w:val="28"/>
                                <w:szCs w:val="28"/>
                              </w:rPr>
                              <w:t>ProjectSpecificMethods</w:t>
                            </w:r>
                            <w:proofErr w:type="spellEnd"/>
                            <w:r w:rsidRPr="00BA12B9">
                              <w:rPr>
                                <w:rFonts w:ascii="Calibri" w:hAnsi="Calibri" w:cs="Calibri"/>
                                <w:bCs/>
                                <w:i/>
                                <w:color w:val="2433C6"/>
                                <w:sz w:val="28"/>
                                <w:szCs w:val="28"/>
                              </w:rPr>
                              <w:tab/>
                            </w:r>
                            <w:r w:rsidRPr="00BA12B9">
                              <w:rPr>
                                <w:rFonts w:ascii="Calibri" w:hAnsi="Calibri" w:cs="Calibri"/>
                                <w:bCs/>
                                <w:i/>
                                <w:color w:val="2433C6"/>
                                <w:sz w:val="28"/>
                                <w:szCs w:val="28"/>
                              </w:rPr>
                              <w:tab/>
                            </w:r>
                            <w:r w:rsidRPr="00BA12B9">
                              <w:rPr>
                                <w:rFonts w:ascii="Calibri" w:hAnsi="Calibri" w:cs="Calibri"/>
                                <w:bCs/>
                                <w:i/>
                                <w:color w:val="2433C6"/>
                                <w:sz w:val="28"/>
                                <w:szCs w:val="28"/>
                              </w:rPr>
                              <w:tab/>
                            </w:r>
                            <w:r w:rsidRPr="00BA12B9">
                              <w:rPr>
                                <w:rFonts w:ascii="Calibri" w:hAnsi="Calibri" w:cs="Calibri"/>
                                <w:bCs/>
                                <w:i/>
                                <w:color w:val="2433C6"/>
                                <w:sz w:val="28"/>
                                <w:szCs w:val="28"/>
                              </w:rPr>
                              <w:tab/>
                            </w:r>
                          </w:p>
                          <w:p w14:paraId="4C83030D" w14:textId="77777777" w:rsidR="009B0618" w:rsidRPr="00BA12B9" w:rsidRDefault="009B0618" w:rsidP="009B0618">
                            <w:pPr>
                              <w:pStyle w:val="ListParagraph"/>
                              <w:ind w:left="3600"/>
                              <w:rPr>
                                <w:rFonts w:ascii="Calibri" w:hAnsi="Calibri" w:cs="Calibri"/>
                                <w:bCs/>
                                <w:i/>
                                <w:color w:val="2433C6"/>
                                <w:sz w:val="28"/>
                                <w:szCs w:val="28"/>
                              </w:rPr>
                            </w:pPr>
                            <w:r w:rsidRPr="00BA12B9">
                              <w:rPr>
                                <w:rFonts w:ascii="Calibri" w:hAnsi="Calibri" w:cs="Calibri"/>
                                <w:bCs/>
                                <w:i/>
                                <w:color w:val="2433C6"/>
                                <w:sz w:val="28"/>
                                <w:szCs w:val="28"/>
                              </w:rPr>
                              <w:tab/>
                              <w:t xml:space="preserve">@Test --&gt; </w:t>
                            </w:r>
                            <w:proofErr w:type="spellStart"/>
                            <w:r w:rsidRPr="00BA12B9">
                              <w:rPr>
                                <w:rFonts w:ascii="Calibri" w:hAnsi="Calibri" w:cs="Calibri"/>
                                <w:bCs/>
                                <w:i/>
                                <w:color w:val="2433C6"/>
                                <w:sz w:val="28"/>
                                <w:szCs w:val="28"/>
                              </w:rPr>
                              <w:t>TestCase</w:t>
                            </w:r>
                            <w:proofErr w:type="spellEnd"/>
                            <w:r w:rsidRPr="00BA12B9">
                              <w:rPr>
                                <w:rFonts w:ascii="Calibri" w:hAnsi="Calibri" w:cs="Calibri"/>
                                <w:bCs/>
                                <w:i/>
                                <w:color w:val="2433C6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5918F10C" w14:textId="77777777" w:rsidR="009B0618" w:rsidRPr="00BA12B9" w:rsidRDefault="009B0618" w:rsidP="009B0618">
                            <w:pPr>
                              <w:pStyle w:val="ListParagraph"/>
                              <w:ind w:left="3600"/>
                              <w:rPr>
                                <w:rFonts w:ascii="Calibri" w:hAnsi="Calibri" w:cs="Calibri"/>
                                <w:bCs/>
                                <w:i/>
                                <w:color w:val="2433C6"/>
                                <w:sz w:val="28"/>
                                <w:szCs w:val="28"/>
                              </w:rPr>
                            </w:pPr>
                            <w:r w:rsidRPr="00BA12B9">
                              <w:rPr>
                                <w:rFonts w:ascii="Calibri" w:hAnsi="Calibri" w:cs="Calibri"/>
                                <w:bCs/>
                                <w:i/>
                                <w:color w:val="2433C6"/>
                                <w:sz w:val="28"/>
                                <w:szCs w:val="28"/>
                              </w:rPr>
                              <w:t>@</w:t>
                            </w:r>
                            <w:proofErr w:type="spellStart"/>
                            <w:r w:rsidRPr="00BA12B9">
                              <w:rPr>
                                <w:rFonts w:ascii="Calibri" w:hAnsi="Calibri" w:cs="Calibri"/>
                                <w:bCs/>
                                <w:i/>
                                <w:color w:val="2433C6"/>
                                <w:sz w:val="28"/>
                                <w:szCs w:val="28"/>
                              </w:rPr>
                              <w:t>AfterMethod</w:t>
                            </w:r>
                            <w:proofErr w:type="spellEnd"/>
                            <w:r w:rsidRPr="00BA12B9">
                              <w:rPr>
                                <w:rFonts w:ascii="Calibri" w:hAnsi="Calibri" w:cs="Calibri"/>
                                <w:bCs/>
                                <w:i/>
                                <w:color w:val="2433C6"/>
                                <w:sz w:val="28"/>
                                <w:szCs w:val="28"/>
                              </w:rPr>
                              <w:t xml:space="preserve"> --&gt; </w:t>
                            </w:r>
                            <w:proofErr w:type="spellStart"/>
                            <w:r w:rsidRPr="00BA12B9">
                              <w:rPr>
                                <w:rFonts w:ascii="Calibri" w:hAnsi="Calibri" w:cs="Calibri"/>
                                <w:bCs/>
                                <w:i/>
                                <w:color w:val="2433C6"/>
                                <w:sz w:val="28"/>
                                <w:szCs w:val="28"/>
                              </w:rPr>
                              <w:t>ProjectSpecificMethods</w:t>
                            </w:r>
                            <w:proofErr w:type="spellEnd"/>
                          </w:p>
                          <w:p w14:paraId="2CE445B5" w14:textId="77777777" w:rsidR="009B0618" w:rsidRPr="00BA12B9" w:rsidRDefault="009B0618" w:rsidP="009B0618">
                            <w:pPr>
                              <w:pStyle w:val="ListParagraph"/>
                              <w:ind w:left="3600" w:hanging="1473"/>
                              <w:rPr>
                                <w:rFonts w:ascii="Calibri" w:hAnsi="Calibri" w:cs="Calibri"/>
                                <w:bCs/>
                                <w:i/>
                                <w:color w:val="2433C6"/>
                                <w:sz w:val="28"/>
                                <w:szCs w:val="28"/>
                              </w:rPr>
                            </w:pPr>
                            <w:r w:rsidRPr="00BA12B9">
                              <w:rPr>
                                <w:rFonts w:ascii="Calibri" w:hAnsi="Calibri" w:cs="Calibri"/>
                                <w:bCs/>
                                <w:i/>
                                <w:color w:val="2433C6"/>
                                <w:sz w:val="28"/>
                                <w:szCs w:val="28"/>
                              </w:rPr>
                              <w:t>@</w:t>
                            </w:r>
                            <w:proofErr w:type="spellStart"/>
                            <w:r w:rsidRPr="00BA12B9">
                              <w:rPr>
                                <w:rFonts w:ascii="Calibri" w:hAnsi="Calibri" w:cs="Calibri"/>
                                <w:bCs/>
                                <w:i/>
                                <w:color w:val="2433C6"/>
                                <w:sz w:val="28"/>
                                <w:szCs w:val="28"/>
                              </w:rPr>
                              <w:t>AfterClass</w:t>
                            </w:r>
                            <w:proofErr w:type="spellEnd"/>
                            <w:r w:rsidRPr="00BA12B9">
                              <w:rPr>
                                <w:rFonts w:ascii="Calibri" w:hAnsi="Calibri" w:cs="Calibri"/>
                                <w:bCs/>
                                <w:i/>
                                <w:color w:val="2433C6"/>
                                <w:sz w:val="28"/>
                                <w:szCs w:val="28"/>
                              </w:rPr>
                              <w:t xml:space="preserve"> --&gt; No Method</w:t>
                            </w:r>
                          </w:p>
                          <w:p w14:paraId="4C52FD41" w14:textId="77777777" w:rsidR="009B0618" w:rsidRPr="00BA12B9" w:rsidRDefault="009B0618" w:rsidP="009B0618">
                            <w:pPr>
                              <w:pStyle w:val="ListParagraph"/>
                              <w:ind w:left="3600" w:hanging="2040"/>
                              <w:rPr>
                                <w:rFonts w:ascii="Calibri" w:hAnsi="Calibri" w:cs="Calibri"/>
                                <w:bCs/>
                                <w:i/>
                                <w:color w:val="2433C6"/>
                                <w:sz w:val="28"/>
                                <w:szCs w:val="28"/>
                              </w:rPr>
                            </w:pPr>
                            <w:r w:rsidRPr="00BA12B9">
                              <w:rPr>
                                <w:rFonts w:ascii="Calibri" w:hAnsi="Calibri" w:cs="Calibri"/>
                                <w:bCs/>
                                <w:i/>
                                <w:color w:val="2433C6"/>
                                <w:sz w:val="28"/>
                                <w:szCs w:val="28"/>
                              </w:rPr>
                              <w:t>@</w:t>
                            </w:r>
                            <w:proofErr w:type="spellStart"/>
                            <w:r w:rsidRPr="00BA12B9">
                              <w:rPr>
                                <w:rFonts w:ascii="Calibri" w:hAnsi="Calibri" w:cs="Calibri"/>
                                <w:bCs/>
                                <w:i/>
                                <w:color w:val="2433C6"/>
                                <w:sz w:val="28"/>
                                <w:szCs w:val="28"/>
                              </w:rPr>
                              <w:t>AfterTest</w:t>
                            </w:r>
                            <w:proofErr w:type="spellEnd"/>
                            <w:r w:rsidRPr="00BA12B9">
                              <w:rPr>
                                <w:rFonts w:ascii="Calibri" w:hAnsi="Calibri" w:cs="Calibri"/>
                                <w:bCs/>
                                <w:i/>
                                <w:color w:val="2433C6"/>
                                <w:sz w:val="28"/>
                                <w:szCs w:val="28"/>
                              </w:rPr>
                              <w:t xml:space="preserve"> --&gt; No Method</w:t>
                            </w:r>
                          </w:p>
                          <w:p w14:paraId="26CA91EA" w14:textId="77777777" w:rsidR="009B0618" w:rsidRPr="00BA12B9" w:rsidRDefault="009B0618" w:rsidP="009B0618">
                            <w:pPr>
                              <w:pStyle w:val="ListParagraph"/>
                              <w:ind w:left="1134" w:hanging="283"/>
                              <w:rPr>
                                <w:rFonts w:ascii="Calibri" w:hAnsi="Calibri" w:cs="Calibri"/>
                                <w:bCs/>
                                <w:i/>
                                <w:color w:val="2433C6"/>
                                <w:sz w:val="28"/>
                                <w:szCs w:val="28"/>
                              </w:rPr>
                            </w:pPr>
                            <w:r w:rsidRPr="00BA12B9">
                              <w:rPr>
                                <w:rFonts w:ascii="Calibri" w:hAnsi="Calibri" w:cs="Calibri"/>
                                <w:bCs/>
                                <w:i/>
                                <w:color w:val="2433C6"/>
                                <w:sz w:val="28"/>
                                <w:szCs w:val="28"/>
                              </w:rPr>
                              <w:t>@</w:t>
                            </w:r>
                            <w:proofErr w:type="spellStart"/>
                            <w:r w:rsidRPr="00BA12B9">
                              <w:rPr>
                                <w:rFonts w:ascii="Calibri" w:hAnsi="Calibri" w:cs="Calibri"/>
                                <w:bCs/>
                                <w:i/>
                                <w:color w:val="2433C6"/>
                                <w:sz w:val="28"/>
                                <w:szCs w:val="28"/>
                              </w:rPr>
                              <w:t>AfterSuite</w:t>
                            </w:r>
                            <w:proofErr w:type="spellEnd"/>
                            <w:r w:rsidRPr="00BA12B9">
                              <w:rPr>
                                <w:rFonts w:ascii="Calibri" w:hAnsi="Calibri" w:cs="Calibri"/>
                                <w:bCs/>
                                <w:i/>
                                <w:color w:val="2433C6"/>
                                <w:sz w:val="28"/>
                                <w:szCs w:val="28"/>
                              </w:rPr>
                              <w:tab/>
                              <w:t>--&gt; Reporter(</w:t>
                            </w:r>
                            <w:proofErr w:type="spellStart"/>
                            <w:r w:rsidRPr="00BA12B9">
                              <w:rPr>
                                <w:rFonts w:ascii="Calibri" w:hAnsi="Calibri" w:cs="Calibri"/>
                                <w:bCs/>
                                <w:i/>
                                <w:color w:val="2433C6"/>
                                <w:sz w:val="28"/>
                                <w:szCs w:val="28"/>
                              </w:rPr>
                              <w:t>endReport</w:t>
                            </w:r>
                            <w:proofErr w:type="spellEnd"/>
                            <w:r w:rsidRPr="00BA12B9">
                              <w:rPr>
                                <w:rFonts w:ascii="Calibri" w:hAnsi="Calibri" w:cs="Calibri"/>
                                <w:bCs/>
                                <w:i/>
                                <w:color w:val="2433C6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  <w:p w14:paraId="444C75AE" w14:textId="77777777" w:rsidR="009B0618" w:rsidRPr="00BA12B9" w:rsidRDefault="009B0618" w:rsidP="009B0618">
                            <w:pPr>
                              <w:pStyle w:val="ListParagraph"/>
                              <w:ind w:left="3600" w:hanging="1170"/>
                              <w:rPr>
                                <w:rFonts w:ascii="Calibri" w:hAnsi="Calibri" w:cs="Calibr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444B6C7A" w14:textId="77777777" w:rsidR="009B0618" w:rsidRPr="00BA12B9" w:rsidRDefault="009B0618" w:rsidP="009B0618">
                            <w:pPr>
                              <w:pStyle w:val="ListParagraph"/>
                              <w:ind w:left="3600" w:hanging="1170"/>
                              <w:rPr>
                                <w:rFonts w:ascii="Calibri" w:hAnsi="Calibri" w:cs="Calibr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1C8D5D1D" w14:textId="77777777" w:rsidR="009B0618" w:rsidRPr="00BA12B9" w:rsidRDefault="009B0618" w:rsidP="009B0618">
                            <w:pPr>
                              <w:pStyle w:val="ListParagraph"/>
                              <w:ind w:left="3600" w:hanging="3780"/>
                              <w:rPr>
                                <w:rFonts w:ascii="Calibri" w:hAnsi="Calibri" w:cs="Calibr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F3EB909" id="Text Box 44" o:spid="_x0000_s1048" type="#_x0000_t202" style="position:absolute;margin-left:168pt;margin-top:30pt;width:424.5pt;height:732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" fillcolor="white [3201]" stroked="f" strokeweight=".5pt">
                <v:textbox>
                  <w:txbxContent>
                    <w:p w14:paraId="0C77A502" w14:textId="77777777" w:rsidR="007738B3" w:rsidRPr="00BA12B9" w:rsidRDefault="007738B3" w:rsidP="00BA12B9">
                      <w:pPr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</w:p>
                    <w:p w14:paraId="171C033A" w14:textId="7C305281" w:rsidR="007738B3" w:rsidRDefault="007738B3" w:rsidP="003932E1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  <w:r w:rsidRPr="00BA12B9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The project initiates its execution from the </w:t>
                      </w:r>
                      <w:r w:rsidRPr="00E76F93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TestNG runner class</w:t>
                      </w:r>
                      <w:r w:rsidRPr="00BA12B9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file. The first step involves setting up the reporting platform, while each subsequent step captures the flow to</w:t>
                      </w:r>
                      <w:r w:rsidR="00BA12B9" w:rsidRPr="00BA12B9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</w:t>
                      </w:r>
                      <w:r w:rsidRPr="00BA12B9">
                        <w:rPr>
                          <w:rFonts w:ascii="Calibri" w:hAnsi="Calibri" w:cs="Calibri"/>
                          <w:sz w:val="28"/>
                          <w:szCs w:val="28"/>
                        </w:rPr>
                        <w:t>report the application's status.</w:t>
                      </w:r>
                    </w:p>
                    <w:p w14:paraId="64DA2BE0" w14:textId="77777777" w:rsidR="003932E1" w:rsidRPr="00BA12B9" w:rsidRDefault="003932E1" w:rsidP="003932E1">
                      <w:pPr>
                        <w:pStyle w:val="ListParagraph"/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</w:p>
                    <w:p w14:paraId="05492F23" w14:textId="5EDB3C6D" w:rsidR="003932E1" w:rsidRPr="003932E1" w:rsidRDefault="007738B3" w:rsidP="003932E1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  <w:r w:rsidRPr="00BA12B9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Moving forward, the following step encompasses executing test cases, which involves configuring values such as the desired browser for the project. Subsequently, the </w:t>
                      </w:r>
                      <w:r w:rsidRPr="00E76F93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reporter class</w:t>
                      </w:r>
                      <w:r w:rsidRPr="00BA12B9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is invoked to manage the method implementation flow.</w:t>
                      </w:r>
                    </w:p>
                    <w:p w14:paraId="34B30FA5" w14:textId="77777777" w:rsidR="003932E1" w:rsidRDefault="003932E1" w:rsidP="003932E1">
                      <w:pPr>
                        <w:pStyle w:val="ListParagraph"/>
                        <w:spacing w:before="240"/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</w:p>
                    <w:p w14:paraId="4E35408F" w14:textId="2511BE02" w:rsidR="007738B3" w:rsidRPr="00BA12B9" w:rsidRDefault="007738B3" w:rsidP="003932E1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before="240"/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  <w:r w:rsidRPr="00BA12B9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In the third step, the </w:t>
                      </w:r>
                      <w:proofErr w:type="spellStart"/>
                      <w:r w:rsidRPr="00E76F93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DataProvider</w:t>
                      </w:r>
                      <w:proofErr w:type="spellEnd"/>
                      <w:r w:rsidRPr="00BA12B9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method is called upon to provide input data to the necessary methods. Following this, the test case methods are triggered from the </w:t>
                      </w:r>
                      <w:proofErr w:type="spellStart"/>
                      <w:r w:rsidRPr="00E76F93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ProjectSpecificMethod</w:t>
                      </w:r>
                      <w:proofErr w:type="spellEnd"/>
                      <w:r w:rsidRPr="00E76F93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 xml:space="preserve"> </w:t>
                      </w:r>
                      <w:r w:rsidRPr="00BA12B9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class, seamlessly continuing with the implementation of all </w:t>
                      </w:r>
                      <w:r w:rsidRPr="00E76F93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page object methods</w:t>
                      </w:r>
                      <w:r w:rsidRPr="00BA12B9">
                        <w:rPr>
                          <w:rFonts w:ascii="Calibri" w:hAnsi="Calibri" w:cs="Calibri"/>
                          <w:sz w:val="28"/>
                          <w:szCs w:val="28"/>
                        </w:rPr>
                        <w:t>.</w:t>
                      </w:r>
                    </w:p>
                    <w:p w14:paraId="717EB5CF" w14:textId="77777777" w:rsidR="003932E1" w:rsidRDefault="003932E1" w:rsidP="003932E1">
                      <w:pPr>
                        <w:pStyle w:val="ListParagraph"/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</w:p>
                    <w:p w14:paraId="65E5D7B2" w14:textId="01ECB8EB" w:rsidR="009B0618" w:rsidRPr="00E76F93" w:rsidRDefault="007738B3" w:rsidP="003932E1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  <w:r w:rsidRPr="00BA12B9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Upon completing the implementation of all methods, the application's status is generated using the </w:t>
                      </w:r>
                      <w:r w:rsidRPr="00E76F93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Extent report</w:t>
                      </w:r>
                      <w:r w:rsidRPr="00BA12B9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method.</w:t>
                      </w:r>
                    </w:p>
                    <w:p w14:paraId="3D90ABB2" w14:textId="52E7880D" w:rsidR="009B0618" w:rsidRDefault="009B0618" w:rsidP="00E76F93">
                      <w:pPr>
                        <w:spacing w:before="240"/>
                        <w:rPr>
                          <w:rFonts w:ascii="Calibri" w:hAnsi="Calibri" w:cs="Calibri"/>
                          <w:b/>
                          <w:bCs/>
                          <w:color w:val="C45911" w:themeColor="accent2" w:themeShade="BF"/>
                          <w:sz w:val="28"/>
                          <w:szCs w:val="28"/>
                        </w:rPr>
                      </w:pPr>
                      <w:r w:rsidRPr="00BA12B9">
                        <w:rPr>
                          <w:rFonts w:ascii="Calibri" w:hAnsi="Calibri" w:cs="Calibri"/>
                          <w:b/>
                          <w:bCs/>
                          <w:color w:val="C45911" w:themeColor="accent2" w:themeShade="BF"/>
                          <w:sz w:val="28"/>
                          <w:szCs w:val="28"/>
                        </w:rPr>
                        <w:t>Hierarchy of Execution</w:t>
                      </w:r>
                    </w:p>
                    <w:p w14:paraId="175B4A98" w14:textId="244963F7" w:rsidR="00E76F93" w:rsidRPr="00E76F93" w:rsidRDefault="00E76F93" w:rsidP="009B0618">
                      <w:pPr>
                        <w:rPr>
                          <w:rFonts w:ascii="Calibri" w:hAnsi="Calibri" w:cs="Calibri"/>
                          <w:b/>
                          <w:bCs/>
                          <w:color w:val="C45911" w:themeColor="accent2" w:themeShade="BF"/>
                          <w:sz w:val="28"/>
                          <w:szCs w:val="28"/>
                        </w:rPr>
                      </w:pPr>
                      <w:r w:rsidRPr="00E76F93">
                        <w:rPr>
                          <w:rFonts w:ascii="Calibri" w:hAnsi="Calibri" w:cs="Calibri"/>
                          <w:sz w:val="28"/>
                          <w:szCs w:val="28"/>
                        </w:rPr>
                        <w:t>The sequential execution hierarchy is illustrated in the steps below</w:t>
                      </w:r>
                    </w:p>
                    <w:p w14:paraId="721791F2" w14:textId="77777777" w:rsidR="009B0618" w:rsidRPr="00BA12B9" w:rsidRDefault="009B0618" w:rsidP="009B0618">
                      <w:pPr>
                        <w:pStyle w:val="ListParagraph"/>
                        <w:rPr>
                          <w:rFonts w:ascii="Calibri" w:hAnsi="Calibri" w:cs="Calibri"/>
                          <w:bCs/>
                          <w:i/>
                          <w:color w:val="2433C6"/>
                          <w:sz w:val="28"/>
                          <w:szCs w:val="28"/>
                        </w:rPr>
                      </w:pPr>
                      <w:r w:rsidRPr="00BA12B9">
                        <w:rPr>
                          <w:rFonts w:ascii="Calibri" w:hAnsi="Calibri" w:cs="Calibri"/>
                          <w:bCs/>
                          <w:i/>
                          <w:color w:val="2433C6"/>
                          <w:sz w:val="28"/>
                          <w:szCs w:val="28"/>
                        </w:rPr>
                        <w:t>@</w:t>
                      </w:r>
                      <w:proofErr w:type="spellStart"/>
                      <w:r w:rsidRPr="00BA12B9">
                        <w:rPr>
                          <w:rFonts w:ascii="Calibri" w:hAnsi="Calibri" w:cs="Calibri"/>
                          <w:bCs/>
                          <w:i/>
                          <w:color w:val="2433C6"/>
                          <w:sz w:val="28"/>
                          <w:szCs w:val="28"/>
                        </w:rPr>
                        <w:t>BeforeSuite</w:t>
                      </w:r>
                      <w:proofErr w:type="spellEnd"/>
                      <w:r w:rsidRPr="00BA12B9">
                        <w:rPr>
                          <w:rFonts w:ascii="Calibri" w:hAnsi="Calibri" w:cs="Calibri"/>
                          <w:bCs/>
                          <w:i/>
                          <w:color w:val="2433C6"/>
                          <w:sz w:val="28"/>
                          <w:szCs w:val="28"/>
                        </w:rPr>
                        <w:t xml:space="preserve"> --&gt; Reporter (</w:t>
                      </w:r>
                      <w:proofErr w:type="spellStart"/>
                      <w:r w:rsidRPr="00BA12B9">
                        <w:rPr>
                          <w:rFonts w:ascii="Calibri" w:hAnsi="Calibri" w:cs="Calibri"/>
                          <w:i/>
                          <w:color w:val="2433C6"/>
                          <w:sz w:val="28"/>
                          <w:szCs w:val="28"/>
                        </w:rPr>
                        <w:t>startReport</w:t>
                      </w:r>
                      <w:proofErr w:type="spellEnd"/>
                      <w:r w:rsidRPr="00BA12B9">
                        <w:rPr>
                          <w:rFonts w:ascii="Calibri" w:hAnsi="Calibri" w:cs="Calibri"/>
                          <w:bCs/>
                          <w:i/>
                          <w:color w:val="2433C6"/>
                          <w:sz w:val="28"/>
                          <w:szCs w:val="28"/>
                        </w:rPr>
                        <w:t>)</w:t>
                      </w:r>
                    </w:p>
                    <w:p w14:paraId="0D46D94B" w14:textId="77777777" w:rsidR="009B0618" w:rsidRPr="00BA12B9" w:rsidRDefault="009B0618" w:rsidP="009B0618">
                      <w:pPr>
                        <w:pStyle w:val="ListParagraph"/>
                        <w:rPr>
                          <w:rFonts w:ascii="Calibri" w:hAnsi="Calibri" w:cs="Calibri"/>
                          <w:bCs/>
                          <w:i/>
                          <w:color w:val="2433C6"/>
                          <w:sz w:val="28"/>
                          <w:szCs w:val="28"/>
                        </w:rPr>
                      </w:pPr>
                      <w:r w:rsidRPr="00BA12B9">
                        <w:rPr>
                          <w:rFonts w:ascii="Calibri" w:hAnsi="Calibri" w:cs="Calibri"/>
                          <w:bCs/>
                          <w:i/>
                          <w:color w:val="2433C6"/>
                          <w:sz w:val="28"/>
                          <w:szCs w:val="28"/>
                        </w:rPr>
                        <w:tab/>
                        <w:t>@</w:t>
                      </w:r>
                      <w:proofErr w:type="spellStart"/>
                      <w:r w:rsidRPr="00BA12B9">
                        <w:rPr>
                          <w:rFonts w:ascii="Calibri" w:hAnsi="Calibri" w:cs="Calibri"/>
                          <w:bCs/>
                          <w:i/>
                          <w:color w:val="2433C6"/>
                          <w:sz w:val="28"/>
                          <w:szCs w:val="28"/>
                        </w:rPr>
                        <w:t>BeforeTest</w:t>
                      </w:r>
                      <w:proofErr w:type="spellEnd"/>
                      <w:r w:rsidRPr="00BA12B9">
                        <w:rPr>
                          <w:rFonts w:ascii="Calibri" w:hAnsi="Calibri" w:cs="Calibri"/>
                          <w:bCs/>
                          <w:i/>
                          <w:color w:val="2433C6"/>
                          <w:sz w:val="28"/>
                          <w:szCs w:val="28"/>
                        </w:rPr>
                        <w:t xml:space="preserve"> --&gt; </w:t>
                      </w:r>
                      <w:proofErr w:type="spellStart"/>
                      <w:r w:rsidRPr="00BA12B9">
                        <w:rPr>
                          <w:rFonts w:ascii="Calibri" w:hAnsi="Calibri" w:cs="Calibri"/>
                          <w:bCs/>
                          <w:i/>
                          <w:color w:val="2433C6"/>
                          <w:sz w:val="28"/>
                          <w:szCs w:val="28"/>
                        </w:rPr>
                        <w:t>TestCase</w:t>
                      </w:r>
                      <w:proofErr w:type="spellEnd"/>
                      <w:r w:rsidRPr="00BA12B9">
                        <w:rPr>
                          <w:rFonts w:ascii="Calibri" w:hAnsi="Calibri" w:cs="Calibri"/>
                          <w:bCs/>
                          <w:i/>
                          <w:color w:val="2433C6"/>
                          <w:sz w:val="28"/>
                          <w:szCs w:val="28"/>
                        </w:rPr>
                        <w:t xml:space="preserve"> class (</w:t>
                      </w:r>
                      <w:proofErr w:type="spellStart"/>
                      <w:r w:rsidRPr="00BA12B9">
                        <w:rPr>
                          <w:rFonts w:ascii="Calibri" w:hAnsi="Calibri" w:cs="Calibri"/>
                          <w:i/>
                          <w:color w:val="2433C6"/>
                          <w:sz w:val="28"/>
                          <w:szCs w:val="28"/>
                        </w:rPr>
                        <w:t>setValues</w:t>
                      </w:r>
                      <w:proofErr w:type="spellEnd"/>
                      <w:r w:rsidRPr="00BA12B9">
                        <w:rPr>
                          <w:rFonts w:ascii="Calibri" w:hAnsi="Calibri" w:cs="Calibri"/>
                          <w:bCs/>
                          <w:i/>
                          <w:color w:val="2433C6"/>
                          <w:sz w:val="28"/>
                          <w:szCs w:val="28"/>
                        </w:rPr>
                        <w:t>)</w:t>
                      </w:r>
                    </w:p>
                    <w:p w14:paraId="720AC6C5" w14:textId="77777777" w:rsidR="009B0618" w:rsidRPr="00BA12B9" w:rsidRDefault="009B0618" w:rsidP="009B0618">
                      <w:pPr>
                        <w:pStyle w:val="ListParagraph"/>
                        <w:rPr>
                          <w:rFonts w:ascii="Calibri" w:hAnsi="Calibri" w:cs="Calibri"/>
                          <w:bCs/>
                          <w:i/>
                          <w:color w:val="2433C6"/>
                          <w:sz w:val="28"/>
                          <w:szCs w:val="28"/>
                        </w:rPr>
                      </w:pPr>
                      <w:r w:rsidRPr="00BA12B9">
                        <w:rPr>
                          <w:rFonts w:ascii="Calibri" w:hAnsi="Calibri" w:cs="Calibri"/>
                          <w:bCs/>
                          <w:i/>
                          <w:color w:val="2433C6"/>
                          <w:sz w:val="28"/>
                          <w:szCs w:val="28"/>
                        </w:rPr>
                        <w:tab/>
                      </w:r>
                      <w:r w:rsidRPr="00BA12B9">
                        <w:rPr>
                          <w:rFonts w:ascii="Calibri" w:hAnsi="Calibri" w:cs="Calibri"/>
                          <w:bCs/>
                          <w:i/>
                          <w:color w:val="2433C6"/>
                          <w:sz w:val="28"/>
                          <w:szCs w:val="28"/>
                        </w:rPr>
                        <w:tab/>
                        <w:t>@</w:t>
                      </w:r>
                      <w:proofErr w:type="spellStart"/>
                      <w:r w:rsidRPr="00BA12B9">
                        <w:rPr>
                          <w:rFonts w:ascii="Calibri" w:hAnsi="Calibri" w:cs="Calibri"/>
                          <w:bCs/>
                          <w:i/>
                          <w:color w:val="2433C6"/>
                          <w:sz w:val="28"/>
                          <w:szCs w:val="28"/>
                        </w:rPr>
                        <w:t>BeforeClass</w:t>
                      </w:r>
                      <w:proofErr w:type="spellEnd"/>
                      <w:r w:rsidRPr="00BA12B9">
                        <w:rPr>
                          <w:rFonts w:ascii="Calibri" w:hAnsi="Calibri" w:cs="Calibri"/>
                          <w:bCs/>
                          <w:i/>
                          <w:color w:val="2433C6"/>
                          <w:sz w:val="28"/>
                          <w:szCs w:val="28"/>
                        </w:rPr>
                        <w:t xml:space="preserve"> --&gt; Reporter (test details)</w:t>
                      </w:r>
                    </w:p>
                    <w:p w14:paraId="22785A12" w14:textId="28BEF002" w:rsidR="009B0618" w:rsidRPr="00BA12B9" w:rsidRDefault="009B0618" w:rsidP="009B0618">
                      <w:pPr>
                        <w:pStyle w:val="ListParagraph"/>
                        <w:ind w:left="2160" w:firstLine="720"/>
                        <w:rPr>
                          <w:rFonts w:ascii="Calibri" w:hAnsi="Calibri" w:cs="Calibri"/>
                          <w:bCs/>
                          <w:i/>
                          <w:color w:val="2433C6"/>
                          <w:sz w:val="28"/>
                          <w:szCs w:val="28"/>
                        </w:rPr>
                      </w:pPr>
                      <w:r w:rsidRPr="00BA12B9">
                        <w:rPr>
                          <w:rFonts w:ascii="Calibri" w:hAnsi="Calibri" w:cs="Calibri"/>
                          <w:bCs/>
                          <w:i/>
                          <w:color w:val="2433C6"/>
                          <w:sz w:val="28"/>
                          <w:szCs w:val="28"/>
                        </w:rPr>
                        <w:t>@</w:t>
                      </w:r>
                      <w:proofErr w:type="spellStart"/>
                      <w:r w:rsidRPr="00BA12B9">
                        <w:rPr>
                          <w:rFonts w:ascii="Calibri" w:hAnsi="Calibri" w:cs="Calibri"/>
                          <w:bCs/>
                          <w:i/>
                          <w:color w:val="2433C6"/>
                          <w:sz w:val="28"/>
                          <w:szCs w:val="28"/>
                        </w:rPr>
                        <w:t>DataProvider</w:t>
                      </w:r>
                      <w:proofErr w:type="spellEnd"/>
                      <w:r w:rsidRPr="00BA12B9">
                        <w:rPr>
                          <w:rFonts w:ascii="Calibri" w:hAnsi="Calibri" w:cs="Calibri"/>
                          <w:bCs/>
                          <w:i/>
                          <w:color w:val="2433C6"/>
                          <w:sz w:val="28"/>
                          <w:szCs w:val="28"/>
                        </w:rPr>
                        <w:t xml:space="preserve"> --&gt; </w:t>
                      </w:r>
                      <w:proofErr w:type="spellStart"/>
                      <w:r w:rsidRPr="00BA12B9">
                        <w:rPr>
                          <w:rFonts w:ascii="Calibri" w:hAnsi="Calibri" w:cs="Calibri"/>
                          <w:bCs/>
                          <w:i/>
                          <w:color w:val="2433C6"/>
                          <w:sz w:val="28"/>
                          <w:szCs w:val="28"/>
                        </w:rPr>
                        <w:t>ProjectSpecificMethod</w:t>
                      </w:r>
                      <w:proofErr w:type="spellEnd"/>
                    </w:p>
                    <w:p w14:paraId="7E242A98" w14:textId="77777777" w:rsidR="009B0618" w:rsidRPr="00BA12B9" w:rsidRDefault="009B0618" w:rsidP="009B0618">
                      <w:pPr>
                        <w:pStyle w:val="ListParagraph"/>
                        <w:ind w:left="2160" w:firstLine="720"/>
                        <w:rPr>
                          <w:rFonts w:ascii="Calibri" w:hAnsi="Calibri" w:cs="Calibri"/>
                          <w:bCs/>
                          <w:i/>
                          <w:color w:val="2433C6"/>
                          <w:sz w:val="28"/>
                          <w:szCs w:val="28"/>
                        </w:rPr>
                      </w:pPr>
                      <w:r w:rsidRPr="00BA12B9">
                        <w:rPr>
                          <w:rFonts w:ascii="Calibri" w:hAnsi="Calibri" w:cs="Calibri"/>
                          <w:bCs/>
                          <w:i/>
                          <w:color w:val="2433C6"/>
                          <w:sz w:val="28"/>
                          <w:szCs w:val="28"/>
                        </w:rPr>
                        <w:t xml:space="preserve">            @</w:t>
                      </w:r>
                      <w:proofErr w:type="spellStart"/>
                      <w:r w:rsidRPr="00BA12B9">
                        <w:rPr>
                          <w:rFonts w:ascii="Calibri" w:hAnsi="Calibri" w:cs="Calibri"/>
                          <w:bCs/>
                          <w:i/>
                          <w:color w:val="2433C6"/>
                          <w:sz w:val="28"/>
                          <w:szCs w:val="28"/>
                        </w:rPr>
                        <w:t>BeforeMethod</w:t>
                      </w:r>
                      <w:proofErr w:type="spellEnd"/>
                      <w:r w:rsidRPr="00BA12B9">
                        <w:rPr>
                          <w:rFonts w:ascii="Calibri" w:hAnsi="Calibri" w:cs="Calibri"/>
                          <w:bCs/>
                          <w:i/>
                          <w:color w:val="2433C6"/>
                          <w:sz w:val="28"/>
                          <w:szCs w:val="28"/>
                        </w:rPr>
                        <w:t xml:space="preserve"> --&gt; </w:t>
                      </w:r>
                      <w:proofErr w:type="spellStart"/>
                      <w:r w:rsidRPr="00BA12B9">
                        <w:rPr>
                          <w:rFonts w:ascii="Calibri" w:hAnsi="Calibri" w:cs="Calibri"/>
                          <w:bCs/>
                          <w:i/>
                          <w:color w:val="2433C6"/>
                          <w:sz w:val="28"/>
                          <w:szCs w:val="28"/>
                        </w:rPr>
                        <w:t>ProjectSpecificMethods</w:t>
                      </w:r>
                      <w:proofErr w:type="spellEnd"/>
                      <w:r w:rsidRPr="00BA12B9">
                        <w:rPr>
                          <w:rFonts w:ascii="Calibri" w:hAnsi="Calibri" w:cs="Calibri"/>
                          <w:bCs/>
                          <w:i/>
                          <w:color w:val="2433C6"/>
                          <w:sz w:val="28"/>
                          <w:szCs w:val="28"/>
                        </w:rPr>
                        <w:tab/>
                      </w:r>
                      <w:r w:rsidRPr="00BA12B9">
                        <w:rPr>
                          <w:rFonts w:ascii="Calibri" w:hAnsi="Calibri" w:cs="Calibri"/>
                          <w:bCs/>
                          <w:i/>
                          <w:color w:val="2433C6"/>
                          <w:sz w:val="28"/>
                          <w:szCs w:val="28"/>
                        </w:rPr>
                        <w:tab/>
                      </w:r>
                      <w:r w:rsidRPr="00BA12B9">
                        <w:rPr>
                          <w:rFonts w:ascii="Calibri" w:hAnsi="Calibri" w:cs="Calibri"/>
                          <w:bCs/>
                          <w:i/>
                          <w:color w:val="2433C6"/>
                          <w:sz w:val="28"/>
                          <w:szCs w:val="28"/>
                        </w:rPr>
                        <w:tab/>
                      </w:r>
                      <w:r w:rsidRPr="00BA12B9">
                        <w:rPr>
                          <w:rFonts w:ascii="Calibri" w:hAnsi="Calibri" w:cs="Calibri"/>
                          <w:bCs/>
                          <w:i/>
                          <w:color w:val="2433C6"/>
                          <w:sz w:val="28"/>
                          <w:szCs w:val="28"/>
                        </w:rPr>
                        <w:tab/>
                      </w:r>
                    </w:p>
                    <w:p w14:paraId="4C83030D" w14:textId="77777777" w:rsidR="009B0618" w:rsidRPr="00BA12B9" w:rsidRDefault="009B0618" w:rsidP="009B0618">
                      <w:pPr>
                        <w:pStyle w:val="ListParagraph"/>
                        <w:ind w:left="3600"/>
                        <w:rPr>
                          <w:rFonts w:ascii="Calibri" w:hAnsi="Calibri" w:cs="Calibri"/>
                          <w:bCs/>
                          <w:i/>
                          <w:color w:val="2433C6"/>
                          <w:sz w:val="28"/>
                          <w:szCs w:val="28"/>
                        </w:rPr>
                      </w:pPr>
                      <w:r w:rsidRPr="00BA12B9">
                        <w:rPr>
                          <w:rFonts w:ascii="Calibri" w:hAnsi="Calibri" w:cs="Calibri"/>
                          <w:bCs/>
                          <w:i/>
                          <w:color w:val="2433C6"/>
                          <w:sz w:val="28"/>
                          <w:szCs w:val="28"/>
                        </w:rPr>
                        <w:tab/>
                        <w:t xml:space="preserve">@Test --&gt; </w:t>
                      </w:r>
                      <w:proofErr w:type="spellStart"/>
                      <w:r w:rsidRPr="00BA12B9">
                        <w:rPr>
                          <w:rFonts w:ascii="Calibri" w:hAnsi="Calibri" w:cs="Calibri"/>
                          <w:bCs/>
                          <w:i/>
                          <w:color w:val="2433C6"/>
                          <w:sz w:val="28"/>
                          <w:szCs w:val="28"/>
                        </w:rPr>
                        <w:t>TestCase</w:t>
                      </w:r>
                      <w:proofErr w:type="spellEnd"/>
                      <w:r w:rsidRPr="00BA12B9">
                        <w:rPr>
                          <w:rFonts w:ascii="Calibri" w:hAnsi="Calibri" w:cs="Calibri"/>
                          <w:bCs/>
                          <w:i/>
                          <w:color w:val="2433C6"/>
                          <w:sz w:val="28"/>
                          <w:szCs w:val="28"/>
                        </w:rPr>
                        <w:t xml:space="preserve"> </w:t>
                      </w:r>
                    </w:p>
                    <w:p w14:paraId="5918F10C" w14:textId="77777777" w:rsidR="009B0618" w:rsidRPr="00BA12B9" w:rsidRDefault="009B0618" w:rsidP="009B0618">
                      <w:pPr>
                        <w:pStyle w:val="ListParagraph"/>
                        <w:ind w:left="3600"/>
                        <w:rPr>
                          <w:rFonts w:ascii="Calibri" w:hAnsi="Calibri" w:cs="Calibri"/>
                          <w:bCs/>
                          <w:i/>
                          <w:color w:val="2433C6"/>
                          <w:sz w:val="28"/>
                          <w:szCs w:val="28"/>
                        </w:rPr>
                      </w:pPr>
                      <w:r w:rsidRPr="00BA12B9">
                        <w:rPr>
                          <w:rFonts w:ascii="Calibri" w:hAnsi="Calibri" w:cs="Calibri"/>
                          <w:bCs/>
                          <w:i/>
                          <w:color w:val="2433C6"/>
                          <w:sz w:val="28"/>
                          <w:szCs w:val="28"/>
                        </w:rPr>
                        <w:t>@</w:t>
                      </w:r>
                      <w:proofErr w:type="spellStart"/>
                      <w:r w:rsidRPr="00BA12B9">
                        <w:rPr>
                          <w:rFonts w:ascii="Calibri" w:hAnsi="Calibri" w:cs="Calibri"/>
                          <w:bCs/>
                          <w:i/>
                          <w:color w:val="2433C6"/>
                          <w:sz w:val="28"/>
                          <w:szCs w:val="28"/>
                        </w:rPr>
                        <w:t>AfterMethod</w:t>
                      </w:r>
                      <w:proofErr w:type="spellEnd"/>
                      <w:r w:rsidRPr="00BA12B9">
                        <w:rPr>
                          <w:rFonts w:ascii="Calibri" w:hAnsi="Calibri" w:cs="Calibri"/>
                          <w:bCs/>
                          <w:i/>
                          <w:color w:val="2433C6"/>
                          <w:sz w:val="28"/>
                          <w:szCs w:val="28"/>
                        </w:rPr>
                        <w:t xml:space="preserve"> --&gt; </w:t>
                      </w:r>
                      <w:proofErr w:type="spellStart"/>
                      <w:r w:rsidRPr="00BA12B9">
                        <w:rPr>
                          <w:rFonts w:ascii="Calibri" w:hAnsi="Calibri" w:cs="Calibri"/>
                          <w:bCs/>
                          <w:i/>
                          <w:color w:val="2433C6"/>
                          <w:sz w:val="28"/>
                          <w:szCs w:val="28"/>
                        </w:rPr>
                        <w:t>ProjectSpecificMethods</w:t>
                      </w:r>
                      <w:proofErr w:type="spellEnd"/>
                    </w:p>
                    <w:p w14:paraId="2CE445B5" w14:textId="77777777" w:rsidR="009B0618" w:rsidRPr="00BA12B9" w:rsidRDefault="009B0618" w:rsidP="009B0618">
                      <w:pPr>
                        <w:pStyle w:val="ListParagraph"/>
                        <w:ind w:left="3600" w:hanging="1473"/>
                        <w:rPr>
                          <w:rFonts w:ascii="Calibri" w:hAnsi="Calibri" w:cs="Calibri"/>
                          <w:bCs/>
                          <w:i/>
                          <w:color w:val="2433C6"/>
                          <w:sz w:val="28"/>
                          <w:szCs w:val="28"/>
                        </w:rPr>
                      </w:pPr>
                      <w:r w:rsidRPr="00BA12B9">
                        <w:rPr>
                          <w:rFonts w:ascii="Calibri" w:hAnsi="Calibri" w:cs="Calibri"/>
                          <w:bCs/>
                          <w:i/>
                          <w:color w:val="2433C6"/>
                          <w:sz w:val="28"/>
                          <w:szCs w:val="28"/>
                        </w:rPr>
                        <w:t>@</w:t>
                      </w:r>
                      <w:proofErr w:type="spellStart"/>
                      <w:r w:rsidRPr="00BA12B9">
                        <w:rPr>
                          <w:rFonts w:ascii="Calibri" w:hAnsi="Calibri" w:cs="Calibri"/>
                          <w:bCs/>
                          <w:i/>
                          <w:color w:val="2433C6"/>
                          <w:sz w:val="28"/>
                          <w:szCs w:val="28"/>
                        </w:rPr>
                        <w:t>AfterClass</w:t>
                      </w:r>
                      <w:proofErr w:type="spellEnd"/>
                      <w:r w:rsidRPr="00BA12B9">
                        <w:rPr>
                          <w:rFonts w:ascii="Calibri" w:hAnsi="Calibri" w:cs="Calibri"/>
                          <w:bCs/>
                          <w:i/>
                          <w:color w:val="2433C6"/>
                          <w:sz w:val="28"/>
                          <w:szCs w:val="28"/>
                        </w:rPr>
                        <w:t xml:space="preserve"> --&gt; No Method</w:t>
                      </w:r>
                    </w:p>
                    <w:p w14:paraId="4C52FD41" w14:textId="77777777" w:rsidR="009B0618" w:rsidRPr="00BA12B9" w:rsidRDefault="009B0618" w:rsidP="009B0618">
                      <w:pPr>
                        <w:pStyle w:val="ListParagraph"/>
                        <w:ind w:left="3600" w:hanging="2040"/>
                        <w:rPr>
                          <w:rFonts w:ascii="Calibri" w:hAnsi="Calibri" w:cs="Calibri"/>
                          <w:bCs/>
                          <w:i/>
                          <w:color w:val="2433C6"/>
                          <w:sz w:val="28"/>
                          <w:szCs w:val="28"/>
                        </w:rPr>
                      </w:pPr>
                      <w:r w:rsidRPr="00BA12B9">
                        <w:rPr>
                          <w:rFonts w:ascii="Calibri" w:hAnsi="Calibri" w:cs="Calibri"/>
                          <w:bCs/>
                          <w:i/>
                          <w:color w:val="2433C6"/>
                          <w:sz w:val="28"/>
                          <w:szCs w:val="28"/>
                        </w:rPr>
                        <w:t>@</w:t>
                      </w:r>
                      <w:proofErr w:type="spellStart"/>
                      <w:r w:rsidRPr="00BA12B9">
                        <w:rPr>
                          <w:rFonts w:ascii="Calibri" w:hAnsi="Calibri" w:cs="Calibri"/>
                          <w:bCs/>
                          <w:i/>
                          <w:color w:val="2433C6"/>
                          <w:sz w:val="28"/>
                          <w:szCs w:val="28"/>
                        </w:rPr>
                        <w:t>AfterTest</w:t>
                      </w:r>
                      <w:proofErr w:type="spellEnd"/>
                      <w:r w:rsidRPr="00BA12B9">
                        <w:rPr>
                          <w:rFonts w:ascii="Calibri" w:hAnsi="Calibri" w:cs="Calibri"/>
                          <w:bCs/>
                          <w:i/>
                          <w:color w:val="2433C6"/>
                          <w:sz w:val="28"/>
                          <w:szCs w:val="28"/>
                        </w:rPr>
                        <w:t xml:space="preserve"> --&gt; No Method</w:t>
                      </w:r>
                    </w:p>
                    <w:p w14:paraId="26CA91EA" w14:textId="77777777" w:rsidR="009B0618" w:rsidRPr="00BA12B9" w:rsidRDefault="009B0618" w:rsidP="009B0618">
                      <w:pPr>
                        <w:pStyle w:val="ListParagraph"/>
                        <w:ind w:left="1134" w:hanging="283"/>
                        <w:rPr>
                          <w:rFonts w:ascii="Calibri" w:hAnsi="Calibri" w:cs="Calibri"/>
                          <w:bCs/>
                          <w:i/>
                          <w:color w:val="2433C6"/>
                          <w:sz w:val="28"/>
                          <w:szCs w:val="28"/>
                        </w:rPr>
                      </w:pPr>
                      <w:r w:rsidRPr="00BA12B9">
                        <w:rPr>
                          <w:rFonts w:ascii="Calibri" w:hAnsi="Calibri" w:cs="Calibri"/>
                          <w:bCs/>
                          <w:i/>
                          <w:color w:val="2433C6"/>
                          <w:sz w:val="28"/>
                          <w:szCs w:val="28"/>
                        </w:rPr>
                        <w:t>@</w:t>
                      </w:r>
                      <w:proofErr w:type="spellStart"/>
                      <w:r w:rsidRPr="00BA12B9">
                        <w:rPr>
                          <w:rFonts w:ascii="Calibri" w:hAnsi="Calibri" w:cs="Calibri"/>
                          <w:bCs/>
                          <w:i/>
                          <w:color w:val="2433C6"/>
                          <w:sz w:val="28"/>
                          <w:szCs w:val="28"/>
                        </w:rPr>
                        <w:t>AfterSuite</w:t>
                      </w:r>
                      <w:proofErr w:type="spellEnd"/>
                      <w:r w:rsidRPr="00BA12B9">
                        <w:rPr>
                          <w:rFonts w:ascii="Calibri" w:hAnsi="Calibri" w:cs="Calibri"/>
                          <w:bCs/>
                          <w:i/>
                          <w:color w:val="2433C6"/>
                          <w:sz w:val="28"/>
                          <w:szCs w:val="28"/>
                        </w:rPr>
                        <w:tab/>
                        <w:t>--&gt; Reporter(</w:t>
                      </w:r>
                      <w:proofErr w:type="spellStart"/>
                      <w:r w:rsidRPr="00BA12B9">
                        <w:rPr>
                          <w:rFonts w:ascii="Calibri" w:hAnsi="Calibri" w:cs="Calibri"/>
                          <w:bCs/>
                          <w:i/>
                          <w:color w:val="2433C6"/>
                          <w:sz w:val="28"/>
                          <w:szCs w:val="28"/>
                        </w:rPr>
                        <w:t>endReport</w:t>
                      </w:r>
                      <w:proofErr w:type="spellEnd"/>
                      <w:r w:rsidRPr="00BA12B9">
                        <w:rPr>
                          <w:rFonts w:ascii="Calibri" w:hAnsi="Calibri" w:cs="Calibri"/>
                          <w:bCs/>
                          <w:i/>
                          <w:color w:val="2433C6"/>
                          <w:sz w:val="28"/>
                          <w:szCs w:val="28"/>
                        </w:rPr>
                        <w:t>)</w:t>
                      </w:r>
                    </w:p>
                    <w:p w14:paraId="444C75AE" w14:textId="77777777" w:rsidR="009B0618" w:rsidRPr="00BA12B9" w:rsidRDefault="009B0618" w:rsidP="009B0618">
                      <w:pPr>
                        <w:pStyle w:val="ListParagraph"/>
                        <w:ind w:left="3600" w:hanging="1170"/>
                        <w:rPr>
                          <w:rFonts w:ascii="Calibri" w:hAnsi="Calibri" w:cs="Calibri"/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444B6C7A" w14:textId="77777777" w:rsidR="009B0618" w:rsidRPr="00BA12B9" w:rsidRDefault="009B0618" w:rsidP="009B0618">
                      <w:pPr>
                        <w:pStyle w:val="ListParagraph"/>
                        <w:ind w:left="3600" w:hanging="1170"/>
                        <w:rPr>
                          <w:rFonts w:ascii="Calibri" w:hAnsi="Calibri" w:cs="Calibri"/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1C8D5D1D" w14:textId="77777777" w:rsidR="009B0618" w:rsidRPr="00BA12B9" w:rsidRDefault="009B0618" w:rsidP="009B0618">
                      <w:pPr>
                        <w:pStyle w:val="ListParagraph"/>
                        <w:ind w:left="3600" w:hanging="3780"/>
                        <w:rPr>
                          <w:rFonts w:ascii="Calibri" w:hAnsi="Calibri" w:cs="Calibri"/>
                          <w:b/>
                          <w:bCs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B0618">
        <w:rPr>
          <w:noProof/>
        </w:rPr>
        <w:drawing>
          <wp:inline distT="0" distB="0" distL="0" distR="0" wp14:anchorId="4E73B6D4" wp14:editId="37E7DB4C">
            <wp:extent cx="2199005" cy="100965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abstract-curved-lines-background-template-vector-4791562.jp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11" r="40318" b="7406"/>
                    <a:stretch/>
                  </pic:blipFill>
                  <pic:spPr bwMode="auto">
                    <a:xfrm>
                      <a:off x="0" y="0"/>
                      <a:ext cx="2199601" cy="10099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D04DFA" w14:textId="6DBE6921" w:rsidR="007738B3" w:rsidRDefault="00E4174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8E705F3" wp14:editId="3BE3A55D">
                <wp:simplePos x="0" y="0"/>
                <wp:positionH relativeFrom="margin">
                  <wp:align>right</wp:align>
                </wp:positionH>
                <wp:positionV relativeFrom="paragraph">
                  <wp:posOffset>9658350</wp:posOffset>
                </wp:positionV>
                <wp:extent cx="7766165" cy="366205"/>
                <wp:effectExtent l="0" t="0" r="6350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66165" cy="36620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dk1">
                                <a:lumMod val="67000"/>
                              </a:schemeClr>
                            </a:gs>
                            <a:gs pos="48000">
                              <a:schemeClr val="dk1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dk1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2263CA" w14:textId="77777777" w:rsidR="00E4174F" w:rsidRPr="006F1A4C" w:rsidRDefault="00E4174F" w:rsidP="00E4174F">
                            <w:pPr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     </w:t>
                            </w:r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Testleaf</w:t>
                            </w:r>
                            <w:proofErr w:type="spellEnd"/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 xml:space="preserve">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05B121B" wp14:editId="40D2417E">
                                  <wp:extent cx="166255" cy="224101"/>
                                  <wp:effectExtent l="0" t="0" r="5715" b="5080"/>
                                  <wp:docPr id="53" name="Picture 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5948" t="35691" r="71290" b="3362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4109" cy="23468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                                           </w:t>
                            </w:r>
                            <w:proofErr w:type="spellStart"/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Makaia</w:t>
                            </w:r>
                            <w:proofErr w:type="spellEnd"/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Framework</w:t>
                            </w:r>
                            <w:proofErr w:type="gramStart"/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>:Technical</w:t>
                            </w:r>
                            <w:proofErr w:type="spellEnd"/>
                            <w:proofErr w:type="gramEnd"/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 xml:space="preserve"> Documentation</w:t>
                            </w:r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ab/>
                            </w:r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ab/>
                            </w:r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ab/>
                            </w:r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ab/>
                            </w:r>
                            <w:r w:rsidRPr="006F1A4C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32"/>
                                <w:szCs w:val="32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48E705F3" id="Text Box 52" o:spid="_x0000_s1049" type="#_x0000_t202" style="position:absolute;margin-left:560.3pt;margin-top:760.5pt;width:611.5pt;height:28.85pt;z-index:251694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" fillcolor="black [2144]" stroked="f">
                <v:fill color2="#666 [1936]" rotate="t" angle="180" colors="0 black;31457f #080808;1 #666" focus="100%" type="gradient"/>
                <v:textbox>
                  <w:txbxContent>
                    <w:p w14:paraId="562263CA" w14:textId="77777777" w:rsidR="00E4174F" w:rsidRPr="006F1A4C" w:rsidRDefault="00E4174F" w:rsidP="00E4174F">
                      <w:pPr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 xml:space="preserve">      </w:t>
                      </w:r>
                      <w:r w:rsidRPr="006F1A4C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6F1A4C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Testleaf</w:t>
                      </w:r>
                      <w:proofErr w:type="spellEnd"/>
                      <w:r w:rsidRPr="006F1A4C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 xml:space="preserve">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005B121B" wp14:editId="40D2417E">
                            <wp:extent cx="166255" cy="224101"/>
                            <wp:effectExtent l="0" t="0" r="5715" b="5080"/>
                            <wp:docPr id="53" name="Picture 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5948" t="35691" r="71290" b="3362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74109" cy="23468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 xml:space="preserve">                                            </w:t>
                      </w:r>
                      <w:proofErr w:type="spellStart"/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>Makaia</w:t>
                      </w:r>
                      <w:proofErr w:type="spellEnd"/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proofErr w:type="gramStart"/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>Framework:Technical</w:t>
                      </w:r>
                      <w:proofErr w:type="spellEnd"/>
                      <w:proofErr w:type="gramEnd"/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 xml:space="preserve"> Documentation</w:t>
                      </w:r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ab/>
                      </w:r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ab/>
                      </w:r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ab/>
                      </w:r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ab/>
                      </w:r>
                      <w:r w:rsidRPr="006F1A4C">
                        <w:rPr>
                          <w:rFonts w:ascii="Times New Roman" w:hAnsi="Times New Roman" w:cs="Times New Roman"/>
                          <w:b/>
                          <w:i/>
                          <w:sz w:val="32"/>
                          <w:szCs w:val="32"/>
                        </w:rPr>
                        <w:tab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A12B9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5E6A9F1" wp14:editId="5A680E8B">
                <wp:simplePos x="0" y="0"/>
                <wp:positionH relativeFrom="column">
                  <wp:posOffset>2276475</wp:posOffset>
                </wp:positionH>
                <wp:positionV relativeFrom="paragraph">
                  <wp:posOffset>533400</wp:posOffset>
                </wp:positionV>
                <wp:extent cx="5057775" cy="9124950"/>
                <wp:effectExtent l="0" t="0" r="9525" b="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57775" cy="9124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B3CB334" w14:textId="1C4FE796" w:rsidR="00BA12B9" w:rsidRPr="00E4174F" w:rsidRDefault="00BA12B9" w:rsidP="003932E1">
                            <w:pPr>
                              <w:spacing w:line="276" w:lineRule="auto"/>
                              <w:rPr>
                                <w:rFonts w:ascii="Calibri" w:hAnsi="Calibri" w:cs="Calibri"/>
                                <w:b/>
                                <w:i/>
                                <w:color w:val="2433C6"/>
                                <w:sz w:val="28"/>
                                <w:szCs w:val="28"/>
                              </w:rPr>
                            </w:pPr>
                            <w:r w:rsidRPr="00E4174F">
                              <w:rPr>
                                <w:rFonts w:ascii="Calibri" w:hAnsi="Calibri" w:cs="Calibri"/>
                                <w:b/>
                                <w:i/>
                                <w:color w:val="2433C6"/>
                                <w:sz w:val="28"/>
                                <w:szCs w:val="28"/>
                              </w:rPr>
                              <w:t>To adapt the framework for various projects, the following modifications are necessary within the framework's Java classes:</w:t>
                            </w:r>
                          </w:p>
                          <w:p w14:paraId="03EC5E4C" w14:textId="3838D109" w:rsidR="00BA12B9" w:rsidRPr="00BA12B9" w:rsidRDefault="00BA12B9" w:rsidP="003932E1">
                            <w:pPr>
                              <w:spacing w:line="276" w:lineRule="auto"/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  <w:r w:rsidRPr="00E4174F">
                              <w:rPr>
                                <w:rFonts w:ascii="Calibri" w:hAnsi="Calibri" w:cs="Calibri"/>
                                <w:b/>
                                <w:color w:val="2433C6"/>
                                <w:sz w:val="28"/>
                                <w:szCs w:val="28"/>
                              </w:rPr>
                              <w:t>Step 1:</w:t>
                            </w:r>
                            <w:r w:rsidRPr="00E4174F">
                              <w:rPr>
                                <w:rFonts w:ascii="Calibri" w:hAnsi="Calibri" w:cs="Calibri"/>
                                <w:color w:val="2433C6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BA12B9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Modify the URL of the automated application and update other login credentials within the </w:t>
                            </w:r>
                            <w:proofErr w:type="spellStart"/>
                            <w:r w:rsidRPr="00E76F93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ProjectSpecificMethod</w:t>
                            </w:r>
                            <w:proofErr w:type="spellEnd"/>
                            <w:r w:rsidRPr="00E76F93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 xml:space="preserve"> class</w:t>
                            </w:r>
                            <w:r w:rsidRPr="00BA12B9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3D059460" w14:textId="434498DE" w:rsidR="00BA12B9" w:rsidRPr="00BA12B9" w:rsidRDefault="00BA12B9" w:rsidP="003932E1">
                            <w:pPr>
                              <w:spacing w:line="276" w:lineRule="auto"/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  <w:r w:rsidRPr="00E4174F">
                              <w:rPr>
                                <w:rFonts w:ascii="Calibri" w:hAnsi="Calibri" w:cs="Calibri"/>
                                <w:b/>
                                <w:color w:val="2433C6"/>
                                <w:sz w:val="28"/>
                                <w:szCs w:val="28"/>
                              </w:rPr>
                              <w:t>Step 2:</w:t>
                            </w:r>
                            <w:r w:rsidRPr="00E4174F">
                              <w:rPr>
                                <w:rFonts w:ascii="Calibri" w:hAnsi="Calibri" w:cs="Calibri"/>
                                <w:color w:val="2433C6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BA12B9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Apply adjustments to the reporting steps as needed within the </w:t>
                            </w:r>
                            <w:r w:rsidRPr="00E4174F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Page object classes</w:t>
                            </w:r>
                            <w:r w:rsidRPr="00BA12B9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6F026789" w14:textId="39A948DA" w:rsidR="00BA12B9" w:rsidRPr="00BA12B9" w:rsidRDefault="00BA12B9" w:rsidP="003932E1">
                            <w:pPr>
                              <w:spacing w:line="276" w:lineRule="auto"/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  <w:r w:rsidRPr="00E4174F">
                              <w:rPr>
                                <w:rFonts w:ascii="Calibri" w:hAnsi="Calibri" w:cs="Calibri"/>
                                <w:b/>
                                <w:color w:val="2433C6"/>
                                <w:sz w:val="28"/>
                                <w:szCs w:val="28"/>
                              </w:rPr>
                              <w:t>Step 3:</w:t>
                            </w:r>
                            <w:r w:rsidRPr="00E4174F">
                              <w:rPr>
                                <w:rFonts w:ascii="Calibri" w:hAnsi="Calibri" w:cs="Calibri"/>
                                <w:color w:val="2433C6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BA12B9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Include the necessary Excel files in your project and update the workbook location in the data library class file located in the </w:t>
                            </w:r>
                            <w:proofErr w:type="spellStart"/>
                            <w:r w:rsidRPr="00E4174F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utils</w:t>
                            </w:r>
                            <w:proofErr w:type="spellEnd"/>
                            <w:r w:rsidRPr="00E4174F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 xml:space="preserve"> package</w:t>
                            </w:r>
                            <w:r w:rsidRPr="00BA12B9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. Then configure the values in your testcase classes accordingly.</w:t>
                            </w:r>
                          </w:p>
                          <w:p w14:paraId="4A4ADA8B" w14:textId="007E55DC" w:rsidR="00BA12B9" w:rsidRDefault="00BA12B9" w:rsidP="003932E1">
                            <w:pPr>
                              <w:spacing w:line="276" w:lineRule="auto"/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  <w:r w:rsidRPr="00E4174F">
                              <w:rPr>
                                <w:rFonts w:ascii="Calibri" w:hAnsi="Calibri" w:cs="Calibri"/>
                                <w:b/>
                                <w:color w:val="2433C6"/>
                                <w:sz w:val="28"/>
                                <w:szCs w:val="28"/>
                              </w:rPr>
                              <w:t>Step 4:</w:t>
                            </w:r>
                            <w:r w:rsidRPr="00E4174F">
                              <w:rPr>
                                <w:rFonts w:ascii="Calibri" w:hAnsi="Calibri" w:cs="Calibri"/>
                                <w:color w:val="2433C6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BA12B9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If the project involves multilingual data, add the relevant property file to the </w:t>
                            </w:r>
                            <w:proofErr w:type="spellStart"/>
                            <w:r w:rsidRPr="00E4174F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src</w:t>
                            </w:r>
                            <w:proofErr w:type="spellEnd"/>
                            <w:r w:rsidRPr="00E4174F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/main/resources package</w:t>
                            </w:r>
                            <w:r w:rsidRPr="00BA12B9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09B08908" w14:textId="3A786798" w:rsidR="00E4174F" w:rsidRPr="00E4174F" w:rsidRDefault="00D942B5" w:rsidP="003932E1">
                            <w:pPr>
                              <w:spacing w:line="276" w:lineRule="auto"/>
                              <w:rPr>
                                <w:rFonts w:ascii="Calibri" w:hAnsi="Calibri" w:cs="Calibri"/>
                                <w:b/>
                                <w:color w:val="C45911" w:themeColor="accent2" w:themeShade="BF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color w:val="C45911" w:themeColor="accent2" w:themeShade="BF"/>
                                <w:sz w:val="36"/>
                                <w:szCs w:val="36"/>
                              </w:rPr>
                              <w:t>Inference</w:t>
                            </w:r>
                          </w:p>
                          <w:p w14:paraId="3B764449" w14:textId="3F6A0596" w:rsidR="00E4174F" w:rsidRPr="00E76F93" w:rsidRDefault="00E4174F" w:rsidP="003932E1">
                            <w:pPr>
                              <w:spacing w:line="276" w:lineRule="auto"/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T</w:t>
                            </w:r>
                            <w:r w:rsidRPr="00E4174F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he hybrid framework stands as a remarkable evolution in the realm of automation testing. By seamlessly integrating the best features of </w:t>
                            </w:r>
                            <w:r w:rsidRPr="00E76F93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modular, data-driven, and keyword-driven frameworks</w:t>
                            </w:r>
                            <w:r w:rsidRPr="00E4174F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, the hybrid approach offers </w:t>
                            </w:r>
                            <w:r w:rsidRPr="00E76F93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unparalleled flexibility, scalability, and maintainability.</w:t>
                            </w:r>
                          </w:p>
                          <w:p w14:paraId="40D40583" w14:textId="4B1D8F44" w:rsidR="00E4174F" w:rsidRDefault="00E4174F" w:rsidP="003932E1">
                            <w:pPr>
                              <w:spacing w:line="276" w:lineRule="auto"/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  <w:r w:rsidRPr="00E4174F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Moreover, its ability to streamline test case creation, execution, and reporting </w:t>
                            </w:r>
                            <w:r w:rsidRPr="00E76F93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enhances efficiency</w:t>
                            </w:r>
                            <w:r w:rsidRPr="00E4174F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and </w:t>
                            </w:r>
                            <w:r w:rsidRPr="00E76F93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reduces redundancy</w:t>
                            </w:r>
                            <w:r w:rsidRPr="00E4174F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in testing efforts.</w:t>
                            </w:r>
                          </w:p>
                          <w:p w14:paraId="480DEEDB" w14:textId="23AB5F93" w:rsidR="00E4174F" w:rsidRPr="00E4174F" w:rsidRDefault="00E4174F" w:rsidP="003932E1">
                            <w:pPr>
                              <w:spacing w:line="276" w:lineRule="auto"/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  <w:r w:rsidRPr="00E4174F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In an ever-evolving testing landscape, the hybrid framework stands as a robust choice for achieving </w:t>
                            </w:r>
                            <w:r w:rsidRPr="00E76F93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comprehensive</w:t>
                            </w:r>
                            <w:r w:rsidRPr="00E4174F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 xml:space="preserve"> and </w:t>
                            </w:r>
                            <w:r w:rsidRPr="00E76F93">
                              <w:rPr>
                                <w:rFonts w:ascii="Calibri" w:hAnsi="Calibri" w:cs="Calibri"/>
                                <w:i/>
                                <w:sz w:val="28"/>
                                <w:szCs w:val="28"/>
                              </w:rPr>
                              <w:t>reliable test coverage</w:t>
                            </w:r>
                            <w:r w:rsidRPr="00E4174F"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20E44610" w14:textId="77777777" w:rsidR="00E4174F" w:rsidRPr="00E4174F" w:rsidRDefault="00E4174F" w:rsidP="00E4174F">
                            <w:pPr>
                              <w:spacing w:line="360" w:lineRule="auto"/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</w:p>
                          <w:p w14:paraId="7060949F" w14:textId="77777777" w:rsidR="00E4174F" w:rsidRPr="00E4174F" w:rsidRDefault="00E4174F" w:rsidP="00E4174F">
                            <w:pPr>
                              <w:spacing w:line="360" w:lineRule="auto"/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</w:p>
                          <w:p w14:paraId="44329C89" w14:textId="77777777" w:rsidR="00E4174F" w:rsidRPr="00E4174F" w:rsidRDefault="00E4174F" w:rsidP="00E4174F">
                            <w:pPr>
                              <w:spacing w:line="360" w:lineRule="auto"/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</w:p>
                          <w:p w14:paraId="02E0F140" w14:textId="77777777" w:rsidR="00E4174F" w:rsidRPr="00BA12B9" w:rsidRDefault="00E4174F" w:rsidP="00BA12B9">
                            <w:pPr>
                              <w:spacing w:line="360" w:lineRule="auto"/>
                              <w:rPr>
                                <w:rFonts w:ascii="Calibri" w:hAnsi="Calibri" w:cs="Calibri"/>
                                <w:sz w:val="28"/>
                                <w:szCs w:val="28"/>
                              </w:rPr>
                            </w:pPr>
                          </w:p>
                          <w:p w14:paraId="41AC7BA5" w14:textId="77777777" w:rsidR="00BA12B9" w:rsidRDefault="00BA12B9" w:rsidP="00BA12B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6A9F1" id="Text Box 46" o:spid="_x0000_s1050" type="#_x0000_t202" style="position:absolute;margin-left:179.25pt;margin-top:42pt;width:398.25pt;height:718.5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" fillcolor="white [3201]" stroked="f" strokeweight=".5pt">
                <v:textbox>
                  <w:txbxContent>
                    <w:p w14:paraId="5B3CB334" w14:textId="1C4FE796" w:rsidR="00BA12B9" w:rsidRPr="00E4174F" w:rsidRDefault="00BA12B9" w:rsidP="003932E1">
                      <w:pPr>
                        <w:spacing w:line="276" w:lineRule="auto"/>
                        <w:rPr>
                          <w:rFonts w:ascii="Calibri" w:hAnsi="Calibri" w:cs="Calibri"/>
                          <w:b/>
                          <w:i/>
                          <w:color w:val="2433C6"/>
                          <w:sz w:val="28"/>
                          <w:szCs w:val="28"/>
                        </w:rPr>
                      </w:pPr>
                      <w:r w:rsidRPr="00E4174F">
                        <w:rPr>
                          <w:rFonts w:ascii="Calibri" w:hAnsi="Calibri" w:cs="Calibri"/>
                          <w:b/>
                          <w:i/>
                          <w:color w:val="2433C6"/>
                          <w:sz w:val="28"/>
                          <w:szCs w:val="28"/>
                        </w:rPr>
                        <w:t>To adapt the framework for various projects, the following modifications are necessary within the framework's Java classes:</w:t>
                      </w:r>
                    </w:p>
                    <w:p w14:paraId="03EC5E4C" w14:textId="3838D109" w:rsidR="00BA12B9" w:rsidRPr="00BA12B9" w:rsidRDefault="00BA12B9" w:rsidP="003932E1">
                      <w:pPr>
                        <w:spacing w:line="276" w:lineRule="auto"/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  <w:r w:rsidRPr="00E4174F">
                        <w:rPr>
                          <w:rFonts w:ascii="Calibri" w:hAnsi="Calibri" w:cs="Calibri"/>
                          <w:b/>
                          <w:color w:val="2433C6"/>
                          <w:sz w:val="28"/>
                          <w:szCs w:val="28"/>
                        </w:rPr>
                        <w:t>Step 1:</w:t>
                      </w:r>
                      <w:r w:rsidRPr="00E4174F">
                        <w:rPr>
                          <w:rFonts w:ascii="Calibri" w:hAnsi="Calibri" w:cs="Calibri"/>
                          <w:color w:val="2433C6"/>
                          <w:sz w:val="28"/>
                          <w:szCs w:val="28"/>
                        </w:rPr>
                        <w:t xml:space="preserve"> </w:t>
                      </w:r>
                      <w:r w:rsidRPr="00BA12B9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Modify the URL of the automated application and update other login credentials within the </w:t>
                      </w:r>
                      <w:proofErr w:type="spellStart"/>
                      <w:r w:rsidRPr="00E76F93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ProjectSpecificMethod</w:t>
                      </w:r>
                      <w:proofErr w:type="spellEnd"/>
                      <w:r w:rsidRPr="00E76F93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 xml:space="preserve"> class</w:t>
                      </w:r>
                      <w:r w:rsidRPr="00BA12B9">
                        <w:rPr>
                          <w:rFonts w:ascii="Calibri" w:hAnsi="Calibri" w:cs="Calibri"/>
                          <w:sz w:val="28"/>
                          <w:szCs w:val="28"/>
                        </w:rPr>
                        <w:t>.</w:t>
                      </w:r>
                    </w:p>
                    <w:p w14:paraId="3D059460" w14:textId="434498DE" w:rsidR="00BA12B9" w:rsidRPr="00BA12B9" w:rsidRDefault="00BA12B9" w:rsidP="003932E1">
                      <w:pPr>
                        <w:spacing w:line="276" w:lineRule="auto"/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  <w:r w:rsidRPr="00E4174F">
                        <w:rPr>
                          <w:rFonts w:ascii="Calibri" w:hAnsi="Calibri" w:cs="Calibri"/>
                          <w:b/>
                          <w:color w:val="2433C6"/>
                          <w:sz w:val="28"/>
                          <w:szCs w:val="28"/>
                        </w:rPr>
                        <w:t>Step 2:</w:t>
                      </w:r>
                      <w:r w:rsidRPr="00E4174F">
                        <w:rPr>
                          <w:rFonts w:ascii="Calibri" w:hAnsi="Calibri" w:cs="Calibri"/>
                          <w:color w:val="2433C6"/>
                          <w:sz w:val="28"/>
                          <w:szCs w:val="28"/>
                        </w:rPr>
                        <w:t xml:space="preserve"> </w:t>
                      </w:r>
                      <w:r w:rsidRPr="00BA12B9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Apply adjustments to the reporting steps as needed within the </w:t>
                      </w:r>
                      <w:r w:rsidRPr="00E4174F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Page object classes</w:t>
                      </w:r>
                      <w:r w:rsidRPr="00BA12B9">
                        <w:rPr>
                          <w:rFonts w:ascii="Calibri" w:hAnsi="Calibri" w:cs="Calibri"/>
                          <w:sz w:val="28"/>
                          <w:szCs w:val="28"/>
                        </w:rPr>
                        <w:t>.</w:t>
                      </w:r>
                    </w:p>
                    <w:p w14:paraId="6F026789" w14:textId="39A948DA" w:rsidR="00BA12B9" w:rsidRPr="00BA12B9" w:rsidRDefault="00BA12B9" w:rsidP="003932E1">
                      <w:pPr>
                        <w:spacing w:line="276" w:lineRule="auto"/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  <w:r w:rsidRPr="00E4174F">
                        <w:rPr>
                          <w:rFonts w:ascii="Calibri" w:hAnsi="Calibri" w:cs="Calibri"/>
                          <w:b/>
                          <w:color w:val="2433C6"/>
                          <w:sz w:val="28"/>
                          <w:szCs w:val="28"/>
                        </w:rPr>
                        <w:t>Step 3:</w:t>
                      </w:r>
                      <w:r w:rsidRPr="00E4174F">
                        <w:rPr>
                          <w:rFonts w:ascii="Calibri" w:hAnsi="Calibri" w:cs="Calibri"/>
                          <w:color w:val="2433C6"/>
                          <w:sz w:val="28"/>
                          <w:szCs w:val="28"/>
                        </w:rPr>
                        <w:t xml:space="preserve"> </w:t>
                      </w:r>
                      <w:r w:rsidRPr="00BA12B9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Include the necessary Excel files in your project and update the workbook location in the data library class file located in the </w:t>
                      </w:r>
                      <w:proofErr w:type="spellStart"/>
                      <w:r w:rsidRPr="00E4174F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utils</w:t>
                      </w:r>
                      <w:proofErr w:type="spellEnd"/>
                      <w:r w:rsidRPr="00E4174F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 xml:space="preserve"> package</w:t>
                      </w:r>
                      <w:r w:rsidRPr="00BA12B9">
                        <w:rPr>
                          <w:rFonts w:ascii="Calibri" w:hAnsi="Calibri" w:cs="Calibri"/>
                          <w:sz w:val="28"/>
                          <w:szCs w:val="28"/>
                        </w:rPr>
                        <w:t>. Then configure the values in your testcase classes accordingly.</w:t>
                      </w:r>
                    </w:p>
                    <w:p w14:paraId="4A4ADA8B" w14:textId="007E55DC" w:rsidR="00BA12B9" w:rsidRDefault="00BA12B9" w:rsidP="003932E1">
                      <w:pPr>
                        <w:spacing w:line="276" w:lineRule="auto"/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  <w:r w:rsidRPr="00E4174F">
                        <w:rPr>
                          <w:rFonts w:ascii="Calibri" w:hAnsi="Calibri" w:cs="Calibri"/>
                          <w:b/>
                          <w:color w:val="2433C6"/>
                          <w:sz w:val="28"/>
                          <w:szCs w:val="28"/>
                        </w:rPr>
                        <w:t>Step 4:</w:t>
                      </w:r>
                      <w:r w:rsidRPr="00E4174F">
                        <w:rPr>
                          <w:rFonts w:ascii="Calibri" w:hAnsi="Calibri" w:cs="Calibri"/>
                          <w:color w:val="2433C6"/>
                          <w:sz w:val="28"/>
                          <w:szCs w:val="28"/>
                        </w:rPr>
                        <w:t xml:space="preserve"> </w:t>
                      </w:r>
                      <w:r w:rsidRPr="00BA12B9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If the project involves multilingual data, add the relevant property file to the </w:t>
                      </w:r>
                      <w:proofErr w:type="spellStart"/>
                      <w:r w:rsidRPr="00E4174F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src</w:t>
                      </w:r>
                      <w:proofErr w:type="spellEnd"/>
                      <w:r w:rsidRPr="00E4174F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/main/resources package</w:t>
                      </w:r>
                      <w:r w:rsidRPr="00BA12B9">
                        <w:rPr>
                          <w:rFonts w:ascii="Calibri" w:hAnsi="Calibri" w:cs="Calibri"/>
                          <w:sz w:val="28"/>
                          <w:szCs w:val="28"/>
                        </w:rPr>
                        <w:t>.</w:t>
                      </w:r>
                    </w:p>
                    <w:p w14:paraId="09B08908" w14:textId="3A786798" w:rsidR="00E4174F" w:rsidRPr="00E4174F" w:rsidRDefault="00D942B5" w:rsidP="003932E1">
                      <w:pPr>
                        <w:spacing w:line="276" w:lineRule="auto"/>
                        <w:rPr>
                          <w:rFonts w:ascii="Calibri" w:hAnsi="Calibri" w:cs="Calibri"/>
                          <w:b/>
                          <w:color w:val="C45911" w:themeColor="accent2" w:themeShade="BF"/>
                          <w:sz w:val="36"/>
                          <w:szCs w:val="36"/>
                        </w:rPr>
                      </w:pPr>
                      <w:r>
                        <w:rPr>
                          <w:rFonts w:ascii="Calibri" w:hAnsi="Calibri" w:cs="Calibri"/>
                          <w:b/>
                          <w:color w:val="C45911" w:themeColor="accent2" w:themeShade="BF"/>
                          <w:sz w:val="36"/>
                          <w:szCs w:val="36"/>
                        </w:rPr>
                        <w:t>Inference</w:t>
                      </w:r>
                    </w:p>
                    <w:p w14:paraId="3B764449" w14:textId="3F6A0596" w:rsidR="00E4174F" w:rsidRPr="00E76F93" w:rsidRDefault="00E4174F" w:rsidP="003932E1">
                      <w:pPr>
                        <w:spacing w:line="276" w:lineRule="auto"/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</w:pPr>
                      <w:r>
                        <w:rPr>
                          <w:rFonts w:ascii="Calibri" w:hAnsi="Calibri" w:cs="Calibri"/>
                          <w:sz w:val="28"/>
                          <w:szCs w:val="28"/>
                        </w:rPr>
                        <w:t>T</w:t>
                      </w:r>
                      <w:r w:rsidRPr="00E4174F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he hybrid framework stands as a remarkable evolution in the realm of automation testing. By seamlessly integrating the best features of </w:t>
                      </w:r>
                      <w:r w:rsidRPr="00E76F93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modular, data-driven, and keyword-driven frameworks</w:t>
                      </w:r>
                      <w:r w:rsidRPr="00E4174F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, the hybrid approach offers </w:t>
                      </w:r>
                      <w:r w:rsidRPr="00E76F93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unparalleled flexibility, scalability, and maintainability.</w:t>
                      </w:r>
                    </w:p>
                    <w:p w14:paraId="40D40583" w14:textId="4B1D8F44" w:rsidR="00E4174F" w:rsidRDefault="00E4174F" w:rsidP="003932E1">
                      <w:pPr>
                        <w:spacing w:line="276" w:lineRule="auto"/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  <w:r w:rsidRPr="00E4174F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Moreover, its ability to streamline test case creation, execution, and reporting </w:t>
                      </w:r>
                      <w:r w:rsidRPr="00E76F93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enhances efficiency</w:t>
                      </w:r>
                      <w:r w:rsidRPr="00E4174F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and </w:t>
                      </w:r>
                      <w:r w:rsidRPr="00E76F93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reduces redundancy</w:t>
                      </w:r>
                      <w:r w:rsidRPr="00E4174F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in testing efforts.</w:t>
                      </w:r>
                    </w:p>
                    <w:p w14:paraId="480DEEDB" w14:textId="23AB5F93" w:rsidR="00E4174F" w:rsidRPr="00E4174F" w:rsidRDefault="00E4174F" w:rsidP="003932E1">
                      <w:pPr>
                        <w:spacing w:line="276" w:lineRule="auto"/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  <w:r w:rsidRPr="00E4174F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In an ever-evolving testing landscape, the hybrid framework stands as a robust choice for achieving </w:t>
                      </w:r>
                      <w:r w:rsidRPr="00E76F93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comprehensive</w:t>
                      </w:r>
                      <w:r w:rsidRPr="00E4174F">
                        <w:rPr>
                          <w:rFonts w:ascii="Calibri" w:hAnsi="Calibri" w:cs="Calibri"/>
                          <w:sz w:val="28"/>
                          <w:szCs w:val="28"/>
                        </w:rPr>
                        <w:t xml:space="preserve"> and </w:t>
                      </w:r>
                      <w:r w:rsidRPr="00E76F93">
                        <w:rPr>
                          <w:rFonts w:ascii="Calibri" w:hAnsi="Calibri" w:cs="Calibri"/>
                          <w:i/>
                          <w:sz w:val="28"/>
                          <w:szCs w:val="28"/>
                        </w:rPr>
                        <w:t>reliable test coverage</w:t>
                      </w:r>
                      <w:r w:rsidRPr="00E4174F">
                        <w:rPr>
                          <w:rFonts w:ascii="Calibri" w:hAnsi="Calibri" w:cs="Calibri"/>
                          <w:sz w:val="28"/>
                          <w:szCs w:val="28"/>
                        </w:rPr>
                        <w:t>.</w:t>
                      </w:r>
                    </w:p>
                    <w:p w14:paraId="20E44610" w14:textId="77777777" w:rsidR="00E4174F" w:rsidRPr="00E4174F" w:rsidRDefault="00E4174F" w:rsidP="00E4174F">
                      <w:pPr>
                        <w:spacing w:line="360" w:lineRule="auto"/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</w:p>
                    <w:p w14:paraId="7060949F" w14:textId="77777777" w:rsidR="00E4174F" w:rsidRPr="00E4174F" w:rsidRDefault="00E4174F" w:rsidP="00E4174F">
                      <w:pPr>
                        <w:spacing w:line="360" w:lineRule="auto"/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</w:p>
                    <w:p w14:paraId="44329C89" w14:textId="77777777" w:rsidR="00E4174F" w:rsidRPr="00E4174F" w:rsidRDefault="00E4174F" w:rsidP="00E4174F">
                      <w:pPr>
                        <w:spacing w:line="360" w:lineRule="auto"/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</w:p>
                    <w:p w14:paraId="02E0F140" w14:textId="77777777" w:rsidR="00E4174F" w:rsidRPr="00BA12B9" w:rsidRDefault="00E4174F" w:rsidP="00BA12B9">
                      <w:pPr>
                        <w:spacing w:line="360" w:lineRule="auto"/>
                        <w:rPr>
                          <w:rFonts w:ascii="Calibri" w:hAnsi="Calibri" w:cs="Calibri"/>
                          <w:sz w:val="28"/>
                          <w:szCs w:val="28"/>
                        </w:rPr>
                      </w:pPr>
                    </w:p>
                    <w:p w14:paraId="41AC7BA5" w14:textId="77777777" w:rsidR="00BA12B9" w:rsidRDefault="00BA12B9" w:rsidP="00BA12B9"/>
                  </w:txbxContent>
                </v:textbox>
              </v:shape>
            </w:pict>
          </mc:Fallback>
        </mc:AlternateContent>
      </w:r>
      <w:r w:rsidR="007738B3">
        <w:rPr>
          <w:noProof/>
        </w:rPr>
        <w:drawing>
          <wp:inline distT="0" distB="0" distL="0" distR="0" wp14:anchorId="5B54E885" wp14:editId="3B4ADAC8">
            <wp:extent cx="9689952" cy="2218690"/>
            <wp:effectExtent l="1588" t="0" r="8572" b="8573"/>
            <wp:docPr id="45" name="Picture 45" descr="Free vector background realistic abstract technology partic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ree vector background realistic abstract technology particl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736056" cy="2229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738B3" w:rsidSect="00021C04">
      <w:pgSz w:w="12240" w:h="15840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Franklin Gothic Heavy">
    <w:panose1 w:val="020B09030201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tka Banner">
    <w:panose1 w:val="02000505000000020004"/>
    <w:charset w:val="00"/>
    <w:family w:val="auto"/>
    <w:pitch w:val="variable"/>
    <w:sig w:usb0="A00002EF" w:usb1="4000204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w14:anchorId="7B60162B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1" type="#_x0000_t75" style="width:11.25pt;height:11.25pt" o:bullet="t">
        <v:imagedata r:id="rId1" o:title="msoF6CE"/>
      </v:shape>
    </w:pict>
  </w:numPicBullet>
  <w:abstractNum w:abstractNumId="0" w15:restartNumberingAfterBreak="0">
    <w:nsid w:val="04BC57F1"/>
    <w:multiLevelType w:val="hybridMultilevel"/>
    <w:tmpl w:val="18969A9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8A05F3"/>
    <w:multiLevelType w:val="hybridMultilevel"/>
    <w:tmpl w:val="E6747FD2"/>
    <w:lvl w:ilvl="0" w:tplc="04090007">
      <w:start w:val="1"/>
      <w:numFmt w:val="bullet"/>
      <w:lvlText w:val=""/>
      <w:lvlPicBulletId w:val="0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26041E73"/>
    <w:multiLevelType w:val="hybridMultilevel"/>
    <w:tmpl w:val="F3222932"/>
    <w:lvl w:ilvl="0" w:tplc="F09AE1A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2433C6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AC3E8A"/>
    <w:multiLevelType w:val="hybridMultilevel"/>
    <w:tmpl w:val="567C2BEC"/>
    <w:lvl w:ilvl="0" w:tplc="6F3A84E6">
      <w:start w:val="1"/>
      <w:numFmt w:val="bullet"/>
      <w:lvlText w:val=""/>
      <w:lvlJc w:val="left"/>
      <w:pPr>
        <w:ind w:left="915" w:hanging="360"/>
      </w:pPr>
      <w:rPr>
        <w:rFonts w:ascii="Wingdings" w:hAnsi="Wingdings" w:hint="default"/>
        <w:color w:val="2E2EDA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F7B0174"/>
    <w:multiLevelType w:val="hybridMultilevel"/>
    <w:tmpl w:val="1C0C50E8"/>
    <w:lvl w:ilvl="0" w:tplc="2ED28B1C">
      <w:start w:val="1"/>
      <w:numFmt w:val="bullet"/>
      <w:lvlText w:val=""/>
      <w:lvlJc w:val="left"/>
      <w:pPr>
        <w:ind w:left="915" w:hanging="360"/>
      </w:pPr>
      <w:rPr>
        <w:rFonts w:ascii="Wingdings" w:hAnsi="Wingdings" w:hint="default"/>
        <w:color w:val="2E2EDA"/>
      </w:rPr>
    </w:lvl>
    <w:lvl w:ilvl="1" w:tplc="40090003" w:tentative="1">
      <w:start w:val="1"/>
      <w:numFmt w:val="bullet"/>
      <w:lvlText w:val="o"/>
      <w:lvlJc w:val="left"/>
      <w:pPr>
        <w:ind w:left="163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5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7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9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1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3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5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75" w:hanging="360"/>
      </w:pPr>
      <w:rPr>
        <w:rFonts w:ascii="Wingdings" w:hAnsi="Wingdings" w:hint="default"/>
      </w:rPr>
    </w:lvl>
  </w:abstractNum>
  <w:abstractNum w:abstractNumId="5" w15:restartNumberingAfterBreak="0">
    <w:nsid w:val="61DF6178"/>
    <w:multiLevelType w:val="hybridMultilevel"/>
    <w:tmpl w:val="31BC3FC0"/>
    <w:lvl w:ilvl="0" w:tplc="3CEC8EE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  <w:color w:val="2433C6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757D0CD4"/>
    <w:multiLevelType w:val="hybridMultilevel"/>
    <w:tmpl w:val="AC966D74"/>
    <w:lvl w:ilvl="0" w:tplc="5C92AD5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2E2EDA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3"/>
  </w:num>
  <w:num w:numId="4">
    <w:abstractNumId w:val="1"/>
  </w:num>
  <w:num w:numId="5">
    <w:abstractNumId w:val="5"/>
  </w:num>
  <w:num w:numId="6">
    <w:abstractNumId w:val="0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03D3"/>
    <w:rsid w:val="00021C04"/>
    <w:rsid w:val="000431D8"/>
    <w:rsid w:val="00073770"/>
    <w:rsid w:val="000B069D"/>
    <w:rsid w:val="000B4502"/>
    <w:rsid w:val="000D1EDC"/>
    <w:rsid w:val="00104080"/>
    <w:rsid w:val="0012724B"/>
    <w:rsid w:val="001D0516"/>
    <w:rsid w:val="002249B6"/>
    <w:rsid w:val="00335632"/>
    <w:rsid w:val="00366320"/>
    <w:rsid w:val="00380F2D"/>
    <w:rsid w:val="00392FA9"/>
    <w:rsid w:val="003932E1"/>
    <w:rsid w:val="003F6DED"/>
    <w:rsid w:val="004666A5"/>
    <w:rsid w:val="00506599"/>
    <w:rsid w:val="00515218"/>
    <w:rsid w:val="0065487D"/>
    <w:rsid w:val="006F17E2"/>
    <w:rsid w:val="00714AA5"/>
    <w:rsid w:val="007203D3"/>
    <w:rsid w:val="00720553"/>
    <w:rsid w:val="00745C53"/>
    <w:rsid w:val="0075054F"/>
    <w:rsid w:val="007738B3"/>
    <w:rsid w:val="007C0E68"/>
    <w:rsid w:val="007D16C2"/>
    <w:rsid w:val="007F25CE"/>
    <w:rsid w:val="0083600B"/>
    <w:rsid w:val="00896F89"/>
    <w:rsid w:val="0095211F"/>
    <w:rsid w:val="0096093B"/>
    <w:rsid w:val="009B0618"/>
    <w:rsid w:val="00A1111B"/>
    <w:rsid w:val="00A52B81"/>
    <w:rsid w:val="00A91572"/>
    <w:rsid w:val="00AD3D5A"/>
    <w:rsid w:val="00BA12B9"/>
    <w:rsid w:val="00BA4A7D"/>
    <w:rsid w:val="00BB13BB"/>
    <w:rsid w:val="00CE711D"/>
    <w:rsid w:val="00CF06A5"/>
    <w:rsid w:val="00D05CD4"/>
    <w:rsid w:val="00D131D1"/>
    <w:rsid w:val="00D76AB2"/>
    <w:rsid w:val="00D942B5"/>
    <w:rsid w:val="00DF2517"/>
    <w:rsid w:val="00E4174F"/>
    <w:rsid w:val="00E76F93"/>
    <w:rsid w:val="00E971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E5D5A6"/>
  <w15:chartTrackingRefBased/>
  <w15:docId w15:val="{8BEFF854-E01E-4EFF-8F48-50BF34B024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0408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0000" w:themeColor="text1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0408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0408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04080"/>
    <w:pPr>
      <w:spacing w:after="0" w:line="240" w:lineRule="auto"/>
      <w:ind w:left="720"/>
      <w:contextualSpacing/>
    </w:pPr>
    <w:rPr>
      <w:rFonts w:asciiTheme="majorHAnsi" w:eastAsiaTheme="majorEastAsia" w:hAnsiTheme="majorHAnsi" w:cstheme="majorBidi"/>
      <w:spacing w:val="-10"/>
      <w:kern w:val="28"/>
      <w:sz w:val="9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4080"/>
    <w:rPr>
      <w:rFonts w:asciiTheme="majorHAnsi" w:eastAsiaTheme="majorEastAsia" w:hAnsiTheme="majorHAnsi" w:cstheme="majorBidi"/>
      <w:spacing w:val="-10"/>
      <w:kern w:val="28"/>
      <w:sz w:val="9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B4502"/>
    <w:pPr>
      <w:numPr>
        <w:ilvl w:val="1"/>
      </w:numPr>
      <w:ind w:left="720"/>
    </w:pPr>
    <w:rPr>
      <w:rFonts w:eastAsiaTheme="minorEastAsia"/>
      <w:color w:val="F2F2F2" w:themeColor="background1" w:themeShade="F2"/>
      <w:spacing w:val="15"/>
      <w:sz w:val="48"/>
    </w:rPr>
  </w:style>
  <w:style w:type="character" w:customStyle="1" w:styleId="SubtitleChar">
    <w:name w:val="Subtitle Char"/>
    <w:basedOn w:val="DefaultParagraphFont"/>
    <w:link w:val="Subtitle"/>
    <w:uiPriority w:val="11"/>
    <w:rsid w:val="000B4502"/>
    <w:rPr>
      <w:rFonts w:eastAsiaTheme="minorEastAsia"/>
      <w:color w:val="F2F2F2" w:themeColor="background1" w:themeShade="F2"/>
      <w:spacing w:val="15"/>
      <w:sz w:val="48"/>
    </w:rPr>
  </w:style>
  <w:style w:type="character" w:customStyle="1" w:styleId="Heading1Char">
    <w:name w:val="Heading 1 Char"/>
    <w:basedOn w:val="DefaultParagraphFont"/>
    <w:link w:val="Heading1"/>
    <w:uiPriority w:val="9"/>
    <w:rsid w:val="00104080"/>
    <w:rPr>
      <w:rFonts w:asciiTheme="majorHAnsi" w:eastAsiaTheme="majorEastAsia" w:hAnsiTheme="majorHAnsi" w:cstheme="majorBidi"/>
      <w:color w:val="000000" w:themeColor="text1"/>
      <w:sz w:val="4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04080"/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NoSpacing">
    <w:name w:val="No Spacing"/>
    <w:uiPriority w:val="1"/>
    <w:qFormat/>
    <w:rsid w:val="000B4502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104080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ListParagraph">
    <w:name w:val="List Paragraph"/>
    <w:basedOn w:val="Normal"/>
    <w:uiPriority w:val="34"/>
    <w:qFormat/>
    <w:rsid w:val="00366320"/>
    <w:pPr>
      <w:spacing w:after="200" w:line="276" w:lineRule="auto"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0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7" Type="http://schemas.openxmlformats.org/officeDocument/2006/relationships/image" Target="media/image3.jpe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23" Type="http://schemas.openxmlformats.org/officeDocument/2006/relationships/theme" Target="theme/theme1.xml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P\AppData\Roaming\Microsoft\Templates\Report%20(Urban%20theme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3">
      <a:majorFont>
        <a:latin typeface="Franklin Gothic Heavy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94F647-2EE0-40A3-9B87-1C67634B52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 (Urban theme)</Template>
  <TotalTime>588</TotalTime>
  <Pages>11</Pages>
  <Words>13</Words>
  <Characters>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Ranjini Rajendran</cp:lastModifiedBy>
  <cp:revision>4</cp:revision>
  <cp:lastPrinted>2023-08-25T11:03:00Z</cp:lastPrinted>
  <dcterms:created xsi:type="dcterms:W3CDTF">2023-08-25T00:03:00Z</dcterms:created>
  <dcterms:modified xsi:type="dcterms:W3CDTF">2023-08-25T18:51:00Z</dcterms:modified>
</cp:coreProperties>
</file>